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7A88CE" w14:textId="4CA74AA8" w:rsidR="00F135C0" w:rsidRDefault="00CE5D31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E2883EE" wp14:editId="7A23DB77">
                <wp:simplePos x="0" y="0"/>
                <wp:positionH relativeFrom="page">
                  <wp:posOffset>222885</wp:posOffset>
                </wp:positionH>
                <wp:positionV relativeFrom="page">
                  <wp:posOffset>245745</wp:posOffset>
                </wp:positionV>
                <wp:extent cx="7113270" cy="1291590"/>
                <wp:effectExtent l="0" t="0" r="0" b="0"/>
                <wp:wrapNone/>
                <wp:docPr id="149" name="Grupo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13270" cy="1291590"/>
                          <a:chOff x="0" y="-1"/>
                          <a:chExt cx="7315200" cy="1216153"/>
                        </a:xfrm>
                      </wpg:grpSpPr>
                      <wps:wsp>
                        <wps:cNvPr id="150" name="Retângulo 51"/>
                        <wps:cNvSpPr/>
                        <wps:spPr>
                          <a:xfrm>
                            <a:off x="0" y="-1"/>
                            <a:ext cx="7315200" cy="1130373"/>
                          </a:xfrm>
                          <a:custGeom>
                            <a:avLst/>
                            <a:gdLst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0 w 7312660"/>
                              <a:gd name="connsiteY3" fmla="*/ 1215390 h 1215390"/>
                              <a:gd name="connsiteX4" fmla="*/ 0 w 7312660"/>
                              <a:gd name="connsiteY4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67125 w 7312660"/>
                              <a:gd name="connsiteY3" fmla="*/ 120967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129665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9525 w 7322185"/>
                              <a:gd name="connsiteY0" fmla="*/ 0 h 1129665"/>
                              <a:gd name="connsiteX1" fmla="*/ 7322185 w 7322185"/>
                              <a:gd name="connsiteY1" fmla="*/ 0 h 1129665"/>
                              <a:gd name="connsiteX2" fmla="*/ 7322185 w 7322185"/>
                              <a:gd name="connsiteY2" fmla="*/ 1129665 h 1129665"/>
                              <a:gd name="connsiteX3" fmla="*/ 3629025 w 7322185"/>
                              <a:gd name="connsiteY3" fmla="*/ 733425 h 1129665"/>
                              <a:gd name="connsiteX4" fmla="*/ 0 w 7322185"/>
                              <a:gd name="connsiteY4" fmla="*/ 1091565 h 1129665"/>
                              <a:gd name="connsiteX5" fmla="*/ 9525 w 7322185"/>
                              <a:gd name="connsiteY5" fmla="*/ 0 h 1129665"/>
                              <a:gd name="connsiteX0" fmla="*/ 0 w 7312660"/>
                              <a:gd name="connsiteY0" fmla="*/ 0 h 1129665"/>
                              <a:gd name="connsiteX1" fmla="*/ 7312660 w 7312660"/>
                              <a:gd name="connsiteY1" fmla="*/ 0 h 1129665"/>
                              <a:gd name="connsiteX2" fmla="*/ 7312660 w 7312660"/>
                              <a:gd name="connsiteY2" fmla="*/ 1129665 h 1129665"/>
                              <a:gd name="connsiteX3" fmla="*/ 3619500 w 7312660"/>
                              <a:gd name="connsiteY3" fmla="*/ 733425 h 1129665"/>
                              <a:gd name="connsiteX4" fmla="*/ 0 w 7312660"/>
                              <a:gd name="connsiteY4" fmla="*/ 1091565 h 1129665"/>
                              <a:gd name="connsiteX5" fmla="*/ 0 w 7312660"/>
                              <a:gd name="connsiteY5" fmla="*/ 0 h 11296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2C4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Retângulo 151"/>
                        <wps:cNvSpPr/>
                        <wps:spPr>
                          <a:xfrm>
                            <a:off x="0" y="0"/>
                            <a:ext cx="7315200" cy="1216152"/>
                          </a:xfrm>
                          <a:prstGeom prst="rect">
                            <a:avLst/>
                          </a:prstGeom>
                          <a:blipFill>
                            <a:blip r:embed="rId5"/>
                            <a:stretch>
                              <a:fillRect r="-7574"/>
                            </a:stretch>
                          </a:blip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BDB1B5" id="Grupo 149" o:spid="_x0000_s1026" style="position:absolute;margin-left:17.55pt;margin-top:19.35pt;width:560.1pt;height:101.7pt;z-index:251658240;mso-position-horizontal-relative:page;mso-position-vertical-relative:page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">
                <v:shape id="Retâ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" path="m,l7312660,r,1129665l3619500,733425,,1091565,,xe" fillcolor="#4472c4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Retâ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<v:fill r:id="rId6" o:title="" recolor="t" rotate="t" type="frame"/>
                </v:rect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35A165C" wp14:editId="62DB1BAE">
                <wp:simplePos x="0" y="0"/>
                <wp:positionH relativeFrom="page">
                  <wp:posOffset>222885</wp:posOffset>
                </wp:positionH>
                <wp:positionV relativeFrom="page">
                  <wp:posOffset>3207385</wp:posOffset>
                </wp:positionV>
                <wp:extent cx="7114540" cy="3874770"/>
                <wp:effectExtent l="0" t="0" r="0" b="0"/>
                <wp:wrapSquare wrapText="bothSides"/>
                <wp:docPr id="154" name="Caixa de Texto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114540" cy="3874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F07888B" w14:textId="77777777" w:rsidR="00F135C0" w:rsidRPr="00AF7C8F" w:rsidRDefault="00F135C0">
                            <w:pPr>
                              <w:jc w:val="right"/>
                              <w:rPr>
                                <w:color w:val="4472C4"/>
                                <w:sz w:val="64"/>
                                <w:szCs w:val="64"/>
                              </w:rPr>
                            </w:pPr>
                            <w:r w:rsidRPr="00AF7C8F">
                              <w:rPr>
                                <w:caps/>
                                <w:color w:val="4472C4"/>
                                <w:sz w:val="64"/>
                                <w:szCs w:val="64"/>
                              </w:rPr>
                              <w:t>Dicionário de dados</w:t>
                            </w:r>
                          </w:p>
                          <w:p w14:paraId="5F0E3EB9" w14:textId="77777777" w:rsidR="00F135C0" w:rsidRPr="00AF7C8F" w:rsidRDefault="00F135C0">
                            <w:pPr>
                              <w:jc w:val="right"/>
                              <w:rPr>
                                <w:smallCaps/>
                                <w:color w:val="404040"/>
                                <w:sz w:val="36"/>
                                <w:szCs w:val="36"/>
                              </w:rPr>
                            </w:pPr>
                            <w:r w:rsidRPr="00AF7C8F">
                              <w:rPr>
                                <w:color w:val="404040"/>
                                <w:sz w:val="36"/>
                                <w:szCs w:val="36"/>
                              </w:rPr>
                              <w:t>Descrição de Tabelas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35A165C" id="_x0000_t202" coordsize="21600,21600" o:spt="202" path="m,l,21600r21600,l21600,xe">
                <v:stroke joinstyle="miter"/>
                <v:path gradientshapeok="t" o:connecttype="rect"/>
              </v:shapetype>
              <v:shape id="Caixa de Texto 154" o:spid="_x0000_s1026" type="#_x0000_t202" style="position:absolute;margin-left:17.55pt;margin-top:252.55pt;width:560.2pt;height:305.1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" filled="f" stroked="f" strokeweight=".5pt">
                <v:textbox inset="126pt,0,54pt,0">
                  <w:txbxContent>
                    <w:p w14:paraId="7F07888B" w14:textId="77777777" w:rsidR="00F135C0" w:rsidRPr="00AF7C8F" w:rsidRDefault="00F135C0">
                      <w:pPr>
                        <w:jc w:val="right"/>
                        <w:rPr>
                          <w:color w:val="4472C4"/>
                          <w:sz w:val="64"/>
                          <w:szCs w:val="64"/>
                        </w:rPr>
                      </w:pPr>
                      <w:r w:rsidRPr="00AF7C8F">
                        <w:rPr>
                          <w:caps/>
                          <w:color w:val="4472C4"/>
                          <w:sz w:val="64"/>
                          <w:szCs w:val="64"/>
                        </w:rPr>
                        <w:t>Dicionário de dados</w:t>
                      </w:r>
                    </w:p>
                    <w:p w14:paraId="5F0E3EB9" w14:textId="77777777" w:rsidR="00F135C0" w:rsidRPr="00AF7C8F" w:rsidRDefault="00F135C0">
                      <w:pPr>
                        <w:jc w:val="right"/>
                        <w:rPr>
                          <w:smallCaps/>
                          <w:color w:val="404040"/>
                          <w:sz w:val="36"/>
                          <w:szCs w:val="36"/>
                        </w:rPr>
                      </w:pPr>
                      <w:r w:rsidRPr="00AF7C8F">
                        <w:rPr>
                          <w:color w:val="404040"/>
                          <w:sz w:val="36"/>
                          <w:szCs w:val="36"/>
                        </w:rPr>
                        <w:t>Descrição de Tabelas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14:paraId="60DF3CB2" w14:textId="77777777" w:rsidR="00F135C0" w:rsidRDefault="00F135C0">
      <w:r>
        <w:br w:type="page"/>
      </w:r>
    </w:p>
    <w:p w14:paraId="6F286E39" w14:textId="77777777" w:rsidR="00F135C0" w:rsidRDefault="00F135C0"/>
    <w:p w14:paraId="7D1980AE" w14:textId="77777777" w:rsidR="00F135C0" w:rsidRDefault="00F135C0">
      <w:pPr>
        <w:pStyle w:val="Cabealhodondice"/>
      </w:pPr>
      <w:r>
        <w:t>Conteúdo</w:t>
      </w:r>
    </w:p>
    <w:p w14:paraId="566A9CB4" w14:textId="77777777" w:rsidR="009E4ACA" w:rsidRPr="00AF7C8F" w:rsidRDefault="00F135C0">
      <w:pPr>
        <w:pStyle w:val="ndice1"/>
        <w:tabs>
          <w:tab w:val="right" w:leader="dot" w:pos="8494"/>
        </w:tabs>
        <w:rPr>
          <w:rFonts w:eastAsia="Times New Roman"/>
          <w:noProof/>
          <w:lang w:eastAsia="pt-PT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TOC \o "1-3" \h \z \u </w:instrText>
      </w:r>
      <w:r>
        <w:rPr>
          <w:b/>
          <w:bCs/>
        </w:rPr>
        <w:fldChar w:fldCharType="separate"/>
      </w:r>
      <w:hyperlink w:anchor="_Toc129696409" w:history="1">
        <w:r w:rsidR="009E4ACA" w:rsidRPr="00691A87">
          <w:rPr>
            <w:rStyle w:val="Hiperligao"/>
            <w:noProof/>
          </w:rPr>
          <w:t>BASE DE DADOS: &lt;nome_BD&gt;</w:t>
        </w:r>
        <w:r w:rsidR="009E4ACA">
          <w:rPr>
            <w:noProof/>
            <w:webHidden/>
          </w:rPr>
          <w:tab/>
        </w:r>
        <w:r w:rsidR="009E4ACA">
          <w:rPr>
            <w:noProof/>
            <w:webHidden/>
          </w:rPr>
          <w:fldChar w:fldCharType="begin"/>
        </w:r>
        <w:r w:rsidR="009E4ACA">
          <w:rPr>
            <w:noProof/>
            <w:webHidden/>
          </w:rPr>
          <w:instrText xml:space="preserve"> PAGEREF _Toc129696409 \h </w:instrText>
        </w:r>
        <w:r w:rsidR="009E4ACA">
          <w:rPr>
            <w:noProof/>
            <w:webHidden/>
          </w:rPr>
        </w:r>
        <w:r w:rsidR="009E4ACA">
          <w:rPr>
            <w:noProof/>
            <w:webHidden/>
          </w:rPr>
          <w:fldChar w:fldCharType="separate"/>
        </w:r>
        <w:r w:rsidR="009E4ACA">
          <w:rPr>
            <w:noProof/>
            <w:webHidden/>
          </w:rPr>
          <w:t>2</w:t>
        </w:r>
        <w:r w:rsidR="009E4ACA">
          <w:rPr>
            <w:noProof/>
            <w:webHidden/>
          </w:rPr>
          <w:fldChar w:fldCharType="end"/>
        </w:r>
      </w:hyperlink>
    </w:p>
    <w:p w14:paraId="530A8B38" w14:textId="77777777" w:rsidR="009E4ACA" w:rsidRPr="00AF7C8F" w:rsidRDefault="009E4ACA">
      <w:pPr>
        <w:pStyle w:val="ndice1"/>
        <w:tabs>
          <w:tab w:val="right" w:leader="dot" w:pos="8494"/>
        </w:tabs>
        <w:rPr>
          <w:rFonts w:eastAsia="Times New Roman"/>
          <w:noProof/>
          <w:lang w:eastAsia="pt-PT"/>
        </w:rPr>
      </w:pPr>
      <w:hyperlink w:anchor="_Toc129696410" w:history="1">
        <w:r w:rsidRPr="00691A87">
          <w:rPr>
            <w:rStyle w:val="Hiperligao"/>
            <w:noProof/>
          </w:rPr>
          <w:t>Tabela &lt;nome_TABELA&gt;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_Toc129696410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68BB76A" w14:textId="77777777" w:rsidR="009E4ACA" w:rsidRPr="00AF7C8F" w:rsidRDefault="009E4ACA">
      <w:pPr>
        <w:pStyle w:val="ndice1"/>
        <w:tabs>
          <w:tab w:val="right" w:leader="dot" w:pos="8494"/>
        </w:tabs>
        <w:rPr>
          <w:rFonts w:eastAsia="Times New Roman"/>
          <w:noProof/>
          <w:lang w:eastAsia="pt-PT"/>
        </w:rPr>
      </w:pPr>
      <w:hyperlink w:anchor="_Toc129696411" w:history="1">
        <w:r w:rsidRPr="00691A87">
          <w:rPr>
            <w:rStyle w:val="Hiperligao"/>
            <w:noProof/>
          </w:rPr>
          <w:t>Tabela &lt;nome_TABELA&gt;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_Toc129696411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9082FB4" w14:textId="77777777" w:rsidR="009E4ACA" w:rsidRPr="00AF7C8F" w:rsidRDefault="009E4ACA">
      <w:pPr>
        <w:pStyle w:val="ndice1"/>
        <w:tabs>
          <w:tab w:val="right" w:leader="dot" w:pos="8494"/>
        </w:tabs>
        <w:rPr>
          <w:rFonts w:eastAsia="Times New Roman"/>
          <w:noProof/>
          <w:lang w:eastAsia="pt-PT"/>
        </w:rPr>
      </w:pPr>
      <w:hyperlink w:anchor="_Toc129696412" w:history="1">
        <w:r w:rsidRPr="00691A87">
          <w:rPr>
            <w:rStyle w:val="Hiperligao"/>
            <w:noProof/>
          </w:rPr>
          <w:t>Tabela &lt;nome_TABELA&gt;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_Toc129696412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A1AF032" w14:textId="77777777" w:rsidR="00F135C0" w:rsidRDefault="00F135C0">
      <w:r>
        <w:rPr>
          <w:b/>
          <w:bCs/>
        </w:rPr>
        <w:fldChar w:fldCharType="end"/>
      </w:r>
    </w:p>
    <w:p w14:paraId="567D85E7" w14:textId="77777777" w:rsidR="00F135C0" w:rsidRDefault="00F135C0">
      <w:r>
        <w:br w:type="page"/>
      </w:r>
    </w:p>
    <w:p w14:paraId="2886E3A8" w14:textId="77777777" w:rsidR="00F135C0" w:rsidRDefault="00F135C0"/>
    <w:p w14:paraId="59D87DB8" w14:textId="30D56762" w:rsidR="00F135C0" w:rsidRDefault="00F135C0" w:rsidP="00F135C0">
      <w:pPr>
        <w:pStyle w:val="Ttulo1"/>
      </w:pPr>
      <w:bookmarkStart w:id="0" w:name="_Toc129696409"/>
      <w:r>
        <w:t>BASE DE DADOS:</w:t>
      </w:r>
      <w:r w:rsidR="009E4ACA">
        <w:t xml:space="preserve"> </w:t>
      </w:r>
      <w:bookmarkEnd w:id="0"/>
      <w:proofErr w:type="spellStart"/>
      <w:r w:rsidR="00BD7F2D">
        <w:t>beachtribe</w:t>
      </w:r>
      <w:proofErr w:type="spellEnd"/>
    </w:p>
    <w:p w14:paraId="615BE5F1" w14:textId="77777777" w:rsidR="00F135C0" w:rsidRDefault="00F135C0"/>
    <w:p w14:paraId="1D91302F" w14:textId="3B7E646D" w:rsidR="00F135C0" w:rsidRDefault="00F135C0" w:rsidP="00F135C0">
      <w:pPr>
        <w:pStyle w:val="Ttulo1"/>
      </w:pPr>
      <w:bookmarkStart w:id="1" w:name="_Toc129696410"/>
      <w:r>
        <w:t>Tabela</w:t>
      </w:r>
      <w:bookmarkEnd w:id="1"/>
      <w:r w:rsidR="00BD7F2D">
        <w:t xml:space="preserve"> </w:t>
      </w:r>
      <w:proofErr w:type="spellStart"/>
      <w:r w:rsidR="00BD7F2D">
        <w:t>aboutus</w:t>
      </w:r>
      <w:proofErr w:type="spellEnd"/>
    </w:p>
    <w:p w14:paraId="65F2488C" w14:textId="35690762" w:rsidR="00F135C0" w:rsidRDefault="00F135C0" w:rsidP="00F135C0">
      <w:pPr>
        <w:pStyle w:val="Legenda"/>
      </w:pPr>
      <w:bookmarkStart w:id="2" w:name="_Toc3709761"/>
      <w:r>
        <w:t xml:space="preserve">Tabela </w:t>
      </w:r>
      <w:fldSimple w:instr=" SEQ Tabela \* ARABIC ">
        <w:r w:rsidR="00CE5D31">
          <w:rPr>
            <w:noProof/>
          </w:rPr>
          <w:t>1</w:t>
        </w:r>
      </w:fldSimple>
      <w:r>
        <w:t xml:space="preserve"> – </w:t>
      </w:r>
      <w:bookmarkEnd w:id="2"/>
      <w:proofErr w:type="spellStart"/>
      <w:r w:rsidR="00BD7F2D">
        <w:t>aboutus</w:t>
      </w:r>
      <w:proofErr w:type="spellEnd"/>
      <w:r w:rsidR="00BD7F2D">
        <w:t xml:space="preserve"> (Sobre Nós)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66"/>
        <w:gridCol w:w="1178"/>
        <w:gridCol w:w="1957"/>
        <w:gridCol w:w="1247"/>
        <w:gridCol w:w="1068"/>
        <w:gridCol w:w="1678"/>
      </w:tblGrid>
      <w:tr w:rsidR="007F100F" w:rsidRPr="00AF7C8F" w14:paraId="6977BA11" w14:textId="77777777" w:rsidTr="00BD7F2D">
        <w:tc>
          <w:tcPr>
            <w:tcW w:w="1369" w:type="dxa"/>
            <w:shd w:val="clear" w:color="auto" w:fill="auto"/>
          </w:tcPr>
          <w:p w14:paraId="1AD61C05" w14:textId="77777777" w:rsidR="00F135C0" w:rsidRPr="00AF7C8F" w:rsidRDefault="00F135C0" w:rsidP="00AF7C8F">
            <w:pPr>
              <w:spacing w:after="0" w:line="240" w:lineRule="auto"/>
            </w:pPr>
            <w:r w:rsidRPr="00AF7C8F">
              <w:t>Nome</w:t>
            </w:r>
          </w:p>
        </w:tc>
        <w:tc>
          <w:tcPr>
            <w:tcW w:w="1178" w:type="dxa"/>
            <w:shd w:val="clear" w:color="auto" w:fill="auto"/>
          </w:tcPr>
          <w:p w14:paraId="22FDBAA5" w14:textId="77777777" w:rsidR="00F135C0" w:rsidRPr="00AF7C8F" w:rsidRDefault="00F135C0" w:rsidP="00AF7C8F">
            <w:pPr>
              <w:spacing w:after="0" w:line="240" w:lineRule="auto"/>
            </w:pPr>
            <w:r w:rsidRPr="00AF7C8F">
              <w:t>Descrição</w:t>
            </w:r>
          </w:p>
        </w:tc>
        <w:tc>
          <w:tcPr>
            <w:tcW w:w="1959" w:type="dxa"/>
            <w:shd w:val="clear" w:color="auto" w:fill="auto"/>
          </w:tcPr>
          <w:p w14:paraId="7AEE02B6" w14:textId="77777777" w:rsidR="00F135C0" w:rsidRPr="00AF7C8F" w:rsidRDefault="00F135C0" w:rsidP="00AF7C8F">
            <w:pPr>
              <w:spacing w:after="0" w:line="240" w:lineRule="auto"/>
            </w:pPr>
            <w:r w:rsidRPr="00AF7C8F">
              <w:t>Tipo</w:t>
            </w:r>
          </w:p>
        </w:tc>
        <w:tc>
          <w:tcPr>
            <w:tcW w:w="1247" w:type="dxa"/>
            <w:shd w:val="clear" w:color="auto" w:fill="auto"/>
          </w:tcPr>
          <w:p w14:paraId="17EAF7DB" w14:textId="77777777" w:rsidR="00F135C0" w:rsidRPr="00AF7C8F" w:rsidRDefault="00F135C0" w:rsidP="00AF7C8F">
            <w:pPr>
              <w:spacing w:after="0" w:line="240" w:lineRule="auto"/>
            </w:pPr>
            <w:r w:rsidRPr="00AF7C8F">
              <w:t>Obrigatório</w:t>
            </w:r>
          </w:p>
        </w:tc>
        <w:tc>
          <w:tcPr>
            <w:tcW w:w="1068" w:type="dxa"/>
            <w:shd w:val="clear" w:color="auto" w:fill="auto"/>
          </w:tcPr>
          <w:p w14:paraId="2C334A3A" w14:textId="77777777" w:rsidR="00F135C0" w:rsidRPr="00AF7C8F" w:rsidRDefault="00F135C0" w:rsidP="00AF7C8F">
            <w:pPr>
              <w:spacing w:after="0" w:line="240" w:lineRule="auto"/>
            </w:pPr>
            <w:r w:rsidRPr="00AF7C8F">
              <w:t>C</w:t>
            </w:r>
            <w:r w:rsidR="009E4ACA" w:rsidRPr="00AF7C8F">
              <w:t>have Primária</w:t>
            </w:r>
          </w:p>
        </w:tc>
        <w:tc>
          <w:tcPr>
            <w:tcW w:w="1673" w:type="dxa"/>
            <w:shd w:val="clear" w:color="auto" w:fill="auto"/>
          </w:tcPr>
          <w:p w14:paraId="46B3595A" w14:textId="77777777" w:rsidR="00F135C0" w:rsidRPr="00AF7C8F" w:rsidRDefault="00F135C0" w:rsidP="00AF7C8F">
            <w:pPr>
              <w:spacing w:after="0" w:line="240" w:lineRule="auto"/>
            </w:pPr>
            <w:r w:rsidRPr="00AF7C8F">
              <w:t>Observações</w:t>
            </w:r>
          </w:p>
        </w:tc>
      </w:tr>
      <w:tr w:rsidR="007F100F" w:rsidRPr="00AF7C8F" w14:paraId="061191BB" w14:textId="77777777" w:rsidTr="00BD7F2D">
        <w:tc>
          <w:tcPr>
            <w:tcW w:w="1369" w:type="dxa"/>
            <w:shd w:val="clear" w:color="auto" w:fill="auto"/>
          </w:tcPr>
          <w:p w14:paraId="312A1F5A" w14:textId="7D31D225" w:rsidR="00F135C0" w:rsidRPr="00AF7C8F" w:rsidRDefault="00BD7F2D" w:rsidP="00AF7C8F">
            <w:pPr>
              <w:spacing w:after="0" w:line="240" w:lineRule="auto"/>
            </w:pPr>
            <w:r>
              <w:t>id</w:t>
            </w:r>
          </w:p>
        </w:tc>
        <w:tc>
          <w:tcPr>
            <w:tcW w:w="1178" w:type="dxa"/>
            <w:shd w:val="clear" w:color="auto" w:fill="auto"/>
          </w:tcPr>
          <w:p w14:paraId="38019F3B" w14:textId="67AC3892" w:rsidR="00F135C0" w:rsidRPr="00AF7C8F" w:rsidRDefault="00F135C0" w:rsidP="00AF7C8F">
            <w:pPr>
              <w:spacing w:after="0" w:line="240" w:lineRule="auto"/>
            </w:pPr>
          </w:p>
        </w:tc>
        <w:tc>
          <w:tcPr>
            <w:tcW w:w="1959" w:type="dxa"/>
            <w:shd w:val="clear" w:color="auto" w:fill="auto"/>
          </w:tcPr>
          <w:p w14:paraId="3146649D" w14:textId="0B7DCF1C" w:rsidR="00F135C0" w:rsidRPr="00AF7C8F" w:rsidRDefault="00BD7F2D" w:rsidP="00AF7C8F">
            <w:pPr>
              <w:spacing w:after="0" w:line="240" w:lineRule="auto"/>
            </w:pPr>
            <w:proofErr w:type="spellStart"/>
            <w:r w:rsidRPr="00BD7F2D">
              <w:t>bigint</w:t>
            </w:r>
            <w:proofErr w:type="spellEnd"/>
          </w:p>
        </w:tc>
        <w:tc>
          <w:tcPr>
            <w:tcW w:w="1247" w:type="dxa"/>
            <w:shd w:val="clear" w:color="auto" w:fill="auto"/>
          </w:tcPr>
          <w:p w14:paraId="748EAE21" w14:textId="18FBE59D" w:rsidR="00F135C0" w:rsidRPr="00AF7C8F" w:rsidRDefault="00BD7F2D" w:rsidP="00AF7C8F">
            <w:pPr>
              <w:spacing w:after="0" w:line="240" w:lineRule="auto"/>
            </w:pPr>
            <w:r>
              <w:t>Sim</w:t>
            </w:r>
          </w:p>
        </w:tc>
        <w:tc>
          <w:tcPr>
            <w:tcW w:w="1068" w:type="dxa"/>
            <w:shd w:val="clear" w:color="auto" w:fill="auto"/>
          </w:tcPr>
          <w:p w14:paraId="20BB12B0" w14:textId="45FF4B73" w:rsidR="00F135C0" w:rsidRPr="00AF7C8F" w:rsidRDefault="00BD7F2D" w:rsidP="00AF7C8F">
            <w:pPr>
              <w:spacing w:after="0" w:line="240" w:lineRule="auto"/>
            </w:pPr>
            <w:r>
              <w:t>Sim</w:t>
            </w:r>
          </w:p>
        </w:tc>
        <w:tc>
          <w:tcPr>
            <w:tcW w:w="1673" w:type="dxa"/>
            <w:shd w:val="clear" w:color="auto" w:fill="auto"/>
          </w:tcPr>
          <w:p w14:paraId="43C8B697" w14:textId="412828BF" w:rsidR="00F135C0" w:rsidRPr="00BD7F2D" w:rsidRDefault="00BD7F2D" w:rsidP="00AF7C8F">
            <w:pPr>
              <w:spacing w:after="0" w:line="240" w:lineRule="auto"/>
              <w:rPr>
                <w:lang w:val="en-US"/>
              </w:rPr>
            </w:pPr>
            <w:r>
              <w:t>Auto_increment</w:t>
            </w:r>
          </w:p>
        </w:tc>
      </w:tr>
      <w:tr w:rsidR="007F100F" w:rsidRPr="00AF7C8F" w14:paraId="611B205C" w14:textId="77777777" w:rsidTr="00BD7F2D">
        <w:tc>
          <w:tcPr>
            <w:tcW w:w="1369" w:type="dxa"/>
            <w:shd w:val="clear" w:color="auto" w:fill="auto"/>
          </w:tcPr>
          <w:p w14:paraId="6B10625C" w14:textId="03559E9A" w:rsidR="00F135C0" w:rsidRPr="00AF7C8F" w:rsidRDefault="00BD7F2D" w:rsidP="00AF7C8F">
            <w:pPr>
              <w:spacing w:after="0" w:line="240" w:lineRule="auto"/>
            </w:pPr>
            <w:proofErr w:type="spellStart"/>
            <w:r>
              <w:t>name</w:t>
            </w:r>
            <w:proofErr w:type="spellEnd"/>
          </w:p>
        </w:tc>
        <w:tc>
          <w:tcPr>
            <w:tcW w:w="1178" w:type="dxa"/>
            <w:shd w:val="clear" w:color="auto" w:fill="auto"/>
          </w:tcPr>
          <w:p w14:paraId="6E9A62CC" w14:textId="77777777" w:rsidR="00F135C0" w:rsidRPr="00AF7C8F" w:rsidRDefault="00F135C0" w:rsidP="00AF7C8F">
            <w:pPr>
              <w:spacing w:after="0" w:line="240" w:lineRule="auto"/>
            </w:pPr>
          </w:p>
        </w:tc>
        <w:tc>
          <w:tcPr>
            <w:tcW w:w="1959" w:type="dxa"/>
            <w:shd w:val="clear" w:color="auto" w:fill="auto"/>
          </w:tcPr>
          <w:p w14:paraId="33CD2438" w14:textId="51CE9620" w:rsidR="00F135C0" w:rsidRPr="00AF7C8F" w:rsidRDefault="00BD7F2D" w:rsidP="00AF7C8F">
            <w:pPr>
              <w:spacing w:after="0" w:line="240" w:lineRule="auto"/>
            </w:pPr>
            <w:proofErr w:type="gramStart"/>
            <w:r w:rsidRPr="00BD7F2D">
              <w:t>varchar(</w:t>
            </w:r>
            <w:proofErr w:type="gramEnd"/>
            <w:r w:rsidRPr="00BD7F2D">
              <w:t>255)</w:t>
            </w:r>
          </w:p>
        </w:tc>
        <w:tc>
          <w:tcPr>
            <w:tcW w:w="1247" w:type="dxa"/>
            <w:shd w:val="clear" w:color="auto" w:fill="auto"/>
          </w:tcPr>
          <w:p w14:paraId="5FF358C6" w14:textId="69BB246D" w:rsidR="00F135C0" w:rsidRPr="00AF7C8F" w:rsidRDefault="00BD7F2D" w:rsidP="00AF7C8F">
            <w:pPr>
              <w:spacing w:after="0" w:line="240" w:lineRule="auto"/>
            </w:pPr>
            <w:r>
              <w:t>Sim</w:t>
            </w:r>
          </w:p>
        </w:tc>
        <w:tc>
          <w:tcPr>
            <w:tcW w:w="1068" w:type="dxa"/>
            <w:shd w:val="clear" w:color="auto" w:fill="auto"/>
          </w:tcPr>
          <w:p w14:paraId="15A19B5E" w14:textId="77777777" w:rsidR="00F135C0" w:rsidRPr="00AF7C8F" w:rsidRDefault="00F135C0" w:rsidP="00AF7C8F">
            <w:pPr>
              <w:spacing w:after="0" w:line="240" w:lineRule="auto"/>
            </w:pPr>
          </w:p>
        </w:tc>
        <w:tc>
          <w:tcPr>
            <w:tcW w:w="1673" w:type="dxa"/>
            <w:shd w:val="clear" w:color="auto" w:fill="auto"/>
          </w:tcPr>
          <w:p w14:paraId="73D22D27" w14:textId="77777777" w:rsidR="00F135C0" w:rsidRPr="00AF7C8F" w:rsidRDefault="00F135C0" w:rsidP="00AF7C8F">
            <w:pPr>
              <w:spacing w:after="0" w:line="240" w:lineRule="auto"/>
            </w:pPr>
          </w:p>
        </w:tc>
      </w:tr>
      <w:tr w:rsidR="007F100F" w:rsidRPr="00AF7C8F" w14:paraId="0D0135A8" w14:textId="77777777" w:rsidTr="00BD7F2D">
        <w:tc>
          <w:tcPr>
            <w:tcW w:w="1369" w:type="dxa"/>
            <w:shd w:val="clear" w:color="auto" w:fill="auto"/>
          </w:tcPr>
          <w:p w14:paraId="68B5588A" w14:textId="29D7DDA8" w:rsidR="00BD7F2D" w:rsidRPr="00AF7C8F" w:rsidRDefault="00BD7F2D" w:rsidP="00AF7C8F">
            <w:pPr>
              <w:spacing w:after="0" w:line="240" w:lineRule="auto"/>
            </w:pPr>
            <w:proofErr w:type="spellStart"/>
            <w:r>
              <w:t>Image</w:t>
            </w:r>
            <w:proofErr w:type="spellEnd"/>
          </w:p>
        </w:tc>
        <w:tc>
          <w:tcPr>
            <w:tcW w:w="1178" w:type="dxa"/>
            <w:shd w:val="clear" w:color="auto" w:fill="auto"/>
          </w:tcPr>
          <w:p w14:paraId="10128E49" w14:textId="77777777" w:rsidR="00F135C0" w:rsidRPr="00AF7C8F" w:rsidRDefault="00F135C0" w:rsidP="00AF7C8F">
            <w:pPr>
              <w:spacing w:after="0" w:line="240" w:lineRule="auto"/>
            </w:pPr>
          </w:p>
        </w:tc>
        <w:tc>
          <w:tcPr>
            <w:tcW w:w="1959" w:type="dxa"/>
            <w:shd w:val="clear" w:color="auto" w:fill="auto"/>
          </w:tcPr>
          <w:p w14:paraId="32E94C6E" w14:textId="00DFA7E0" w:rsidR="00F135C0" w:rsidRPr="00AF7C8F" w:rsidRDefault="00BD7F2D" w:rsidP="00AF7C8F">
            <w:pPr>
              <w:spacing w:after="0" w:line="240" w:lineRule="auto"/>
            </w:pPr>
            <w:proofErr w:type="gramStart"/>
            <w:r w:rsidRPr="00BD7F2D">
              <w:t>varchar(</w:t>
            </w:r>
            <w:proofErr w:type="gramEnd"/>
            <w:r w:rsidRPr="00BD7F2D">
              <w:t>255)</w:t>
            </w:r>
          </w:p>
        </w:tc>
        <w:tc>
          <w:tcPr>
            <w:tcW w:w="1247" w:type="dxa"/>
            <w:shd w:val="clear" w:color="auto" w:fill="auto"/>
          </w:tcPr>
          <w:p w14:paraId="3B25DD7F" w14:textId="75DD69F8" w:rsidR="00F135C0" w:rsidRPr="00AF7C8F" w:rsidRDefault="00BD7F2D" w:rsidP="00AF7C8F">
            <w:pPr>
              <w:spacing w:after="0" w:line="240" w:lineRule="auto"/>
            </w:pPr>
            <w:r>
              <w:t>Sim</w:t>
            </w:r>
          </w:p>
        </w:tc>
        <w:tc>
          <w:tcPr>
            <w:tcW w:w="1068" w:type="dxa"/>
            <w:shd w:val="clear" w:color="auto" w:fill="auto"/>
          </w:tcPr>
          <w:p w14:paraId="36AF1A31" w14:textId="77777777" w:rsidR="00F135C0" w:rsidRPr="00AF7C8F" w:rsidRDefault="00F135C0" w:rsidP="00AF7C8F">
            <w:pPr>
              <w:spacing w:after="0" w:line="240" w:lineRule="auto"/>
            </w:pPr>
          </w:p>
        </w:tc>
        <w:tc>
          <w:tcPr>
            <w:tcW w:w="1673" w:type="dxa"/>
            <w:shd w:val="clear" w:color="auto" w:fill="auto"/>
          </w:tcPr>
          <w:p w14:paraId="768CA775" w14:textId="77777777" w:rsidR="00F135C0" w:rsidRPr="00AF7C8F" w:rsidRDefault="00F135C0" w:rsidP="00AF7C8F">
            <w:pPr>
              <w:spacing w:after="0" w:line="240" w:lineRule="auto"/>
            </w:pPr>
          </w:p>
        </w:tc>
      </w:tr>
    </w:tbl>
    <w:p w14:paraId="02743524" w14:textId="77777777" w:rsidR="00F135C0" w:rsidRDefault="00F135C0"/>
    <w:p w14:paraId="3F276804" w14:textId="7A8852EF" w:rsidR="00F135C0" w:rsidRDefault="00F135C0" w:rsidP="00F135C0">
      <w:pPr>
        <w:pStyle w:val="Ttulo1"/>
      </w:pPr>
      <w:bookmarkStart w:id="3" w:name="_Toc129696411"/>
      <w:r>
        <w:t xml:space="preserve">Tabela </w:t>
      </w:r>
      <w:bookmarkEnd w:id="3"/>
      <w:r w:rsidR="00BD7F2D">
        <w:t>classes</w:t>
      </w:r>
    </w:p>
    <w:p w14:paraId="65CE354C" w14:textId="35673B01" w:rsidR="00F135C0" w:rsidRDefault="00F135C0" w:rsidP="00F135C0">
      <w:pPr>
        <w:pStyle w:val="Legenda"/>
      </w:pPr>
      <w:bookmarkStart w:id="4" w:name="_Toc3709762"/>
      <w:r>
        <w:t xml:space="preserve">Tabela </w:t>
      </w:r>
      <w:fldSimple w:instr=" SEQ Tabela \* ARABIC ">
        <w:r w:rsidR="00CE5D31">
          <w:rPr>
            <w:noProof/>
          </w:rPr>
          <w:t>2</w:t>
        </w:r>
      </w:fldSimple>
      <w:r>
        <w:t xml:space="preserve"> – </w:t>
      </w:r>
      <w:bookmarkEnd w:id="4"/>
      <w:r w:rsidR="00BD7F2D">
        <w:t>classes (Aulas)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8"/>
        <w:gridCol w:w="1311"/>
        <w:gridCol w:w="1530"/>
        <w:gridCol w:w="1528"/>
        <w:gridCol w:w="1069"/>
        <w:gridCol w:w="1678"/>
      </w:tblGrid>
      <w:tr w:rsidR="009E4ACA" w:rsidRPr="00AF7C8F" w14:paraId="25A39521" w14:textId="77777777" w:rsidTr="00AF7C8F">
        <w:tc>
          <w:tcPr>
            <w:tcW w:w="1378" w:type="dxa"/>
            <w:shd w:val="clear" w:color="auto" w:fill="auto"/>
          </w:tcPr>
          <w:p w14:paraId="32DF9F45" w14:textId="77777777" w:rsidR="009E4ACA" w:rsidRPr="00AF7C8F" w:rsidRDefault="009E4ACA" w:rsidP="00AF7C8F">
            <w:pPr>
              <w:spacing w:after="0" w:line="240" w:lineRule="auto"/>
            </w:pPr>
            <w:r w:rsidRPr="00AF7C8F">
              <w:t>Nome</w:t>
            </w:r>
          </w:p>
        </w:tc>
        <w:tc>
          <w:tcPr>
            <w:tcW w:w="1311" w:type="dxa"/>
            <w:shd w:val="clear" w:color="auto" w:fill="auto"/>
          </w:tcPr>
          <w:p w14:paraId="47EDDACE" w14:textId="77777777" w:rsidR="009E4ACA" w:rsidRPr="00AF7C8F" w:rsidRDefault="009E4ACA" w:rsidP="00AF7C8F">
            <w:pPr>
              <w:spacing w:after="0" w:line="240" w:lineRule="auto"/>
            </w:pPr>
            <w:r w:rsidRPr="00AF7C8F">
              <w:t>Descrição</w:t>
            </w:r>
          </w:p>
        </w:tc>
        <w:tc>
          <w:tcPr>
            <w:tcW w:w="1530" w:type="dxa"/>
            <w:shd w:val="clear" w:color="auto" w:fill="auto"/>
          </w:tcPr>
          <w:p w14:paraId="0AEFE848" w14:textId="77777777" w:rsidR="009E4ACA" w:rsidRPr="00AF7C8F" w:rsidRDefault="009E4ACA" w:rsidP="00AF7C8F">
            <w:pPr>
              <w:spacing w:after="0" w:line="240" w:lineRule="auto"/>
            </w:pPr>
            <w:r w:rsidRPr="00AF7C8F">
              <w:t>Tipo</w:t>
            </w:r>
          </w:p>
        </w:tc>
        <w:tc>
          <w:tcPr>
            <w:tcW w:w="1528" w:type="dxa"/>
            <w:shd w:val="clear" w:color="auto" w:fill="auto"/>
          </w:tcPr>
          <w:p w14:paraId="30AEC4A9" w14:textId="77777777" w:rsidR="009E4ACA" w:rsidRPr="00AF7C8F" w:rsidRDefault="009E4ACA" w:rsidP="00AF7C8F">
            <w:pPr>
              <w:spacing w:after="0" w:line="240" w:lineRule="auto"/>
            </w:pPr>
            <w:r w:rsidRPr="00AF7C8F">
              <w:t>Obrigatório</w:t>
            </w:r>
          </w:p>
        </w:tc>
        <w:tc>
          <w:tcPr>
            <w:tcW w:w="1069" w:type="dxa"/>
            <w:shd w:val="clear" w:color="auto" w:fill="auto"/>
          </w:tcPr>
          <w:p w14:paraId="3BBB4B35" w14:textId="77777777" w:rsidR="009E4ACA" w:rsidRPr="00AF7C8F" w:rsidRDefault="009E4ACA" w:rsidP="00AF7C8F">
            <w:pPr>
              <w:spacing w:after="0" w:line="240" w:lineRule="auto"/>
            </w:pPr>
            <w:r w:rsidRPr="00AF7C8F">
              <w:t>Chave Primária</w:t>
            </w:r>
          </w:p>
        </w:tc>
        <w:tc>
          <w:tcPr>
            <w:tcW w:w="1678" w:type="dxa"/>
            <w:shd w:val="clear" w:color="auto" w:fill="auto"/>
          </w:tcPr>
          <w:p w14:paraId="1B40F27E" w14:textId="77777777" w:rsidR="009E4ACA" w:rsidRPr="00AF7C8F" w:rsidRDefault="009E4ACA" w:rsidP="00AF7C8F">
            <w:pPr>
              <w:spacing w:after="0" w:line="240" w:lineRule="auto"/>
            </w:pPr>
            <w:r w:rsidRPr="00AF7C8F">
              <w:t>Observações</w:t>
            </w:r>
          </w:p>
        </w:tc>
      </w:tr>
      <w:tr w:rsidR="009E4ACA" w:rsidRPr="00AF7C8F" w14:paraId="50C60518" w14:textId="77777777" w:rsidTr="00AF7C8F">
        <w:tc>
          <w:tcPr>
            <w:tcW w:w="1378" w:type="dxa"/>
            <w:shd w:val="clear" w:color="auto" w:fill="auto"/>
          </w:tcPr>
          <w:p w14:paraId="0F9CE629" w14:textId="1123B805" w:rsidR="009E4ACA" w:rsidRPr="00AF7C8F" w:rsidRDefault="00BD7F2D" w:rsidP="00AF7C8F">
            <w:pPr>
              <w:spacing w:after="0" w:line="240" w:lineRule="auto"/>
            </w:pPr>
            <w:r>
              <w:t>id</w:t>
            </w:r>
          </w:p>
        </w:tc>
        <w:tc>
          <w:tcPr>
            <w:tcW w:w="1311" w:type="dxa"/>
            <w:shd w:val="clear" w:color="auto" w:fill="auto"/>
          </w:tcPr>
          <w:p w14:paraId="11367E33" w14:textId="77777777" w:rsidR="009E4ACA" w:rsidRPr="00AF7C8F" w:rsidRDefault="009E4ACA" w:rsidP="00AF7C8F">
            <w:pPr>
              <w:spacing w:after="0" w:line="240" w:lineRule="auto"/>
            </w:pPr>
          </w:p>
        </w:tc>
        <w:tc>
          <w:tcPr>
            <w:tcW w:w="1530" w:type="dxa"/>
            <w:shd w:val="clear" w:color="auto" w:fill="auto"/>
          </w:tcPr>
          <w:p w14:paraId="7294330E" w14:textId="204C00DA" w:rsidR="009E4ACA" w:rsidRPr="00AF7C8F" w:rsidRDefault="00871EAE" w:rsidP="00AF7C8F">
            <w:pPr>
              <w:spacing w:after="0" w:line="240" w:lineRule="auto"/>
            </w:pPr>
            <w:proofErr w:type="spellStart"/>
            <w:r>
              <w:t>bigint</w:t>
            </w:r>
            <w:proofErr w:type="spellEnd"/>
          </w:p>
        </w:tc>
        <w:tc>
          <w:tcPr>
            <w:tcW w:w="1528" w:type="dxa"/>
            <w:shd w:val="clear" w:color="auto" w:fill="auto"/>
          </w:tcPr>
          <w:p w14:paraId="3A7799B2" w14:textId="36117CB6" w:rsidR="009E4ACA" w:rsidRPr="00AF7C8F" w:rsidRDefault="00871EAE" w:rsidP="00AF7C8F">
            <w:pPr>
              <w:spacing w:after="0" w:line="240" w:lineRule="auto"/>
            </w:pPr>
            <w:r>
              <w:t>Sim</w:t>
            </w:r>
          </w:p>
        </w:tc>
        <w:tc>
          <w:tcPr>
            <w:tcW w:w="1069" w:type="dxa"/>
            <w:shd w:val="clear" w:color="auto" w:fill="auto"/>
          </w:tcPr>
          <w:p w14:paraId="19501403" w14:textId="7276E8BD" w:rsidR="009E4ACA" w:rsidRPr="00AF7C8F" w:rsidRDefault="00871EAE" w:rsidP="00AF7C8F">
            <w:pPr>
              <w:spacing w:after="0" w:line="240" w:lineRule="auto"/>
            </w:pPr>
            <w:r>
              <w:t>Sim</w:t>
            </w:r>
          </w:p>
        </w:tc>
        <w:tc>
          <w:tcPr>
            <w:tcW w:w="1678" w:type="dxa"/>
            <w:shd w:val="clear" w:color="auto" w:fill="auto"/>
          </w:tcPr>
          <w:p w14:paraId="301C8278" w14:textId="3C698348" w:rsidR="009E4ACA" w:rsidRPr="00AF7C8F" w:rsidRDefault="00871EAE" w:rsidP="00AF7C8F">
            <w:pPr>
              <w:spacing w:after="0" w:line="240" w:lineRule="auto"/>
            </w:pPr>
            <w:r>
              <w:t>Auto_increment</w:t>
            </w:r>
          </w:p>
        </w:tc>
      </w:tr>
      <w:tr w:rsidR="009E4ACA" w:rsidRPr="00AF7C8F" w14:paraId="20FF7B20" w14:textId="77777777" w:rsidTr="00AF7C8F">
        <w:tc>
          <w:tcPr>
            <w:tcW w:w="1378" w:type="dxa"/>
            <w:shd w:val="clear" w:color="auto" w:fill="auto"/>
          </w:tcPr>
          <w:p w14:paraId="57BE38D8" w14:textId="1B5E34FE" w:rsidR="009E4ACA" w:rsidRPr="00AF7C8F" w:rsidRDefault="00871EAE" w:rsidP="00AF7C8F">
            <w:pPr>
              <w:spacing w:after="0" w:line="240" w:lineRule="auto"/>
            </w:pPr>
            <w:proofErr w:type="spellStart"/>
            <w:r>
              <w:t>type</w:t>
            </w:r>
            <w:proofErr w:type="spellEnd"/>
          </w:p>
        </w:tc>
        <w:tc>
          <w:tcPr>
            <w:tcW w:w="1311" w:type="dxa"/>
            <w:shd w:val="clear" w:color="auto" w:fill="auto"/>
          </w:tcPr>
          <w:p w14:paraId="3797891E" w14:textId="77777777" w:rsidR="009E4ACA" w:rsidRPr="00AF7C8F" w:rsidRDefault="009E4ACA" w:rsidP="00AF7C8F">
            <w:pPr>
              <w:spacing w:after="0" w:line="240" w:lineRule="auto"/>
            </w:pPr>
          </w:p>
        </w:tc>
        <w:tc>
          <w:tcPr>
            <w:tcW w:w="1530" w:type="dxa"/>
            <w:shd w:val="clear" w:color="auto" w:fill="auto"/>
          </w:tcPr>
          <w:p w14:paraId="4B7404C9" w14:textId="26C90E1D" w:rsidR="009E4ACA" w:rsidRPr="00AF7C8F" w:rsidRDefault="00871EAE" w:rsidP="00AF7C8F">
            <w:pPr>
              <w:spacing w:after="0" w:line="240" w:lineRule="auto"/>
            </w:pPr>
            <w:proofErr w:type="gramStart"/>
            <w:r w:rsidRPr="00871EAE">
              <w:t>enum(</w:t>
            </w:r>
            <w:proofErr w:type="gramEnd"/>
            <w:r w:rsidRPr="00871EAE">
              <w:t>'A', 'M', 'B')</w:t>
            </w:r>
          </w:p>
        </w:tc>
        <w:tc>
          <w:tcPr>
            <w:tcW w:w="1528" w:type="dxa"/>
            <w:shd w:val="clear" w:color="auto" w:fill="auto"/>
          </w:tcPr>
          <w:p w14:paraId="3CE87866" w14:textId="1A980F77" w:rsidR="009E4ACA" w:rsidRPr="00AF7C8F" w:rsidRDefault="00871EAE" w:rsidP="00AF7C8F">
            <w:pPr>
              <w:spacing w:after="0" w:line="240" w:lineRule="auto"/>
            </w:pPr>
            <w:r>
              <w:t>Sim</w:t>
            </w:r>
          </w:p>
        </w:tc>
        <w:tc>
          <w:tcPr>
            <w:tcW w:w="1069" w:type="dxa"/>
            <w:shd w:val="clear" w:color="auto" w:fill="auto"/>
          </w:tcPr>
          <w:p w14:paraId="3D5FB1AE" w14:textId="77777777" w:rsidR="009E4ACA" w:rsidRPr="00AF7C8F" w:rsidRDefault="009E4ACA" w:rsidP="00AF7C8F">
            <w:pPr>
              <w:spacing w:after="0" w:line="240" w:lineRule="auto"/>
            </w:pPr>
          </w:p>
        </w:tc>
        <w:tc>
          <w:tcPr>
            <w:tcW w:w="1678" w:type="dxa"/>
            <w:shd w:val="clear" w:color="auto" w:fill="auto"/>
          </w:tcPr>
          <w:p w14:paraId="1B3024C6" w14:textId="77777777" w:rsidR="009E4ACA" w:rsidRPr="00AF7C8F" w:rsidRDefault="009E4ACA" w:rsidP="00AF7C8F">
            <w:pPr>
              <w:spacing w:after="0" w:line="240" w:lineRule="auto"/>
            </w:pPr>
          </w:p>
        </w:tc>
      </w:tr>
      <w:tr w:rsidR="00871EAE" w:rsidRPr="00AF7C8F" w14:paraId="546B4AF6" w14:textId="77777777" w:rsidTr="00AF7C8F">
        <w:tc>
          <w:tcPr>
            <w:tcW w:w="1378" w:type="dxa"/>
            <w:shd w:val="clear" w:color="auto" w:fill="auto"/>
          </w:tcPr>
          <w:p w14:paraId="535E8E05" w14:textId="598A6382" w:rsidR="00871EAE" w:rsidRDefault="00871EAE" w:rsidP="00AF7C8F">
            <w:pPr>
              <w:spacing w:after="0" w:line="240" w:lineRule="auto"/>
            </w:pPr>
            <w:proofErr w:type="spellStart"/>
            <w:r>
              <w:t>title</w:t>
            </w:r>
            <w:proofErr w:type="spellEnd"/>
          </w:p>
        </w:tc>
        <w:tc>
          <w:tcPr>
            <w:tcW w:w="1311" w:type="dxa"/>
            <w:shd w:val="clear" w:color="auto" w:fill="auto"/>
          </w:tcPr>
          <w:p w14:paraId="6D7B2B4F" w14:textId="77777777" w:rsidR="00871EAE" w:rsidRPr="00AF7C8F" w:rsidRDefault="00871EAE" w:rsidP="00AF7C8F">
            <w:pPr>
              <w:spacing w:after="0" w:line="240" w:lineRule="auto"/>
            </w:pPr>
          </w:p>
        </w:tc>
        <w:tc>
          <w:tcPr>
            <w:tcW w:w="1530" w:type="dxa"/>
            <w:shd w:val="clear" w:color="auto" w:fill="auto"/>
          </w:tcPr>
          <w:p w14:paraId="29395935" w14:textId="7FD418C2" w:rsidR="00871EAE" w:rsidRPr="00AF7C8F" w:rsidRDefault="00871EAE" w:rsidP="00AF7C8F">
            <w:pPr>
              <w:spacing w:after="0" w:line="240" w:lineRule="auto"/>
            </w:pPr>
            <w:proofErr w:type="gramStart"/>
            <w:r w:rsidRPr="00871EAE">
              <w:t>varchar(</w:t>
            </w:r>
            <w:proofErr w:type="gramEnd"/>
            <w:r w:rsidRPr="00871EAE">
              <w:t>120)</w:t>
            </w:r>
          </w:p>
        </w:tc>
        <w:tc>
          <w:tcPr>
            <w:tcW w:w="1528" w:type="dxa"/>
            <w:shd w:val="clear" w:color="auto" w:fill="auto"/>
          </w:tcPr>
          <w:p w14:paraId="18200220" w14:textId="5695F8EF" w:rsidR="00871EAE" w:rsidRPr="00AF7C8F" w:rsidRDefault="00871EAE" w:rsidP="00AF7C8F">
            <w:pPr>
              <w:spacing w:after="0" w:line="240" w:lineRule="auto"/>
            </w:pPr>
            <w:r>
              <w:t>Sim</w:t>
            </w:r>
          </w:p>
        </w:tc>
        <w:tc>
          <w:tcPr>
            <w:tcW w:w="1069" w:type="dxa"/>
            <w:shd w:val="clear" w:color="auto" w:fill="auto"/>
          </w:tcPr>
          <w:p w14:paraId="1EFE3E20" w14:textId="77777777" w:rsidR="00871EAE" w:rsidRPr="00AF7C8F" w:rsidRDefault="00871EAE" w:rsidP="00AF7C8F">
            <w:pPr>
              <w:spacing w:after="0" w:line="240" w:lineRule="auto"/>
            </w:pPr>
          </w:p>
        </w:tc>
        <w:tc>
          <w:tcPr>
            <w:tcW w:w="1678" w:type="dxa"/>
            <w:shd w:val="clear" w:color="auto" w:fill="auto"/>
          </w:tcPr>
          <w:p w14:paraId="1AA20374" w14:textId="77777777" w:rsidR="00871EAE" w:rsidRPr="00AF7C8F" w:rsidRDefault="00871EAE" w:rsidP="00AF7C8F">
            <w:pPr>
              <w:spacing w:after="0" w:line="240" w:lineRule="auto"/>
            </w:pPr>
          </w:p>
        </w:tc>
      </w:tr>
      <w:tr w:rsidR="00871EAE" w:rsidRPr="00AF7C8F" w14:paraId="64A79FEB" w14:textId="77777777" w:rsidTr="00AF7C8F">
        <w:tc>
          <w:tcPr>
            <w:tcW w:w="1378" w:type="dxa"/>
            <w:shd w:val="clear" w:color="auto" w:fill="auto"/>
          </w:tcPr>
          <w:p w14:paraId="364C2A39" w14:textId="67EF31ED" w:rsidR="00871EAE" w:rsidRDefault="00871EAE" w:rsidP="00AF7C8F">
            <w:pPr>
              <w:spacing w:after="0" w:line="240" w:lineRule="auto"/>
            </w:pPr>
            <w:proofErr w:type="spellStart"/>
            <w:r>
              <w:t>state</w:t>
            </w:r>
            <w:proofErr w:type="spellEnd"/>
          </w:p>
        </w:tc>
        <w:tc>
          <w:tcPr>
            <w:tcW w:w="1311" w:type="dxa"/>
            <w:shd w:val="clear" w:color="auto" w:fill="auto"/>
          </w:tcPr>
          <w:p w14:paraId="22FCAFEA" w14:textId="77777777" w:rsidR="00871EAE" w:rsidRPr="00AF7C8F" w:rsidRDefault="00871EAE" w:rsidP="00AF7C8F">
            <w:pPr>
              <w:spacing w:after="0" w:line="240" w:lineRule="auto"/>
            </w:pPr>
          </w:p>
        </w:tc>
        <w:tc>
          <w:tcPr>
            <w:tcW w:w="1530" w:type="dxa"/>
            <w:shd w:val="clear" w:color="auto" w:fill="auto"/>
          </w:tcPr>
          <w:p w14:paraId="52F56A5D" w14:textId="0ACEDD78" w:rsidR="00871EAE" w:rsidRPr="00AF7C8F" w:rsidRDefault="00871EAE" w:rsidP="00AF7C8F">
            <w:pPr>
              <w:spacing w:after="0" w:line="240" w:lineRule="auto"/>
            </w:pPr>
            <w:proofErr w:type="gramStart"/>
            <w:r w:rsidRPr="00871EAE">
              <w:t>enum(</w:t>
            </w:r>
            <w:proofErr w:type="gramEnd"/>
            <w:r w:rsidRPr="00871EAE">
              <w:t>'A', 'H')</w:t>
            </w:r>
          </w:p>
        </w:tc>
        <w:tc>
          <w:tcPr>
            <w:tcW w:w="1528" w:type="dxa"/>
            <w:shd w:val="clear" w:color="auto" w:fill="auto"/>
          </w:tcPr>
          <w:p w14:paraId="2BFE6121" w14:textId="527BC536" w:rsidR="00871EAE" w:rsidRPr="00AF7C8F" w:rsidRDefault="00871EAE" w:rsidP="00AF7C8F">
            <w:pPr>
              <w:spacing w:after="0" w:line="240" w:lineRule="auto"/>
            </w:pPr>
            <w:r>
              <w:t>Sim</w:t>
            </w:r>
          </w:p>
        </w:tc>
        <w:tc>
          <w:tcPr>
            <w:tcW w:w="1069" w:type="dxa"/>
            <w:shd w:val="clear" w:color="auto" w:fill="auto"/>
          </w:tcPr>
          <w:p w14:paraId="58E105AE" w14:textId="77777777" w:rsidR="00871EAE" w:rsidRPr="00AF7C8F" w:rsidRDefault="00871EAE" w:rsidP="00AF7C8F">
            <w:pPr>
              <w:spacing w:after="0" w:line="240" w:lineRule="auto"/>
            </w:pPr>
          </w:p>
        </w:tc>
        <w:tc>
          <w:tcPr>
            <w:tcW w:w="1678" w:type="dxa"/>
            <w:shd w:val="clear" w:color="auto" w:fill="auto"/>
          </w:tcPr>
          <w:p w14:paraId="4BA3C41E" w14:textId="77777777" w:rsidR="00871EAE" w:rsidRPr="00AF7C8F" w:rsidRDefault="00871EAE" w:rsidP="00AF7C8F">
            <w:pPr>
              <w:spacing w:after="0" w:line="240" w:lineRule="auto"/>
            </w:pPr>
          </w:p>
        </w:tc>
      </w:tr>
      <w:tr w:rsidR="00871EAE" w:rsidRPr="00AF7C8F" w14:paraId="514A8627" w14:textId="77777777" w:rsidTr="00AF7C8F">
        <w:tc>
          <w:tcPr>
            <w:tcW w:w="1378" w:type="dxa"/>
            <w:shd w:val="clear" w:color="auto" w:fill="auto"/>
          </w:tcPr>
          <w:p w14:paraId="0349F83A" w14:textId="47E32A76" w:rsidR="00871EAE" w:rsidRDefault="00871EAE" w:rsidP="00AF7C8F">
            <w:pPr>
              <w:spacing w:after="0" w:line="240" w:lineRule="auto"/>
            </w:pPr>
            <w:proofErr w:type="spellStart"/>
            <w:r>
              <w:t>location</w:t>
            </w:r>
            <w:proofErr w:type="spellEnd"/>
          </w:p>
        </w:tc>
        <w:tc>
          <w:tcPr>
            <w:tcW w:w="1311" w:type="dxa"/>
            <w:shd w:val="clear" w:color="auto" w:fill="auto"/>
          </w:tcPr>
          <w:p w14:paraId="47C48B88" w14:textId="77777777" w:rsidR="00871EAE" w:rsidRPr="00AF7C8F" w:rsidRDefault="00871EAE" w:rsidP="00AF7C8F">
            <w:pPr>
              <w:spacing w:after="0" w:line="240" w:lineRule="auto"/>
            </w:pPr>
          </w:p>
        </w:tc>
        <w:tc>
          <w:tcPr>
            <w:tcW w:w="1530" w:type="dxa"/>
            <w:shd w:val="clear" w:color="auto" w:fill="auto"/>
          </w:tcPr>
          <w:p w14:paraId="5A29BEAB" w14:textId="09E3E237" w:rsidR="00871EAE" w:rsidRPr="00AF7C8F" w:rsidRDefault="00871EAE" w:rsidP="00AF7C8F">
            <w:pPr>
              <w:spacing w:after="0" w:line="240" w:lineRule="auto"/>
            </w:pPr>
            <w:proofErr w:type="gramStart"/>
            <w:r w:rsidRPr="00871EAE">
              <w:t>varchar(</w:t>
            </w:r>
            <w:proofErr w:type="gramEnd"/>
            <w:r w:rsidRPr="00871EAE">
              <w:t>120)</w:t>
            </w:r>
          </w:p>
        </w:tc>
        <w:tc>
          <w:tcPr>
            <w:tcW w:w="1528" w:type="dxa"/>
            <w:shd w:val="clear" w:color="auto" w:fill="auto"/>
          </w:tcPr>
          <w:p w14:paraId="0E8483EF" w14:textId="71498108" w:rsidR="00871EAE" w:rsidRPr="00AF7C8F" w:rsidRDefault="00871EAE" w:rsidP="00AF7C8F">
            <w:pPr>
              <w:spacing w:after="0" w:line="240" w:lineRule="auto"/>
            </w:pPr>
            <w:r>
              <w:t>Sim</w:t>
            </w:r>
          </w:p>
        </w:tc>
        <w:tc>
          <w:tcPr>
            <w:tcW w:w="1069" w:type="dxa"/>
            <w:shd w:val="clear" w:color="auto" w:fill="auto"/>
          </w:tcPr>
          <w:p w14:paraId="0CC62B30" w14:textId="77777777" w:rsidR="00871EAE" w:rsidRPr="00AF7C8F" w:rsidRDefault="00871EAE" w:rsidP="00AF7C8F">
            <w:pPr>
              <w:spacing w:after="0" w:line="240" w:lineRule="auto"/>
            </w:pPr>
          </w:p>
        </w:tc>
        <w:tc>
          <w:tcPr>
            <w:tcW w:w="1678" w:type="dxa"/>
            <w:shd w:val="clear" w:color="auto" w:fill="auto"/>
          </w:tcPr>
          <w:p w14:paraId="29738F3B" w14:textId="77777777" w:rsidR="00871EAE" w:rsidRPr="00AF7C8F" w:rsidRDefault="00871EAE" w:rsidP="00AF7C8F">
            <w:pPr>
              <w:spacing w:after="0" w:line="240" w:lineRule="auto"/>
            </w:pPr>
          </w:p>
        </w:tc>
      </w:tr>
      <w:tr w:rsidR="009E4ACA" w:rsidRPr="00AF7C8F" w14:paraId="72D05004" w14:textId="77777777" w:rsidTr="00AF7C8F">
        <w:tc>
          <w:tcPr>
            <w:tcW w:w="1378" w:type="dxa"/>
            <w:shd w:val="clear" w:color="auto" w:fill="auto"/>
          </w:tcPr>
          <w:p w14:paraId="04234123" w14:textId="105DF987" w:rsidR="009E4ACA" w:rsidRPr="00AF7C8F" w:rsidRDefault="00871EAE" w:rsidP="00AF7C8F">
            <w:pPr>
              <w:spacing w:after="0" w:line="240" w:lineRule="auto"/>
            </w:pPr>
            <w:r>
              <w:t>date</w:t>
            </w:r>
          </w:p>
        </w:tc>
        <w:tc>
          <w:tcPr>
            <w:tcW w:w="1311" w:type="dxa"/>
            <w:shd w:val="clear" w:color="auto" w:fill="auto"/>
          </w:tcPr>
          <w:p w14:paraId="57868C44" w14:textId="77777777" w:rsidR="009E4ACA" w:rsidRPr="00AF7C8F" w:rsidRDefault="009E4ACA" w:rsidP="00AF7C8F">
            <w:pPr>
              <w:spacing w:after="0" w:line="240" w:lineRule="auto"/>
            </w:pPr>
          </w:p>
        </w:tc>
        <w:tc>
          <w:tcPr>
            <w:tcW w:w="1530" w:type="dxa"/>
            <w:shd w:val="clear" w:color="auto" w:fill="auto"/>
          </w:tcPr>
          <w:p w14:paraId="5FC00184" w14:textId="4DFEA633" w:rsidR="009E4ACA" w:rsidRPr="00AF7C8F" w:rsidRDefault="00871EAE" w:rsidP="00AF7C8F">
            <w:pPr>
              <w:spacing w:after="0" w:line="240" w:lineRule="auto"/>
            </w:pPr>
            <w:r w:rsidRPr="00871EAE">
              <w:t>date</w:t>
            </w:r>
          </w:p>
        </w:tc>
        <w:tc>
          <w:tcPr>
            <w:tcW w:w="1528" w:type="dxa"/>
            <w:shd w:val="clear" w:color="auto" w:fill="auto"/>
          </w:tcPr>
          <w:p w14:paraId="6407059C" w14:textId="2BE7F6A2" w:rsidR="009E4ACA" w:rsidRPr="00AF7C8F" w:rsidRDefault="00871EAE" w:rsidP="00AF7C8F">
            <w:pPr>
              <w:spacing w:after="0" w:line="240" w:lineRule="auto"/>
            </w:pPr>
            <w:r>
              <w:t>Sim</w:t>
            </w:r>
          </w:p>
        </w:tc>
        <w:tc>
          <w:tcPr>
            <w:tcW w:w="1069" w:type="dxa"/>
            <w:shd w:val="clear" w:color="auto" w:fill="auto"/>
          </w:tcPr>
          <w:p w14:paraId="7C6F17A5" w14:textId="77777777" w:rsidR="009E4ACA" w:rsidRPr="00AF7C8F" w:rsidRDefault="009E4ACA" w:rsidP="00AF7C8F">
            <w:pPr>
              <w:spacing w:after="0" w:line="240" w:lineRule="auto"/>
            </w:pPr>
          </w:p>
        </w:tc>
        <w:tc>
          <w:tcPr>
            <w:tcW w:w="1678" w:type="dxa"/>
            <w:shd w:val="clear" w:color="auto" w:fill="auto"/>
          </w:tcPr>
          <w:p w14:paraId="4CEB1D4F" w14:textId="77777777" w:rsidR="009E4ACA" w:rsidRPr="00AF7C8F" w:rsidRDefault="009E4ACA" w:rsidP="00AF7C8F">
            <w:pPr>
              <w:spacing w:after="0" w:line="240" w:lineRule="auto"/>
            </w:pPr>
          </w:p>
        </w:tc>
      </w:tr>
      <w:tr w:rsidR="00871EAE" w:rsidRPr="00AF7C8F" w14:paraId="30C79DEF" w14:textId="77777777" w:rsidTr="00AF7C8F">
        <w:tc>
          <w:tcPr>
            <w:tcW w:w="1378" w:type="dxa"/>
            <w:shd w:val="clear" w:color="auto" w:fill="auto"/>
          </w:tcPr>
          <w:p w14:paraId="25ADDF3E" w14:textId="4B84ADD3" w:rsidR="00871EAE" w:rsidRPr="00AF7C8F" w:rsidRDefault="00871EAE" w:rsidP="00AF7C8F">
            <w:pPr>
              <w:spacing w:after="0" w:line="240" w:lineRule="auto"/>
            </w:pPr>
            <w:proofErr w:type="spellStart"/>
            <w:r>
              <w:t>bgtime</w:t>
            </w:r>
            <w:proofErr w:type="spellEnd"/>
          </w:p>
        </w:tc>
        <w:tc>
          <w:tcPr>
            <w:tcW w:w="1311" w:type="dxa"/>
            <w:shd w:val="clear" w:color="auto" w:fill="auto"/>
          </w:tcPr>
          <w:p w14:paraId="1A5A21E5" w14:textId="77777777" w:rsidR="00871EAE" w:rsidRPr="00AF7C8F" w:rsidRDefault="00871EAE" w:rsidP="00AF7C8F">
            <w:pPr>
              <w:spacing w:after="0" w:line="240" w:lineRule="auto"/>
            </w:pPr>
          </w:p>
        </w:tc>
        <w:tc>
          <w:tcPr>
            <w:tcW w:w="1530" w:type="dxa"/>
            <w:shd w:val="clear" w:color="auto" w:fill="auto"/>
          </w:tcPr>
          <w:p w14:paraId="0ED315E7" w14:textId="422103C7" w:rsidR="00871EAE" w:rsidRPr="00AF7C8F" w:rsidRDefault="00871EAE" w:rsidP="00AF7C8F">
            <w:pPr>
              <w:spacing w:after="0" w:line="240" w:lineRule="auto"/>
            </w:pPr>
            <w:r w:rsidRPr="00871EAE">
              <w:t>varchar(255)</w:t>
            </w:r>
          </w:p>
        </w:tc>
        <w:tc>
          <w:tcPr>
            <w:tcW w:w="1528" w:type="dxa"/>
            <w:shd w:val="clear" w:color="auto" w:fill="auto"/>
          </w:tcPr>
          <w:p w14:paraId="52FBEBE0" w14:textId="7CED7FE3" w:rsidR="00871EAE" w:rsidRPr="00AF7C8F" w:rsidRDefault="00871EAE" w:rsidP="00AF7C8F">
            <w:pPr>
              <w:spacing w:after="0" w:line="240" w:lineRule="auto"/>
            </w:pPr>
            <w:r>
              <w:t>Sim</w:t>
            </w:r>
          </w:p>
        </w:tc>
        <w:tc>
          <w:tcPr>
            <w:tcW w:w="1069" w:type="dxa"/>
            <w:shd w:val="clear" w:color="auto" w:fill="auto"/>
          </w:tcPr>
          <w:p w14:paraId="2594C99E" w14:textId="77777777" w:rsidR="00871EAE" w:rsidRPr="00AF7C8F" w:rsidRDefault="00871EAE" w:rsidP="00AF7C8F">
            <w:pPr>
              <w:spacing w:after="0" w:line="240" w:lineRule="auto"/>
            </w:pPr>
          </w:p>
        </w:tc>
        <w:tc>
          <w:tcPr>
            <w:tcW w:w="1678" w:type="dxa"/>
            <w:shd w:val="clear" w:color="auto" w:fill="auto"/>
          </w:tcPr>
          <w:p w14:paraId="580772B0" w14:textId="77777777" w:rsidR="00871EAE" w:rsidRPr="00AF7C8F" w:rsidRDefault="00871EAE" w:rsidP="00AF7C8F">
            <w:pPr>
              <w:spacing w:after="0" w:line="240" w:lineRule="auto"/>
            </w:pPr>
          </w:p>
        </w:tc>
      </w:tr>
      <w:tr w:rsidR="00871EAE" w:rsidRPr="00AF7C8F" w14:paraId="32AD1CC4" w14:textId="77777777" w:rsidTr="00AF7C8F">
        <w:tc>
          <w:tcPr>
            <w:tcW w:w="1378" w:type="dxa"/>
            <w:shd w:val="clear" w:color="auto" w:fill="auto"/>
          </w:tcPr>
          <w:p w14:paraId="7F6F1B3F" w14:textId="6D6EE37A" w:rsidR="00871EAE" w:rsidRPr="00AF7C8F" w:rsidRDefault="00871EAE" w:rsidP="00AF7C8F">
            <w:pPr>
              <w:spacing w:after="0" w:line="240" w:lineRule="auto"/>
            </w:pPr>
            <w:proofErr w:type="spellStart"/>
            <w:r>
              <w:t>endtime</w:t>
            </w:r>
            <w:proofErr w:type="spellEnd"/>
          </w:p>
        </w:tc>
        <w:tc>
          <w:tcPr>
            <w:tcW w:w="1311" w:type="dxa"/>
            <w:shd w:val="clear" w:color="auto" w:fill="auto"/>
          </w:tcPr>
          <w:p w14:paraId="64753752" w14:textId="77777777" w:rsidR="00871EAE" w:rsidRPr="00AF7C8F" w:rsidRDefault="00871EAE" w:rsidP="00AF7C8F">
            <w:pPr>
              <w:spacing w:after="0" w:line="240" w:lineRule="auto"/>
            </w:pPr>
          </w:p>
        </w:tc>
        <w:tc>
          <w:tcPr>
            <w:tcW w:w="1530" w:type="dxa"/>
            <w:shd w:val="clear" w:color="auto" w:fill="auto"/>
          </w:tcPr>
          <w:p w14:paraId="7FD8334E" w14:textId="31990EE8" w:rsidR="00871EAE" w:rsidRPr="00AF7C8F" w:rsidRDefault="00871EAE" w:rsidP="00871EAE">
            <w:pPr>
              <w:spacing w:after="0" w:line="240" w:lineRule="auto"/>
            </w:pPr>
            <w:proofErr w:type="gramStart"/>
            <w:r w:rsidRPr="00871EAE">
              <w:t>varchar(</w:t>
            </w:r>
            <w:proofErr w:type="gramEnd"/>
            <w:r w:rsidRPr="00871EAE">
              <w:t>255)</w:t>
            </w:r>
          </w:p>
        </w:tc>
        <w:tc>
          <w:tcPr>
            <w:tcW w:w="1528" w:type="dxa"/>
            <w:shd w:val="clear" w:color="auto" w:fill="auto"/>
          </w:tcPr>
          <w:p w14:paraId="24353478" w14:textId="3E501BE7" w:rsidR="00871EAE" w:rsidRPr="00AF7C8F" w:rsidRDefault="00871EAE" w:rsidP="00AF7C8F">
            <w:pPr>
              <w:spacing w:after="0" w:line="240" w:lineRule="auto"/>
            </w:pPr>
            <w:r>
              <w:t>Sim</w:t>
            </w:r>
          </w:p>
        </w:tc>
        <w:tc>
          <w:tcPr>
            <w:tcW w:w="1069" w:type="dxa"/>
            <w:shd w:val="clear" w:color="auto" w:fill="auto"/>
          </w:tcPr>
          <w:p w14:paraId="282AA042" w14:textId="77777777" w:rsidR="00871EAE" w:rsidRPr="00AF7C8F" w:rsidRDefault="00871EAE" w:rsidP="00AF7C8F">
            <w:pPr>
              <w:spacing w:after="0" w:line="240" w:lineRule="auto"/>
            </w:pPr>
          </w:p>
        </w:tc>
        <w:tc>
          <w:tcPr>
            <w:tcW w:w="1678" w:type="dxa"/>
            <w:shd w:val="clear" w:color="auto" w:fill="auto"/>
          </w:tcPr>
          <w:p w14:paraId="0652D474" w14:textId="77777777" w:rsidR="00871EAE" w:rsidRPr="00AF7C8F" w:rsidRDefault="00871EAE" w:rsidP="00AF7C8F">
            <w:pPr>
              <w:spacing w:after="0" w:line="240" w:lineRule="auto"/>
            </w:pPr>
          </w:p>
        </w:tc>
      </w:tr>
      <w:tr w:rsidR="00871EAE" w:rsidRPr="00AF7C8F" w14:paraId="5F8131C9" w14:textId="77777777" w:rsidTr="00AF7C8F">
        <w:tc>
          <w:tcPr>
            <w:tcW w:w="1378" w:type="dxa"/>
            <w:shd w:val="clear" w:color="auto" w:fill="auto"/>
          </w:tcPr>
          <w:p w14:paraId="5A9D6823" w14:textId="7BCBB3A4" w:rsidR="00871EAE" w:rsidRPr="00AF7C8F" w:rsidRDefault="00871EAE" w:rsidP="00AF7C8F">
            <w:pPr>
              <w:spacing w:after="0" w:line="240" w:lineRule="auto"/>
            </w:pPr>
            <w:proofErr w:type="spellStart"/>
            <w:r>
              <w:t>price</w:t>
            </w:r>
            <w:proofErr w:type="spellEnd"/>
          </w:p>
        </w:tc>
        <w:tc>
          <w:tcPr>
            <w:tcW w:w="1311" w:type="dxa"/>
            <w:shd w:val="clear" w:color="auto" w:fill="auto"/>
          </w:tcPr>
          <w:p w14:paraId="63B0E44C" w14:textId="77777777" w:rsidR="00871EAE" w:rsidRPr="00AF7C8F" w:rsidRDefault="00871EAE" w:rsidP="00AF7C8F">
            <w:pPr>
              <w:spacing w:after="0" w:line="240" w:lineRule="auto"/>
            </w:pPr>
          </w:p>
        </w:tc>
        <w:tc>
          <w:tcPr>
            <w:tcW w:w="1530" w:type="dxa"/>
            <w:shd w:val="clear" w:color="auto" w:fill="auto"/>
          </w:tcPr>
          <w:p w14:paraId="143332CB" w14:textId="46A2220B" w:rsidR="00871EAE" w:rsidRPr="00AF7C8F" w:rsidRDefault="00871EAE" w:rsidP="00AF7C8F">
            <w:pPr>
              <w:spacing w:after="0" w:line="240" w:lineRule="auto"/>
            </w:pPr>
            <w:r w:rsidRPr="00871EAE">
              <w:t>decimal(8,2)</w:t>
            </w:r>
          </w:p>
        </w:tc>
        <w:tc>
          <w:tcPr>
            <w:tcW w:w="1528" w:type="dxa"/>
            <w:shd w:val="clear" w:color="auto" w:fill="auto"/>
          </w:tcPr>
          <w:p w14:paraId="0B3060E7" w14:textId="224B5140" w:rsidR="00871EAE" w:rsidRPr="00AF7C8F" w:rsidRDefault="00871EAE" w:rsidP="00AF7C8F">
            <w:pPr>
              <w:spacing w:after="0" w:line="240" w:lineRule="auto"/>
            </w:pPr>
            <w:r>
              <w:t>Sim</w:t>
            </w:r>
          </w:p>
        </w:tc>
        <w:tc>
          <w:tcPr>
            <w:tcW w:w="1069" w:type="dxa"/>
            <w:shd w:val="clear" w:color="auto" w:fill="auto"/>
          </w:tcPr>
          <w:p w14:paraId="5A023883" w14:textId="77777777" w:rsidR="00871EAE" w:rsidRPr="00AF7C8F" w:rsidRDefault="00871EAE" w:rsidP="00AF7C8F">
            <w:pPr>
              <w:spacing w:after="0" w:line="240" w:lineRule="auto"/>
            </w:pPr>
          </w:p>
        </w:tc>
        <w:tc>
          <w:tcPr>
            <w:tcW w:w="1678" w:type="dxa"/>
            <w:shd w:val="clear" w:color="auto" w:fill="auto"/>
          </w:tcPr>
          <w:p w14:paraId="223ED514" w14:textId="77777777" w:rsidR="00871EAE" w:rsidRPr="00AF7C8F" w:rsidRDefault="00871EAE" w:rsidP="00AF7C8F">
            <w:pPr>
              <w:spacing w:after="0" w:line="240" w:lineRule="auto"/>
            </w:pPr>
          </w:p>
        </w:tc>
      </w:tr>
      <w:tr w:rsidR="00871EAE" w:rsidRPr="00AF7C8F" w14:paraId="5B8EE30E" w14:textId="77777777" w:rsidTr="00AF7C8F">
        <w:tc>
          <w:tcPr>
            <w:tcW w:w="1378" w:type="dxa"/>
            <w:shd w:val="clear" w:color="auto" w:fill="auto"/>
          </w:tcPr>
          <w:p w14:paraId="36B2DAEA" w14:textId="50A2DB75" w:rsidR="00871EAE" w:rsidRPr="00AF7C8F" w:rsidRDefault="00871EAE" w:rsidP="00AF7C8F">
            <w:pPr>
              <w:spacing w:after="0" w:line="240" w:lineRule="auto"/>
            </w:pPr>
            <w:proofErr w:type="spellStart"/>
            <w:r>
              <w:t>duration</w:t>
            </w:r>
            <w:proofErr w:type="spellEnd"/>
          </w:p>
        </w:tc>
        <w:tc>
          <w:tcPr>
            <w:tcW w:w="1311" w:type="dxa"/>
            <w:shd w:val="clear" w:color="auto" w:fill="auto"/>
          </w:tcPr>
          <w:p w14:paraId="068513B6" w14:textId="77777777" w:rsidR="00871EAE" w:rsidRPr="00AF7C8F" w:rsidRDefault="00871EAE" w:rsidP="00AF7C8F">
            <w:pPr>
              <w:spacing w:after="0" w:line="240" w:lineRule="auto"/>
            </w:pPr>
          </w:p>
        </w:tc>
        <w:tc>
          <w:tcPr>
            <w:tcW w:w="1530" w:type="dxa"/>
            <w:shd w:val="clear" w:color="auto" w:fill="auto"/>
          </w:tcPr>
          <w:p w14:paraId="3A51D248" w14:textId="2E2312F1" w:rsidR="00871EAE" w:rsidRPr="00AF7C8F" w:rsidRDefault="00871EAE" w:rsidP="00AF7C8F">
            <w:pPr>
              <w:spacing w:after="0" w:line="240" w:lineRule="auto"/>
            </w:pPr>
            <w:proofErr w:type="spellStart"/>
            <w:r w:rsidRPr="00871EAE">
              <w:t>int</w:t>
            </w:r>
            <w:proofErr w:type="spellEnd"/>
          </w:p>
        </w:tc>
        <w:tc>
          <w:tcPr>
            <w:tcW w:w="1528" w:type="dxa"/>
            <w:shd w:val="clear" w:color="auto" w:fill="auto"/>
          </w:tcPr>
          <w:p w14:paraId="6FFCF197" w14:textId="3E78C00B" w:rsidR="00871EAE" w:rsidRPr="00AF7C8F" w:rsidRDefault="00871EAE" w:rsidP="00AF7C8F">
            <w:pPr>
              <w:spacing w:after="0" w:line="240" w:lineRule="auto"/>
            </w:pPr>
            <w:r>
              <w:t>Sim</w:t>
            </w:r>
          </w:p>
        </w:tc>
        <w:tc>
          <w:tcPr>
            <w:tcW w:w="1069" w:type="dxa"/>
            <w:shd w:val="clear" w:color="auto" w:fill="auto"/>
          </w:tcPr>
          <w:p w14:paraId="55CD1B1A" w14:textId="77777777" w:rsidR="00871EAE" w:rsidRPr="00AF7C8F" w:rsidRDefault="00871EAE" w:rsidP="00AF7C8F">
            <w:pPr>
              <w:spacing w:after="0" w:line="240" w:lineRule="auto"/>
            </w:pPr>
          </w:p>
        </w:tc>
        <w:tc>
          <w:tcPr>
            <w:tcW w:w="1678" w:type="dxa"/>
            <w:shd w:val="clear" w:color="auto" w:fill="auto"/>
          </w:tcPr>
          <w:p w14:paraId="389587FE" w14:textId="77777777" w:rsidR="00871EAE" w:rsidRPr="00AF7C8F" w:rsidRDefault="00871EAE" w:rsidP="00AF7C8F">
            <w:pPr>
              <w:spacing w:after="0" w:line="240" w:lineRule="auto"/>
            </w:pPr>
          </w:p>
        </w:tc>
      </w:tr>
    </w:tbl>
    <w:p w14:paraId="3C9A8E02" w14:textId="77777777" w:rsidR="00F135C0" w:rsidRDefault="00F135C0" w:rsidP="00F135C0"/>
    <w:p w14:paraId="1046B394" w14:textId="08F58B06" w:rsidR="009E4ACA" w:rsidRDefault="009E4ACA" w:rsidP="009E4ACA">
      <w:pPr>
        <w:pStyle w:val="Ttulo1"/>
      </w:pPr>
      <w:bookmarkStart w:id="5" w:name="_Toc129696412"/>
      <w:bookmarkStart w:id="6" w:name="_Toc3709763"/>
      <w:r>
        <w:t xml:space="preserve">Tabela </w:t>
      </w:r>
      <w:bookmarkEnd w:id="5"/>
      <w:proofErr w:type="spellStart"/>
      <w:r w:rsidR="00871EAE">
        <w:t>class_subscriptions</w:t>
      </w:r>
      <w:proofErr w:type="spellEnd"/>
    </w:p>
    <w:p w14:paraId="0363E7DF" w14:textId="76F6D091" w:rsidR="00F135C0" w:rsidRDefault="00F135C0" w:rsidP="00F135C0">
      <w:pPr>
        <w:pStyle w:val="Legenda"/>
      </w:pPr>
      <w:r>
        <w:t xml:space="preserve">Tabela </w:t>
      </w:r>
      <w:fldSimple w:instr=" SEQ Tabela \* ARABIC ">
        <w:r w:rsidR="00CE5D31">
          <w:rPr>
            <w:noProof/>
          </w:rPr>
          <w:t>3</w:t>
        </w:r>
      </w:fldSimple>
      <w:r>
        <w:t xml:space="preserve"> – </w:t>
      </w:r>
      <w:bookmarkEnd w:id="6"/>
      <w:proofErr w:type="spellStart"/>
      <w:r w:rsidR="00871EAE">
        <w:t>class_subscriptions</w:t>
      </w:r>
      <w:proofErr w:type="spellEnd"/>
      <w:r w:rsidR="00871EAE">
        <w:t xml:space="preserve"> (Subscrições de Aulas)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8"/>
        <w:gridCol w:w="1311"/>
        <w:gridCol w:w="1530"/>
        <w:gridCol w:w="1528"/>
        <w:gridCol w:w="1069"/>
        <w:gridCol w:w="1678"/>
      </w:tblGrid>
      <w:tr w:rsidR="009E4ACA" w:rsidRPr="00AF7C8F" w14:paraId="0B81DBC0" w14:textId="77777777" w:rsidTr="00AF7C8F">
        <w:tc>
          <w:tcPr>
            <w:tcW w:w="1378" w:type="dxa"/>
            <w:shd w:val="clear" w:color="auto" w:fill="auto"/>
          </w:tcPr>
          <w:p w14:paraId="2AC304D8" w14:textId="77777777" w:rsidR="009E4ACA" w:rsidRPr="00AF7C8F" w:rsidRDefault="009E4ACA" w:rsidP="00AF7C8F">
            <w:pPr>
              <w:spacing w:after="0" w:line="240" w:lineRule="auto"/>
            </w:pPr>
            <w:r w:rsidRPr="00AF7C8F">
              <w:t>Nome</w:t>
            </w:r>
          </w:p>
        </w:tc>
        <w:tc>
          <w:tcPr>
            <w:tcW w:w="1311" w:type="dxa"/>
            <w:shd w:val="clear" w:color="auto" w:fill="auto"/>
          </w:tcPr>
          <w:p w14:paraId="169D9A1A" w14:textId="77777777" w:rsidR="009E4ACA" w:rsidRPr="00AF7C8F" w:rsidRDefault="009E4ACA" w:rsidP="00AF7C8F">
            <w:pPr>
              <w:spacing w:after="0" w:line="240" w:lineRule="auto"/>
            </w:pPr>
            <w:r w:rsidRPr="00AF7C8F">
              <w:t>Descrição</w:t>
            </w:r>
          </w:p>
        </w:tc>
        <w:tc>
          <w:tcPr>
            <w:tcW w:w="1530" w:type="dxa"/>
            <w:shd w:val="clear" w:color="auto" w:fill="auto"/>
          </w:tcPr>
          <w:p w14:paraId="372DA3CC" w14:textId="77777777" w:rsidR="009E4ACA" w:rsidRPr="00AF7C8F" w:rsidRDefault="009E4ACA" w:rsidP="00AF7C8F">
            <w:pPr>
              <w:spacing w:after="0" w:line="240" w:lineRule="auto"/>
            </w:pPr>
            <w:r w:rsidRPr="00AF7C8F">
              <w:t>Tipo</w:t>
            </w:r>
          </w:p>
        </w:tc>
        <w:tc>
          <w:tcPr>
            <w:tcW w:w="1528" w:type="dxa"/>
            <w:shd w:val="clear" w:color="auto" w:fill="auto"/>
          </w:tcPr>
          <w:p w14:paraId="6CF1A678" w14:textId="77777777" w:rsidR="009E4ACA" w:rsidRPr="00AF7C8F" w:rsidRDefault="009E4ACA" w:rsidP="00AF7C8F">
            <w:pPr>
              <w:spacing w:after="0" w:line="240" w:lineRule="auto"/>
            </w:pPr>
            <w:r w:rsidRPr="00AF7C8F">
              <w:t>Obrigatório</w:t>
            </w:r>
          </w:p>
        </w:tc>
        <w:tc>
          <w:tcPr>
            <w:tcW w:w="1069" w:type="dxa"/>
            <w:shd w:val="clear" w:color="auto" w:fill="auto"/>
          </w:tcPr>
          <w:p w14:paraId="0D8C2FE0" w14:textId="77777777" w:rsidR="009E4ACA" w:rsidRPr="00AF7C8F" w:rsidRDefault="009E4ACA" w:rsidP="00AF7C8F">
            <w:pPr>
              <w:spacing w:after="0" w:line="240" w:lineRule="auto"/>
            </w:pPr>
            <w:r w:rsidRPr="00AF7C8F">
              <w:t>Chave Primária</w:t>
            </w:r>
          </w:p>
        </w:tc>
        <w:tc>
          <w:tcPr>
            <w:tcW w:w="1678" w:type="dxa"/>
            <w:shd w:val="clear" w:color="auto" w:fill="auto"/>
          </w:tcPr>
          <w:p w14:paraId="5615559A" w14:textId="77777777" w:rsidR="009E4ACA" w:rsidRPr="00AF7C8F" w:rsidRDefault="009E4ACA" w:rsidP="00AF7C8F">
            <w:pPr>
              <w:spacing w:after="0" w:line="240" w:lineRule="auto"/>
            </w:pPr>
            <w:r w:rsidRPr="00AF7C8F">
              <w:t>Observações</w:t>
            </w:r>
          </w:p>
        </w:tc>
      </w:tr>
      <w:tr w:rsidR="009E4ACA" w:rsidRPr="00AF7C8F" w14:paraId="2CCA56CC" w14:textId="77777777" w:rsidTr="00AF7C8F">
        <w:tc>
          <w:tcPr>
            <w:tcW w:w="1378" w:type="dxa"/>
            <w:shd w:val="clear" w:color="auto" w:fill="auto"/>
          </w:tcPr>
          <w:p w14:paraId="0FD81052" w14:textId="5CAD8BDA" w:rsidR="009E4ACA" w:rsidRPr="00AF7C8F" w:rsidRDefault="00871EAE" w:rsidP="00AF7C8F">
            <w:pPr>
              <w:spacing w:after="0" w:line="240" w:lineRule="auto"/>
            </w:pPr>
            <w:r>
              <w:t>id</w:t>
            </w:r>
          </w:p>
        </w:tc>
        <w:tc>
          <w:tcPr>
            <w:tcW w:w="1311" w:type="dxa"/>
            <w:shd w:val="clear" w:color="auto" w:fill="auto"/>
          </w:tcPr>
          <w:p w14:paraId="6EF6DCC6" w14:textId="77777777" w:rsidR="009E4ACA" w:rsidRPr="00AF7C8F" w:rsidRDefault="009E4ACA" w:rsidP="00AF7C8F">
            <w:pPr>
              <w:spacing w:after="0" w:line="240" w:lineRule="auto"/>
            </w:pPr>
          </w:p>
        </w:tc>
        <w:tc>
          <w:tcPr>
            <w:tcW w:w="1530" w:type="dxa"/>
            <w:shd w:val="clear" w:color="auto" w:fill="auto"/>
          </w:tcPr>
          <w:p w14:paraId="0F80809C" w14:textId="479AA64A" w:rsidR="009E4ACA" w:rsidRPr="00AF7C8F" w:rsidRDefault="00871EAE" w:rsidP="00AF7C8F">
            <w:pPr>
              <w:spacing w:after="0" w:line="240" w:lineRule="auto"/>
            </w:pPr>
            <w:proofErr w:type="spellStart"/>
            <w:r>
              <w:t>bigint</w:t>
            </w:r>
            <w:proofErr w:type="spellEnd"/>
          </w:p>
        </w:tc>
        <w:tc>
          <w:tcPr>
            <w:tcW w:w="1528" w:type="dxa"/>
            <w:shd w:val="clear" w:color="auto" w:fill="auto"/>
          </w:tcPr>
          <w:p w14:paraId="4FD28AB5" w14:textId="029D4420" w:rsidR="009E4ACA" w:rsidRPr="00AF7C8F" w:rsidRDefault="00871EAE" w:rsidP="00AF7C8F">
            <w:pPr>
              <w:spacing w:after="0" w:line="240" w:lineRule="auto"/>
            </w:pPr>
            <w:r>
              <w:t>Sim</w:t>
            </w:r>
          </w:p>
        </w:tc>
        <w:tc>
          <w:tcPr>
            <w:tcW w:w="1069" w:type="dxa"/>
            <w:shd w:val="clear" w:color="auto" w:fill="auto"/>
          </w:tcPr>
          <w:p w14:paraId="5B2017C5" w14:textId="5525AA3E" w:rsidR="009E4ACA" w:rsidRPr="00AF7C8F" w:rsidRDefault="00871EAE" w:rsidP="00AF7C8F">
            <w:pPr>
              <w:spacing w:after="0" w:line="240" w:lineRule="auto"/>
            </w:pPr>
            <w:r>
              <w:t>Sim</w:t>
            </w:r>
          </w:p>
        </w:tc>
        <w:tc>
          <w:tcPr>
            <w:tcW w:w="1678" w:type="dxa"/>
            <w:shd w:val="clear" w:color="auto" w:fill="auto"/>
          </w:tcPr>
          <w:p w14:paraId="793CCE7C" w14:textId="53591D65" w:rsidR="009E4ACA" w:rsidRPr="00AF7C8F" w:rsidRDefault="00871EAE" w:rsidP="00AF7C8F">
            <w:pPr>
              <w:spacing w:after="0" w:line="240" w:lineRule="auto"/>
            </w:pPr>
            <w:r>
              <w:t>Auto_increment</w:t>
            </w:r>
          </w:p>
        </w:tc>
      </w:tr>
      <w:tr w:rsidR="009E4ACA" w:rsidRPr="00AF7C8F" w14:paraId="4815D21B" w14:textId="77777777" w:rsidTr="00AF7C8F">
        <w:tc>
          <w:tcPr>
            <w:tcW w:w="1378" w:type="dxa"/>
            <w:shd w:val="clear" w:color="auto" w:fill="auto"/>
          </w:tcPr>
          <w:p w14:paraId="69708B60" w14:textId="5418DA84" w:rsidR="009E4ACA" w:rsidRPr="00AF7C8F" w:rsidRDefault="00871EAE" w:rsidP="00AF7C8F">
            <w:pPr>
              <w:spacing w:after="0" w:line="240" w:lineRule="auto"/>
            </w:pPr>
            <w:proofErr w:type="spellStart"/>
            <w:r>
              <w:t>classes_id</w:t>
            </w:r>
            <w:proofErr w:type="spellEnd"/>
          </w:p>
        </w:tc>
        <w:tc>
          <w:tcPr>
            <w:tcW w:w="1311" w:type="dxa"/>
            <w:shd w:val="clear" w:color="auto" w:fill="auto"/>
          </w:tcPr>
          <w:p w14:paraId="1D9FD5B7" w14:textId="77777777" w:rsidR="009E4ACA" w:rsidRPr="00AF7C8F" w:rsidRDefault="009E4ACA" w:rsidP="00AF7C8F">
            <w:pPr>
              <w:spacing w:after="0" w:line="240" w:lineRule="auto"/>
            </w:pPr>
          </w:p>
        </w:tc>
        <w:tc>
          <w:tcPr>
            <w:tcW w:w="1530" w:type="dxa"/>
            <w:shd w:val="clear" w:color="auto" w:fill="auto"/>
          </w:tcPr>
          <w:p w14:paraId="17D6A047" w14:textId="34BFAF23" w:rsidR="009E4ACA" w:rsidRPr="00AF7C8F" w:rsidRDefault="00871EAE" w:rsidP="00AF7C8F">
            <w:pPr>
              <w:spacing w:after="0" w:line="240" w:lineRule="auto"/>
            </w:pPr>
            <w:proofErr w:type="spellStart"/>
            <w:r>
              <w:t>bigint</w:t>
            </w:r>
            <w:proofErr w:type="spellEnd"/>
          </w:p>
        </w:tc>
        <w:tc>
          <w:tcPr>
            <w:tcW w:w="1528" w:type="dxa"/>
            <w:shd w:val="clear" w:color="auto" w:fill="auto"/>
          </w:tcPr>
          <w:p w14:paraId="1FCF929F" w14:textId="4E1F1266" w:rsidR="009E4ACA" w:rsidRPr="00AF7C8F" w:rsidRDefault="00871EAE" w:rsidP="00AF7C8F">
            <w:pPr>
              <w:spacing w:after="0" w:line="240" w:lineRule="auto"/>
            </w:pPr>
            <w:r>
              <w:t>Sim</w:t>
            </w:r>
          </w:p>
        </w:tc>
        <w:tc>
          <w:tcPr>
            <w:tcW w:w="1069" w:type="dxa"/>
            <w:shd w:val="clear" w:color="auto" w:fill="auto"/>
          </w:tcPr>
          <w:p w14:paraId="79389488" w14:textId="77777777" w:rsidR="009E4ACA" w:rsidRPr="00AF7C8F" w:rsidRDefault="009E4ACA" w:rsidP="00AF7C8F">
            <w:pPr>
              <w:spacing w:after="0" w:line="240" w:lineRule="auto"/>
            </w:pPr>
          </w:p>
        </w:tc>
        <w:tc>
          <w:tcPr>
            <w:tcW w:w="1678" w:type="dxa"/>
            <w:shd w:val="clear" w:color="auto" w:fill="auto"/>
          </w:tcPr>
          <w:p w14:paraId="0AA71D25" w14:textId="0BFC8CD9" w:rsidR="009E4ACA" w:rsidRPr="00AF7C8F" w:rsidRDefault="00871EAE" w:rsidP="00AF7C8F">
            <w:pPr>
              <w:spacing w:after="0" w:line="240" w:lineRule="auto"/>
            </w:pPr>
            <w:r>
              <w:t>Chave estrangeira (id) - classes</w:t>
            </w:r>
          </w:p>
        </w:tc>
      </w:tr>
      <w:tr w:rsidR="009E4ACA" w:rsidRPr="00AF7C8F" w14:paraId="753EF639" w14:textId="77777777" w:rsidTr="00AF7C8F">
        <w:tc>
          <w:tcPr>
            <w:tcW w:w="1378" w:type="dxa"/>
            <w:shd w:val="clear" w:color="auto" w:fill="auto"/>
          </w:tcPr>
          <w:p w14:paraId="082A4275" w14:textId="76CE2265" w:rsidR="009E4ACA" w:rsidRPr="00AF7C8F" w:rsidRDefault="00871EAE" w:rsidP="00AF7C8F">
            <w:pPr>
              <w:spacing w:after="0" w:line="240" w:lineRule="auto"/>
            </w:pPr>
            <w:proofErr w:type="spellStart"/>
            <w:r>
              <w:t>users_id</w:t>
            </w:r>
            <w:proofErr w:type="spellEnd"/>
          </w:p>
        </w:tc>
        <w:tc>
          <w:tcPr>
            <w:tcW w:w="1311" w:type="dxa"/>
            <w:shd w:val="clear" w:color="auto" w:fill="auto"/>
          </w:tcPr>
          <w:p w14:paraId="58444484" w14:textId="77777777" w:rsidR="009E4ACA" w:rsidRPr="00AF7C8F" w:rsidRDefault="009E4ACA" w:rsidP="00AF7C8F">
            <w:pPr>
              <w:spacing w:after="0" w:line="240" w:lineRule="auto"/>
            </w:pPr>
          </w:p>
        </w:tc>
        <w:tc>
          <w:tcPr>
            <w:tcW w:w="1530" w:type="dxa"/>
            <w:shd w:val="clear" w:color="auto" w:fill="auto"/>
          </w:tcPr>
          <w:p w14:paraId="4E0556C4" w14:textId="3C3853AB" w:rsidR="009E4ACA" w:rsidRPr="00AF7C8F" w:rsidRDefault="00871EAE" w:rsidP="00AF7C8F">
            <w:pPr>
              <w:spacing w:after="0" w:line="240" w:lineRule="auto"/>
            </w:pPr>
            <w:proofErr w:type="spellStart"/>
            <w:r>
              <w:t>bigint</w:t>
            </w:r>
            <w:proofErr w:type="spellEnd"/>
          </w:p>
        </w:tc>
        <w:tc>
          <w:tcPr>
            <w:tcW w:w="1528" w:type="dxa"/>
            <w:shd w:val="clear" w:color="auto" w:fill="auto"/>
          </w:tcPr>
          <w:p w14:paraId="3DDE7CBD" w14:textId="1911A64D" w:rsidR="009E4ACA" w:rsidRPr="00AF7C8F" w:rsidRDefault="00871EAE" w:rsidP="00AF7C8F">
            <w:pPr>
              <w:spacing w:after="0" w:line="240" w:lineRule="auto"/>
            </w:pPr>
            <w:r>
              <w:t>Sim</w:t>
            </w:r>
          </w:p>
        </w:tc>
        <w:tc>
          <w:tcPr>
            <w:tcW w:w="1069" w:type="dxa"/>
            <w:shd w:val="clear" w:color="auto" w:fill="auto"/>
          </w:tcPr>
          <w:p w14:paraId="1B6428D7" w14:textId="77777777" w:rsidR="009E4ACA" w:rsidRPr="00AF7C8F" w:rsidRDefault="009E4ACA" w:rsidP="00AF7C8F">
            <w:pPr>
              <w:spacing w:after="0" w:line="240" w:lineRule="auto"/>
            </w:pPr>
          </w:p>
        </w:tc>
        <w:tc>
          <w:tcPr>
            <w:tcW w:w="1678" w:type="dxa"/>
            <w:shd w:val="clear" w:color="auto" w:fill="auto"/>
          </w:tcPr>
          <w:p w14:paraId="6C7F9333" w14:textId="2225AE0A" w:rsidR="009E4ACA" w:rsidRPr="00AF7C8F" w:rsidRDefault="00871EAE" w:rsidP="00AF7C8F">
            <w:pPr>
              <w:spacing w:after="0" w:line="240" w:lineRule="auto"/>
            </w:pPr>
            <w:r>
              <w:t>Chave estrangeira (</w:t>
            </w:r>
            <w:r>
              <w:t>id</w:t>
            </w:r>
            <w:r>
              <w:t>)</w:t>
            </w:r>
            <w:r>
              <w:t xml:space="preserve">- </w:t>
            </w:r>
            <w:proofErr w:type="spellStart"/>
            <w:r>
              <w:t>users</w:t>
            </w:r>
            <w:proofErr w:type="spellEnd"/>
          </w:p>
        </w:tc>
      </w:tr>
    </w:tbl>
    <w:p w14:paraId="0B78DBBA" w14:textId="77777777" w:rsidR="00F135C0" w:rsidRDefault="00F135C0" w:rsidP="00F135C0"/>
    <w:p w14:paraId="639AE36A" w14:textId="77777777" w:rsidR="00871EAE" w:rsidRDefault="00871EAE" w:rsidP="00F135C0"/>
    <w:p w14:paraId="26B66BB3" w14:textId="77777777" w:rsidR="00871EAE" w:rsidRDefault="00871EAE" w:rsidP="00F135C0"/>
    <w:p w14:paraId="41674BB2" w14:textId="77777777" w:rsidR="00871EAE" w:rsidRDefault="00871EAE" w:rsidP="00F135C0"/>
    <w:p w14:paraId="656333DB" w14:textId="77777777" w:rsidR="00871EAE" w:rsidRDefault="00871EAE" w:rsidP="00F135C0"/>
    <w:p w14:paraId="5053A9C4" w14:textId="5510AA46" w:rsidR="00BD7F2D" w:rsidRDefault="00BD7F2D" w:rsidP="00BD7F2D">
      <w:pPr>
        <w:pStyle w:val="Ttulo1"/>
      </w:pPr>
      <w:r>
        <w:lastRenderedPageBreak/>
        <w:t xml:space="preserve">Tabela </w:t>
      </w:r>
      <w:proofErr w:type="spellStart"/>
      <w:r w:rsidR="00871EAE">
        <w:t>contacts</w:t>
      </w:r>
      <w:proofErr w:type="spellEnd"/>
    </w:p>
    <w:p w14:paraId="34A491AE" w14:textId="30FAA0E7" w:rsidR="00BD7F2D" w:rsidRDefault="00BD7F2D" w:rsidP="00BD7F2D">
      <w:pPr>
        <w:pStyle w:val="Legenda"/>
      </w:pPr>
      <w:r>
        <w:t xml:space="preserve">Tabela </w:t>
      </w:r>
      <w:r w:rsidR="00871EAE">
        <w:t>4</w:t>
      </w:r>
      <w:r>
        <w:t xml:space="preserve"> – </w:t>
      </w:r>
      <w:proofErr w:type="spellStart"/>
      <w:r w:rsidR="00871EAE">
        <w:t>contacts</w:t>
      </w:r>
      <w:proofErr w:type="spellEnd"/>
      <w:r w:rsidR="00871EAE">
        <w:t xml:space="preserve"> (</w:t>
      </w:r>
      <w:proofErr w:type="spellStart"/>
      <w:r w:rsidR="00871EAE">
        <w:t>Contatctos</w:t>
      </w:r>
      <w:proofErr w:type="spellEnd"/>
      <w:r w:rsidR="00871EAE"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8"/>
        <w:gridCol w:w="1311"/>
        <w:gridCol w:w="1530"/>
        <w:gridCol w:w="1528"/>
        <w:gridCol w:w="1069"/>
        <w:gridCol w:w="1678"/>
      </w:tblGrid>
      <w:tr w:rsidR="00BD7F2D" w:rsidRPr="00AF7C8F" w14:paraId="5F9C14FF" w14:textId="77777777" w:rsidTr="00EB48E1">
        <w:tc>
          <w:tcPr>
            <w:tcW w:w="1378" w:type="dxa"/>
            <w:shd w:val="clear" w:color="auto" w:fill="auto"/>
          </w:tcPr>
          <w:p w14:paraId="28759302" w14:textId="77777777" w:rsidR="00BD7F2D" w:rsidRPr="00AF7C8F" w:rsidRDefault="00BD7F2D" w:rsidP="00EB48E1">
            <w:pPr>
              <w:spacing w:after="0" w:line="240" w:lineRule="auto"/>
            </w:pPr>
            <w:r w:rsidRPr="00AF7C8F">
              <w:t>Nome</w:t>
            </w:r>
          </w:p>
        </w:tc>
        <w:tc>
          <w:tcPr>
            <w:tcW w:w="1311" w:type="dxa"/>
            <w:shd w:val="clear" w:color="auto" w:fill="auto"/>
          </w:tcPr>
          <w:p w14:paraId="4195828D" w14:textId="77777777" w:rsidR="00BD7F2D" w:rsidRPr="00AF7C8F" w:rsidRDefault="00BD7F2D" w:rsidP="00EB48E1">
            <w:pPr>
              <w:spacing w:after="0" w:line="240" w:lineRule="auto"/>
            </w:pPr>
            <w:r w:rsidRPr="00AF7C8F">
              <w:t>Descrição</w:t>
            </w:r>
          </w:p>
        </w:tc>
        <w:tc>
          <w:tcPr>
            <w:tcW w:w="1530" w:type="dxa"/>
            <w:shd w:val="clear" w:color="auto" w:fill="auto"/>
          </w:tcPr>
          <w:p w14:paraId="1FBE385C" w14:textId="77777777" w:rsidR="00BD7F2D" w:rsidRPr="00AF7C8F" w:rsidRDefault="00BD7F2D" w:rsidP="00EB48E1">
            <w:pPr>
              <w:spacing w:after="0" w:line="240" w:lineRule="auto"/>
            </w:pPr>
            <w:r w:rsidRPr="00AF7C8F">
              <w:t>Tipo</w:t>
            </w:r>
          </w:p>
        </w:tc>
        <w:tc>
          <w:tcPr>
            <w:tcW w:w="1528" w:type="dxa"/>
            <w:shd w:val="clear" w:color="auto" w:fill="auto"/>
          </w:tcPr>
          <w:p w14:paraId="5F84F2CB" w14:textId="77777777" w:rsidR="00BD7F2D" w:rsidRPr="00AF7C8F" w:rsidRDefault="00BD7F2D" w:rsidP="00EB48E1">
            <w:pPr>
              <w:spacing w:after="0" w:line="240" w:lineRule="auto"/>
            </w:pPr>
            <w:r w:rsidRPr="00AF7C8F">
              <w:t>Obrigatório</w:t>
            </w:r>
          </w:p>
        </w:tc>
        <w:tc>
          <w:tcPr>
            <w:tcW w:w="1069" w:type="dxa"/>
            <w:shd w:val="clear" w:color="auto" w:fill="auto"/>
          </w:tcPr>
          <w:p w14:paraId="0A6339A1" w14:textId="77777777" w:rsidR="00BD7F2D" w:rsidRPr="00AF7C8F" w:rsidRDefault="00BD7F2D" w:rsidP="00EB48E1">
            <w:pPr>
              <w:spacing w:after="0" w:line="240" w:lineRule="auto"/>
            </w:pPr>
            <w:r w:rsidRPr="00AF7C8F">
              <w:t>Chave Primária</w:t>
            </w:r>
          </w:p>
        </w:tc>
        <w:tc>
          <w:tcPr>
            <w:tcW w:w="1678" w:type="dxa"/>
            <w:shd w:val="clear" w:color="auto" w:fill="auto"/>
          </w:tcPr>
          <w:p w14:paraId="1BA68DD6" w14:textId="77777777" w:rsidR="00BD7F2D" w:rsidRPr="00AF7C8F" w:rsidRDefault="00BD7F2D" w:rsidP="00EB48E1">
            <w:pPr>
              <w:spacing w:after="0" w:line="240" w:lineRule="auto"/>
            </w:pPr>
            <w:r w:rsidRPr="00AF7C8F">
              <w:t>Observações</w:t>
            </w:r>
          </w:p>
        </w:tc>
      </w:tr>
      <w:tr w:rsidR="00BD7F2D" w:rsidRPr="00AF7C8F" w14:paraId="0053B6D2" w14:textId="77777777" w:rsidTr="00EB48E1">
        <w:tc>
          <w:tcPr>
            <w:tcW w:w="1378" w:type="dxa"/>
            <w:shd w:val="clear" w:color="auto" w:fill="auto"/>
          </w:tcPr>
          <w:p w14:paraId="01DE54B4" w14:textId="299342B7" w:rsidR="00BD7F2D" w:rsidRPr="00AF7C8F" w:rsidRDefault="00871EAE" w:rsidP="00EB48E1">
            <w:pPr>
              <w:spacing w:after="0" w:line="240" w:lineRule="auto"/>
            </w:pPr>
            <w:r>
              <w:t>id</w:t>
            </w:r>
          </w:p>
        </w:tc>
        <w:tc>
          <w:tcPr>
            <w:tcW w:w="1311" w:type="dxa"/>
            <w:shd w:val="clear" w:color="auto" w:fill="auto"/>
          </w:tcPr>
          <w:p w14:paraId="49643D9B" w14:textId="77777777" w:rsidR="00BD7F2D" w:rsidRPr="00AF7C8F" w:rsidRDefault="00BD7F2D" w:rsidP="00EB48E1">
            <w:pPr>
              <w:spacing w:after="0" w:line="240" w:lineRule="auto"/>
            </w:pPr>
          </w:p>
        </w:tc>
        <w:tc>
          <w:tcPr>
            <w:tcW w:w="1530" w:type="dxa"/>
            <w:shd w:val="clear" w:color="auto" w:fill="auto"/>
          </w:tcPr>
          <w:p w14:paraId="259C3057" w14:textId="0DF7982E" w:rsidR="00BD7F2D" w:rsidRPr="00AF7C8F" w:rsidRDefault="00871EAE" w:rsidP="00EB48E1">
            <w:pPr>
              <w:spacing w:after="0" w:line="240" w:lineRule="auto"/>
            </w:pPr>
            <w:proofErr w:type="spellStart"/>
            <w:r>
              <w:t>Bigint</w:t>
            </w:r>
            <w:proofErr w:type="spellEnd"/>
          </w:p>
        </w:tc>
        <w:tc>
          <w:tcPr>
            <w:tcW w:w="1528" w:type="dxa"/>
            <w:shd w:val="clear" w:color="auto" w:fill="auto"/>
          </w:tcPr>
          <w:p w14:paraId="73F73997" w14:textId="4707CF57" w:rsidR="00BD7F2D" w:rsidRPr="00AF7C8F" w:rsidRDefault="00871EAE" w:rsidP="00EB48E1">
            <w:pPr>
              <w:spacing w:after="0" w:line="240" w:lineRule="auto"/>
            </w:pPr>
            <w:r>
              <w:t>Sim</w:t>
            </w:r>
          </w:p>
        </w:tc>
        <w:tc>
          <w:tcPr>
            <w:tcW w:w="1069" w:type="dxa"/>
            <w:shd w:val="clear" w:color="auto" w:fill="auto"/>
          </w:tcPr>
          <w:p w14:paraId="6E695AB3" w14:textId="03BB1E4C" w:rsidR="00BD7F2D" w:rsidRPr="00AF7C8F" w:rsidRDefault="00871EAE" w:rsidP="00EB48E1">
            <w:pPr>
              <w:spacing w:after="0" w:line="240" w:lineRule="auto"/>
            </w:pPr>
            <w:r>
              <w:t>Sim</w:t>
            </w:r>
          </w:p>
        </w:tc>
        <w:tc>
          <w:tcPr>
            <w:tcW w:w="1678" w:type="dxa"/>
            <w:shd w:val="clear" w:color="auto" w:fill="auto"/>
          </w:tcPr>
          <w:p w14:paraId="5AC9872D" w14:textId="2448BBBF" w:rsidR="00BD7F2D" w:rsidRPr="00AF7C8F" w:rsidRDefault="00871EAE" w:rsidP="00EB48E1">
            <w:pPr>
              <w:spacing w:after="0" w:line="240" w:lineRule="auto"/>
            </w:pPr>
            <w:r>
              <w:t>Auto_increment</w:t>
            </w:r>
          </w:p>
        </w:tc>
      </w:tr>
      <w:tr w:rsidR="00BD7F2D" w:rsidRPr="00AF7C8F" w14:paraId="42D4E11E" w14:textId="77777777" w:rsidTr="00EB48E1">
        <w:tc>
          <w:tcPr>
            <w:tcW w:w="1378" w:type="dxa"/>
            <w:shd w:val="clear" w:color="auto" w:fill="auto"/>
          </w:tcPr>
          <w:p w14:paraId="2699583A" w14:textId="22BB3CD5" w:rsidR="00BD7F2D" w:rsidRPr="00AF7C8F" w:rsidRDefault="00871EAE" w:rsidP="00EB48E1">
            <w:pPr>
              <w:spacing w:after="0" w:line="240" w:lineRule="auto"/>
            </w:pPr>
            <w:r>
              <w:t>email</w:t>
            </w:r>
          </w:p>
        </w:tc>
        <w:tc>
          <w:tcPr>
            <w:tcW w:w="1311" w:type="dxa"/>
            <w:shd w:val="clear" w:color="auto" w:fill="auto"/>
          </w:tcPr>
          <w:p w14:paraId="63DA7CEA" w14:textId="77777777" w:rsidR="00BD7F2D" w:rsidRPr="00AF7C8F" w:rsidRDefault="00BD7F2D" w:rsidP="00EB48E1">
            <w:pPr>
              <w:spacing w:after="0" w:line="240" w:lineRule="auto"/>
            </w:pPr>
          </w:p>
        </w:tc>
        <w:tc>
          <w:tcPr>
            <w:tcW w:w="1530" w:type="dxa"/>
            <w:shd w:val="clear" w:color="auto" w:fill="auto"/>
          </w:tcPr>
          <w:p w14:paraId="4FF70F0C" w14:textId="0EBEDBFC" w:rsidR="00BD7F2D" w:rsidRPr="00AF7C8F" w:rsidRDefault="00871EAE" w:rsidP="00EB48E1">
            <w:pPr>
              <w:spacing w:after="0" w:line="240" w:lineRule="auto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528" w:type="dxa"/>
            <w:shd w:val="clear" w:color="auto" w:fill="auto"/>
          </w:tcPr>
          <w:p w14:paraId="54092ABB" w14:textId="0A763CBD" w:rsidR="00BD7F2D" w:rsidRPr="00AF7C8F" w:rsidRDefault="00871EAE" w:rsidP="00EB48E1">
            <w:pPr>
              <w:spacing w:after="0" w:line="240" w:lineRule="auto"/>
            </w:pPr>
            <w:r>
              <w:t>Sim</w:t>
            </w:r>
          </w:p>
        </w:tc>
        <w:tc>
          <w:tcPr>
            <w:tcW w:w="1069" w:type="dxa"/>
            <w:shd w:val="clear" w:color="auto" w:fill="auto"/>
          </w:tcPr>
          <w:p w14:paraId="7EB92CEF" w14:textId="77777777" w:rsidR="00BD7F2D" w:rsidRPr="00AF7C8F" w:rsidRDefault="00BD7F2D" w:rsidP="00EB48E1">
            <w:pPr>
              <w:spacing w:after="0" w:line="240" w:lineRule="auto"/>
            </w:pPr>
          </w:p>
        </w:tc>
        <w:tc>
          <w:tcPr>
            <w:tcW w:w="1678" w:type="dxa"/>
            <w:shd w:val="clear" w:color="auto" w:fill="auto"/>
          </w:tcPr>
          <w:p w14:paraId="20FDC756" w14:textId="77777777" w:rsidR="00BD7F2D" w:rsidRPr="00AF7C8F" w:rsidRDefault="00BD7F2D" w:rsidP="00EB48E1">
            <w:pPr>
              <w:spacing w:after="0" w:line="240" w:lineRule="auto"/>
            </w:pPr>
          </w:p>
        </w:tc>
      </w:tr>
      <w:tr w:rsidR="00BD7F2D" w:rsidRPr="00AF7C8F" w14:paraId="0934C95C" w14:textId="77777777" w:rsidTr="00EB48E1">
        <w:tc>
          <w:tcPr>
            <w:tcW w:w="1378" w:type="dxa"/>
            <w:shd w:val="clear" w:color="auto" w:fill="auto"/>
          </w:tcPr>
          <w:p w14:paraId="7BCD228C" w14:textId="1750394A" w:rsidR="00BD7F2D" w:rsidRPr="00AF7C8F" w:rsidRDefault="00871EAE" w:rsidP="00EB48E1">
            <w:pPr>
              <w:spacing w:after="0" w:line="240" w:lineRule="auto"/>
            </w:pPr>
            <w:proofErr w:type="spellStart"/>
            <w:r>
              <w:t>name</w:t>
            </w:r>
            <w:proofErr w:type="spellEnd"/>
          </w:p>
        </w:tc>
        <w:tc>
          <w:tcPr>
            <w:tcW w:w="1311" w:type="dxa"/>
            <w:shd w:val="clear" w:color="auto" w:fill="auto"/>
          </w:tcPr>
          <w:p w14:paraId="07B34F39" w14:textId="77777777" w:rsidR="00BD7F2D" w:rsidRPr="00AF7C8F" w:rsidRDefault="00BD7F2D" w:rsidP="00EB48E1">
            <w:pPr>
              <w:spacing w:after="0" w:line="240" w:lineRule="auto"/>
            </w:pPr>
          </w:p>
        </w:tc>
        <w:tc>
          <w:tcPr>
            <w:tcW w:w="1530" w:type="dxa"/>
            <w:shd w:val="clear" w:color="auto" w:fill="auto"/>
          </w:tcPr>
          <w:p w14:paraId="04F2E2A7" w14:textId="37F35DB4" w:rsidR="00BD7F2D" w:rsidRPr="00AF7C8F" w:rsidRDefault="00871EAE" w:rsidP="00EB48E1">
            <w:pPr>
              <w:spacing w:after="0" w:line="240" w:lineRule="auto"/>
            </w:pPr>
            <w:proofErr w:type="gramStart"/>
            <w:r>
              <w:t>V</w:t>
            </w:r>
            <w:r>
              <w:t>archar</w:t>
            </w:r>
            <w:r>
              <w:t>(</w:t>
            </w:r>
            <w:proofErr w:type="gramEnd"/>
            <w:r>
              <w:t>100)</w:t>
            </w:r>
          </w:p>
        </w:tc>
        <w:tc>
          <w:tcPr>
            <w:tcW w:w="1528" w:type="dxa"/>
            <w:shd w:val="clear" w:color="auto" w:fill="auto"/>
          </w:tcPr>
          <w:p w14:paraId="74EDC2D5" w14:textId="7504C3F9" w:rsidR="00BD7F2D" w:rsidRPr="00AF7C8F" w:rsidRDefault="00871EAE" w:rsidP="00EB48E1">
            <w:pPr>
              <w:spacing w:after="0" w:line="240" w:lineRule="auto"/>
            </w:pPr>
            <w:r>
              <w:t>Sim</w:t>
            </w:r>
          </w:p>
        </w:tc>
        <w:tc>
          <w:tcPr>
            <w:tcW w:w="1069" w:type="dxa"/>
            <w:shd w:val="clear" w:color="auto" w:fill="auto"/>
          </w:tcPr>
          <w:p w14:paraId="60585EFC" w14:textId="77777777" w:rsidR="00BD7F2D" w:rsidRPr="00AF7C8F" w:rsidRDefault="00BD7F2D" w:rsidP="00EB48E1">
            <w:pPr>
              <w:spacing w:after="0" w:line="240" w:lineRule="auto"/>
            </w:pPr>
          </w:p>
        </w:tc>
        <w:tc>
          <w:tcPr>
            <w:tcW w:w="1678" w:type="dxa"/>
            <w:shd w:val="clear" w:color="auto" w:fill="auto"/>
          </w:tcPr>
          <w:p w14:paraId="3940E242" w14:textId="77777777" w:rsidR="00BD7F2D" w:rsidRPr="00AF7C8F" w:rsidRDefault="00BD7F2D" w:rsidP="00EB48E1">
            <w:pPr>
              <w:spacing w:after="0" w:line="240" w:lineRule="auto"/>
            </w:pPr>
          </w:p>
        </w:tc>
      </w:tr>
      <w:tr w:rsidR="00871EAE" w:rsidRPr="00AF7C8F" w14:paraId="7E3F054F" w14:textId="77777777" w:rsidTr="00EB48E1">
        <w:tc>
          <w:tcPr>
            <w:tcW w:w="1378" w:type="dxa"/>
            <w:shd w:val="clear" w:color="auto" w:fill="auto"/>
          </w:tcPr>
          <w:p w14:paraId="5B061ADD" w14:textId="3DA92E8E" w:rsidR="00871EAE" w:rsidRDefault="00871EAE" w:rsidP="00EB48E1">
            <w:pPr>
              <w:spacing w:after="0" w:line="240" w:lineRule="auto"/>
            </w:pPr>
            <w:proofErr w:type="spellStart"/>
            <w:r>
              <w:t>phone</w:t>
            </w:r>
            <w:proofErr w:type="spellEnd"/>
          </w:p>
        </w:tc>
        <w:tc>
          <w:tcPr>
            <w:tcW w:w="1311" w:type="dxa"/>
            <w:shd w:val="clear" w:color="auto" w:fill="auto"/>
          </w:tcPr>
          <w:p w14:paraId="14418002" w14:textId="77777777" w:rsidR="00871EAE" w:rsidRPr="00AF7C8F" w:rsidRDefault="00871EAE" w:rsidP="00EB48E1">
            <w:pPr>
              <w:spacing w:after="0" w:line="240" w:lineRule="auto"/>
            </w:pPr>
          </w:p>
        </w:tc>
        <w:tc>
          <w:tcPr>
            <w:tcW w:w="1530" w:type="dxa"/>
            <w:shd w:val="clear" w:color="auto" w:fill="auto"/>
          </w:tcPr>
          <w:p w14:paraId="2FD87989" w14:textId="28694C7B" w:rsidR="00871EAE" w:rsidRPr="00AF7C8F" w:rsidRDefault="00871EAE" w:rsidP="00EB48E1">
            <w:pPr>
              <w:spacing w:after="0" w:line="240" w:lineRule="auto"/>
            </w:pPr>
            <w:proofErr w:type="gramStart"/>
            <w:r>
              <w:t>V</w:t>
            </w:r>
            <w:r>
              <w:t>archar</w:t>
            </w:r>
            <w:r>
              <w:t>(</w:t>
            </w:r>
            <w:proofErr w:type="gramEnd"/>
            <w:r>
              <w:t>9)</w:t>
            </w:r>
          </w:p>
        </w:tc>
        <w:tc>
          <w:tcPr>
            <w:tcW w:w="1528" w:type="dxa"/>
            <w:shd w:val="clear" w:color="auto" w:fill="auto"/>
          </w:tcPr>
          <w:p w14:paraId="1EBB4813" w14:textId="52DF12D4" w:rsidR="00871EAE" w:rsidRPr="00AF7C8F" w:rsidRDefault="00871EAE" w:rsidP="00EB48E1">
            <w:pPr>
              <w:spacing w:after="0" w:line="240" w:lineRule="auto"/>
            </w:pPr>
            <w:r>
              <w:t>Sim</w:t>
            </w:r>
          </w:p>
        </w:tc>
        <w:tc>
          <w:tcPr>
            <w:tcW w:w="1069" w:type="dxa"/>
            <w:shd w:val="clear" w:color="auto" w:fill="auto"/>
          </w:tcPr>
          <w:p w14:paraId="11C8C970" w14:textId="77777777" w:rsidR="00871EAE" w:rsidRPr="00AF7C8F" w:rsidRDefault="00871EAE" w:rsidP="00EB48E1">
            <w:pPr>
              <w:spacing w:after="0" w:line="240" w:lineRule="auto"/>
            </w:pPr>
          </w:p>
        </w:tc>
        <w:tc>
          <w:tcPr>
            <w:tcW w:w="1678" w:type="dxa"/>
            <w:shd w:val="clear" w:color="auto" w:fill="auto"/>
          </w:tcPr>
          <w:p w14:paraId="5EE47A91" w14:textId="77777777" w:rsidR="00871EAE" w:rsidRPr="00AF7C8F" w:rsidRDefault="00871EAE" w:rsidP="00EB48E1">
            <w:pPr>
              <w:spacing w:after="0" w:line="240" w:lineRule="auto"/>
            </w:pPr>
          </w:p>
        </w:tc>
      </w:tr>
      <w:tr w:rsidR="00871EAE" w:rsidRPr="00AF7C8F" w14:paraId="4039845A" w14:textId="77777777" w:rsidTr="00EB48E1">
        <w:tc>
          <w:tcPr>
            <w:tcW w:w="1378" w:type="dxa"/>
            <w:shd w:val="clear" w:color="auto" w:fill="auto"/>
          </w:tcPr>
          <w:p w14:paraId="136ED197" w14:textId="55299282" w:rsidR="00871EAE" w:rsidRDefault="00871EAE" w:rsidP="00EB48E1">
            <w:pPr>
              <w:spacing w:after="0" w:line="240" w:lineRule="auto"/>
            </w:pPr>
            <w:proofErr w:type="spellStart"/>
            <w:r>
              <w:t>message</w:t>
            </w:r>
            <w:proofErr w:type="spellEnd"/>
          </w:p>
        </w:tc>
        <w:tc>
          <w:tcPr>
            <w:tcW w:w="1311" w:type="dxa"/>
            <w:shd w:val="clear" w:color="auto" w:fill="auto"/>
          </w:tcPr>
          <w:p w14:paraId="1D6B5BEF" w14:textId="77777777" w:rsidR="00871EAE" w:rsidRPr="00AF7C8F" w:rsidRDefault="00871EAE" w:rsidP="00EB48E1">
            <w:pPr>
              <w:spacing w:after="0" w:line="240" w:lineRule="auto"/>
            </w:pPr>
          </w:p>
        </w:tc>
        <w:tc>
          <w:tcPr>
            <w:tcW w:w="1530" w:type="dxa"/>
            <w:shd w:val="clear" w:color="auto" w:fill="auto"/>
          </w:tcPr>
          <w:p w14:paraId="3AB29DA4" w14:textId="6FE606AC" w:rsidR="00871EAE" w:rsidRPr="00AF7C8F" w:rsidRDefault="00871EAE" w:rsidP="00EB48E1">
            <w:pPr>
              <w:spacing w:after="0" w:line="240" w:lineRule="auto"/>
            </w:pPr>
            <w:proofErr w:type="gramStart"/>
            <w:r>
              <w:t>V</w:t>
            </w:r>
            <w:r>
              <w:t>archar</w:t>
            </w:r>
            <w:r>
              <w:t>(</w:t>
            </w:r>
            <w:proofErr w:type="gramEnd"/>
            <w:r>
              <w:t>360)</w:t>
            </w:r>
          </w:p>
        </w:tc>
        <w:tc>
          <w:tcPr>
            <w:tcW w:w="1528" w:type="dxa"/>
            <w:shd w:val="clear" w:color="auto" w:fill="auto"/>
          </w:tcPr>
          <w:p w14:paraId="715670CB" w14:textId="52E23418" w:rsidR="00871EAE" w:rsidRPr="00AF7C8F" w:rsidRDefault="00871EAE" w:rsidP="00EB48E1">
            <w:pPr>
              <w:spacing w:after="0" w:line="240" w:lineRule="auto"/>
            </w:pPr>
            <w:r>
              <w:t>Sim</w:t>
            </w:r>
          </w:p>
        </w:tc>
        <w:tc>
          <w:tcPr>
            <w:tcW w:w="1069" w:type="dxa"/>
            <w:shd w:val="clear" w:color="auto" w:fill="auto"/>
          </w:tcPr>
          <w:p w14:paraId="1C32223F" w14:textId="77777777" w:rsidR="00871EAE" w:rsidRPr="00AF7C8F" w:rsidRDefault="00871EAE" w:rsidP="00EB48E1">
            <w:pPr>
              <w:spacing w:after="0" w:line="240" w:lineRule="auto"/>
            </w:pPr>
          </w:p>
        </w:tc>
        <w:tc>
          <w:tcPr>
            <w:tcW w:w="1678" w:type="dxa"/>
            <w:shd w:val="clear" w:color="auto" w:fill="auto"/>
          </w:tcPr>
          <w:p w14:paraId="4A588029" w14:textId="77777777" w:rsidR="00871EAE" w:rsidRPr="00AF7C8F" w:rsidRDefault="00871EAE" w:rsidP="00EB48E1">
            <w:pPr>
              <w:spacing w:after="0" w:line="240" w:lineRule="auto"/>
            </w:pPr>
          </w:p>
        </w:tc>
      </w:tr>
      <w:tr w:rsidR="00871EAE" w:rsidRPr="00AF7C8F" w14:paraId="3BAA9BDA" w14:textId="77777777" w:rsidTr="00EB48E1">
        <w:tc>
          <w:tcPr>
            <w:tcW w:w="1378" w:type="dxa"/>
            <w:shd w:val="clear" w:color="auto" w:fill="auto"/>
          </w:tcPr>
          <w:p w14:paraId="622F9FE9" w14:textId="237F87BE" w:rsidR="00871EAE" w:rsidRDefault="00871EAE" w:rsidP="00EB48E1">
            <w:pPr>
              <w:spacing w:after="0" w:line="240" w:lineRule="auto"/>
            </w:pPr>
            <w:proofErr w:type="spellStart"/>
            <w:r>
              <w:t>subject</w:t>
            </w:r>
            <w:proofErr w:type="spellEnd"/>
          </w:p>
        </w:tc>
        <w:tc>
          <w:tcPr>
            <w:tcW w:w="1311" w:type="dxa"/>
            <w:shd w:val="clear" w:color="auto" w:fill="auto"/>
          </w:tcPr>
          <w:p w14:paraId="5816A381" w14:textId="77777777" w:rsidR="00871EAE" w:rsidRPr="00AF7C8F" w:rsidRDefault="00871EAE" w:rsidP="00EB48E1">
            <w:pPr>
              <w:spacing w:after="0" w:line="240" w:lineRule="auto"/>
            </w:pPr>
          </w:p>
        </w:tc>
        <w:tc>
          <w:tcPr>
            <w:tcW w:w="1530" w:type="dxa"/>
            <w:shd w:val="clear" w:color="auto" w:fill="auto"/>
          </w:tcPr>
          <w:p w14:paraId="778B8159" w14:textId="5DD48F89" w:rsidR="00871EAE" w:rsidRPr="00AF7C8F" w:rsidRDefault="00871EAE" w:rsidP="00EB48E1">
            <w:pPr>
              <w:spacing w:after="0" w:line="240" w:lineRule="auto"/>
            </w:pPr>
            <w:proofErr w:type="gramStart"/>
            <w:r>
              <w:t>V</w:t>
            </w:r>
            <w:r>
              <w:t>archar</w:t>
            </w:r>
            <w:r>
              <w:t>(</w:t>
            </w:r>
            <w:proofErr w:type="gramEnd"/>
            <w:r>
              <w:t>255)</w:t>
            </w:r>
          </w:p>
        </w:tc>
        <w:tc>
          <w:tcPr>
            <w:tcW w:w="1528" w:type="dxa"/>
            <w:shd w:val="clear" w:color="auto" w:fill="auto"/>
          </w:tcPr>
          <w:p w14:paraId="3DEE2C57" w14:textId="4AF557D5" w:rsidR="00871EAE" w:rsidRPr="00AF7C8F" w:rsidRDefault="00871EAE" w:rsidP="00EB48E1">
            <w:pPr>
              <w:spacing w:after="0" w:line="240" w:lineRule="auto"/>
            </w:pPr>
            <w:r>
              <w:t>Sim</w:t>
            </w:r>
          </w:p>
        </w:tc>
        <w:tc>
          <w:tcPr>
            <w:tcW w:w="1069" w:type="dxa"/>
            <w:shd w:val="clear" w:color="auto" w:fill="auto"/>
          </w:tcPr>
          <w:p w14:paraId="7527ECEE" w14:textId="77777777" w:rsidR="00871EAE" w:rsidRPr="00AF7C8F" w:rsidRDefault="00871EAE" w:rsidP="00EB48E1">
            <w:pPr>
              <w:spacing w:after="0" w:line="240" w:lineRule="auto"/>
            </w:pPr>
          </w:p>
        </w:tc>
        <w:tc>
          <w:tcPr>
            <w:tcW w:w="1678" w:type="dxa"/>
            <w:shd w:val="clear" w:color="auto" w:fill="auto"/>
          </w:tcPr>
          <w:p w14:paraId="17B952CF" w14:textId="77777777" w:rsidR="00871EAE" w:rsidRPr="00AF7C8F" w:rsidRDefault="00871EAE" w:rsidP="00EB48E1">
            <w:pPr>
              <w:spacing w:after="0" w:line="240" w:lineRule="auto"/>
            </w:pPr>
          </w:p>
        </w:tc>
      </w:tr>
      <w:tr w:rsidR="00871EAE" w:rsidRPr="00AF7C8F" w14:paraId="203F25C7" w14:textId="77777777" w:rsidTr="00EB48E1">
        <w:tc>
          <w:tcPr>
            <w:tcW w:w="1378" w:type="dxa"/>
            <w:shd w:val="clear" w:color="auto" w:fill="auto"/>
          </w:tcPr>
          <w:p w14:paraId="545E1FEE" w14:textId="40DAFAFD" w:rsidR="00871EAE" w:rsidRDefault="00871EAE" w:rsidP="00EB48E1">
            <w:pPr>
              <w:spacing w:after="0" w:line="240" w:lineRule="auto"/>
            </w:pPr>
            <w:r>
              <w:t>date</w:t>
            </w:r>
          </w:p>
        </w:tc>
        <w:tc>
          <w:tcPr>
            <w:tcW w:w="1311" w:type="dxa"/>
            <w:shd w:val="clear" w:color="auto" w:fill="auto"/>
          </w:tcPr>
          <w:p w14:paraId="39FBD563" w14:textId="77777777" w:rsidR="00871EAE" w:rsidRPr="00AF7C8F" w:rsidRDefault="00871EAE" w:rsidP="00EB48E1">
            <w:pPr>
              <w:spacing w:after="0" w:line="240" w:lineRule="auto"/>
            </w:pPr>
          </w:p>
        </w:tc>
        <w:tc>
          <w:tcPr>
            <w:tcW w:w="1530" w:type="dxa"/>
            <w:shd w:val="clear" w:color="auto" w:fill="auto"/>
          </w:tcPr>
          <w:p w14:paraId="0D360E56" w14:textId="082F97B8" w:rsidR="00871EAE" w:rsidRPr="00AF7C8F" w:rsidRDefault="00871EAE" w:rsidP="00EB48E1">
            <w:pPr>
              <w:spacing w:after="0" w:line="240" w:lineRule="auto"/>
            </w:pPr>
            <w:r>
              <w:t>date</w:t>
            </w:r>
          </w:p>
        </w:tc>
        <w:tc>
          <w:tcPr>
            <w:tcW w:w="1528" w:type="dxa"/>
            <w:shd w:val="clear" w:color="auto" w:fill="auto"/>
          </w:tcPr>
          <w:p w14:paraId="6DD0A4C6" w14:textId="41375B6C" w:rsidR="00871EAE" w:rsidRPr="00AF7C8F" w:rsidRDefault="00871EAE" w:rsidP="00EB48E1">
            <w:pPr>
              <w:spacing w:after="0" w:line="240" w:lineRule="auto"/>
            </w:pPr>
            <w:r>
              <w:t>Sim</w:t>
            </w:r>
          </w:p>
        </w:tc>
        <w:tc>
          <w:tcPr>
            <w:tcW w:w="1069" w:type="dxa"/>
            <w:shd w:val="clear" w:color="auto" w:fill="auto"/>
          </w:tcPr>
          <w:p w14:paraId="784E2E39" w14:textId="77777777" w:rsidR="00871EAE" w:rsidRPr="00AF7C8F" w:rsidRDefault="00871EAE" w:rsidP="00EB48E1">
            <w:pPr>
              <w:spacing w:after="0" w:line="240" w:lineRule="auto"/>
            </w:pPr>
          </w:p>
        </w:tc>
        <w:tc>
          <w:tcPr>
            <w:tcW w:w="1678" w:type="dxa"/>
            <w:shd w:val="clear" w:color="auto" w:fill="auto"/>
          </w:tcPr>
          <w:p w14:paraId="6A5028EE" w14:textId="77777777" w:rsidR="00871EAE" w:rsidRPr="00AF7C8F" w:rsidRDefault="00871EAE" w:rsidP="00EB48E1">
            <w:pPr>
              <w:spacing w:after="0" w:line="240" w:lineRule="auto"/>
            </w:pPr>
          </w:p>
        </w:tc>
      </w:tr>
    </w:tbl>
    <w:p w14:paraId="491D778F" w14:textId="77777777" w:rsidR="00BD7F2D" w:rsidRDefault="00BD7F2D" w:rsidP="00BD7F2D"/>
    <w:p w14:paraId="62AB391C" w14:textId="44A1AAE2" w:rsidR="00BD7F2D" w:rsidRDefault="00BD7F2D" w:rsidP="00BD7F2D">
      <w:pPr>
        <w:pStyle w:val="Ttulo1"/>
      </w:pPr>
      <w:r>
        <w:t xml:space="preserve">Tabela </w:t>
      </w:r>
      <w:proofErr w:type="spellStart"/>
      <w:r w:rsidR="004B2180">
        <w:t>events</w:t>
      </w:r>
      <w:proofErr w:type="spellEnd"/>
    </w:p>
    <w:p w14:paraId="5DBACCB3" w14:textId="0676354F" w:rsidR="00BD7F2D" w:rsidRDefault="00BD7F2D" w:rsidP="00BD7F2D">
      <w:pPr>
        <w:pStyle w:val="Legenda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t xml:space="preserve"> – </w:t>
      </w:r>
      <w:proofErr w:type="spellStart"/>
      <w:r w:rsidR="004B2180">
        <w:t>events</w:t>
      </w:r>
      <w:proofErr w:type="spellEnd"/>
      <w:r w:rsidR="004B2180">
        <w:t xml:space="preserve"> (Eventos)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5"/>
        <w:gridCol w:w="1191"/>
        <w:gridCol w:w="1931"/>
        <w:gridCol w:w="1381"/>
        <w:gridCol w:w="1018"/>
        <w:gridCol w:w="1678"/>
      </w:tblGrid>
      <w:tr w:rsidR="004B2180" w:rsidRPr="00AF7C8F" w14:paraId="65DF4FA7" w14:textId="77777777" w:rsidTr="00EB48E1">
        <w:tc>
          <w:tcPr>
            <w:tcW w:w="1378" w:type="dxa"/>
            <w:shd w:val="clear" w:color="auto" w:fill="auto"/>
          </w:tcPr>
          <w:p w14:paraId="624BCD96" w14:textId="77777777" w:rsidR="00BD7F2D" w:rsidRPr="00AF7C8F" w:rsidRDefault="00BD7F2D" w:rsidP="00EB48E1">
            <w:pPr>
              <w:spacing w:after="0" w:line="240" w:lineRule="auto"/>
            </w:pPr>
            <w:r w:rsidRPr="00AF7C8F">
              <w:t>Nome</w:t>
            </w:r>
          </w:p>
        </w:tc>
        <w:tc>
          <w:tcPr>
            <w:tcW w:w="1311" w:type="dxa"/>
            <w:shd w:val="clear" w:color="auto" w:fill="auto"/>
          </w:tcPr>
          <w:p w14:paraId="111AD62D" w14:textId="77777777" w:rsidR="00BD7F2D" w:rsidRPr="00AF7C8F" w:rsidRDefault="00BD7F2D" w:rsidP="00EB48E1">
            <w:pPr>
              <w:spacing w:after="0" w:line="240" w:lineRule="auto"/>
            </w:pPr>
            <w:r w:rsidRPr="00AF7C8F">
              <w:t>Descrição</w:t>
            </w:r>
          </w:p>
        </w:tc>
        <w:tc>
          <w:tcPr>
            <w:tcW w:w="1530" w:type="dxa"/>
            <w:shd w:val="clear" w:color="auto" w:fill="auto"/>
          </w:tcPr>
          <w:p w14:paraId="4D97384A" w14:textId="77777777" w:rsidR="00BD7F2D" w:rsidRPr="00AF7C8F" w:rsidRDefault="00BD7F2D" w:rsidP="00EB48E1">
            <w:pPr>
              <w:spacing w:after="0" w:line="240" w:lineRule="auto"/>
            </w:pPr>
            <w:r w:rsidRPr="00AF7C8F">
              <w:t>Tipo</w:t>
            </w:r>
          </w:p>
        </w:tc>
        <w:tc>
          <w:tcPr>
            <w:tcW w:w="1528" w:type="dxa"/>
            <w:shd w:val="clear" w:color="auto" w:fill="auto"/>
          </w:tcPr>
          <w:p w14:paraId="3D5754B6" w14:textId="77777777" w:rsidR="00BD7F2D" w:rsidRPr="00AF7C8F" w:rsidRDefault="00BD7F2D" w:rsidP="00EB48E1">
            <w:pPr>
              <w:spacing w:after="0" w:line="240" w:lineRule="auto"/>
            </w:pPr>
            <w:r w:rsidRPr="00AF7C8F">
              <w:t>Obrigatório</w:t>
            </w:r>
          </w:p>
        </w:tc>
        <w:tc>
          <w:tcPr>
            <w:tcW w:w="1069" w:type="dxa"/>
            <w:shd w:val="clear" w:color="auto" w:fill="auto"/>
          </w:tcPr>
          <w:p w14:paraId="5A599E2F" w14:textId="77777777" w:rsidR="00BD7F2D" w:rsidRPr="00AF7C8F" w:rsidRDefault="00BD7F2D" w:rsidP="00EB48E1">
            <w:pPr>
              <w:spacing w:after="0" w:line="240" w:lineRule="auto"/>
            </w:pPr>
            <w:r w:rsidRPr="00AF7C8F">
              <w:t>Chave Primária</w:t>
            </w:r>
          </w:p>
        </w:tc>
        <w:tc>
          <w:tcPr>
            <w:tcW w:w="1678" w:type="dxa"/>
            <w:shd w:val="clear" w:color="auto" w:fill="auto"/>
          </w:tcPr>
          <w:p w14:paraId="3B1669A2" w14:textId="77777777" w:rsidR="00BD7F2D" w:rsidRPr="00AF7C8F" w:rsidRDefault="00BD7F2D" w:rsidP="00EB48E1">
            <w:pPr>
              <w:spacing w:after="0" w:line="240" w:lineRule="auto"/>
            </w:pPr>
            <w:r w:rsidRPr="00AF7C8F">
              <w:t>Observações</w:t>
            </w:r>
          </w:p>
        </w:tc>
      </w:tr>
      <w:tr w:rsidR="004B2180" w:rsidRPr="00AF7C8F" w14:paraId="4C675AB3" w14:textId="77777777" w:rsidTr="00EB48E1">
        <w:tc>
          <w:tcPr>
            <w:tcW w:w="1378" w:type="dxa"/>
            <w:shd w:val="clear" w:color="auto" w:fill="auto"/>
          </w:tcPr>
          <w:p w14:paraId="42FFB7C6" w14:textId="1AE2B850" w:rsidR="00BD7F2D" w:rsidRPr="00AF7C8F" w:rsidRDefault="004B2180" w:rsidP="00EB48E1">
            <w:pPr>
              <w:spacing w:after="0" w:line="240" w:lineRule="auto"/>
            </w:pPr>
            <w:r>
              <w:t>id</w:t>
            </w:r>
          </w:p>
        </w:tc>
        <w:tc>
          <w:tcPr>
            <w:tcW w:w="1311" w:type="dxa"/>
            <w:shd w:val="clear" w:color="auto" w:fill="auto"/>
          </w:tcPr>
          <w:p w14:paraId="6739F54D" w14:textId="77777777" w:rsidR="00BD7F2D" w:rsidRPr="00AF7C8F" w:rsidRDefault="00BD7F2D" w:rsidP="00EB48E1">
            <w:pPr>
              <w:spacing w:after="0" w:line="240" w:lineRule="auto"/>
            </w:pPr>
          </w:p>
        </w:tc>
        <w:tc>
          <w:tcPr>
            <w:tcW w:w="1530" w:type="dxa"/>
            <w:shd w:val="clear" w:color="auto" w:fill="auto"/>
          </w:tcPr>
          <w:p w14:paraId="35848B07" w14:textId="02B1F9C3" w:rsidR="00BD7F2D" w:rsidRPr="00AF7C8F" w:rsidRDefault="004B2180" w:rsidP="00EB48E1">
            <w:pPr>
              <w:spacing w:after="0" w:line="240" w:lineRule="auto"/>
            </w:pPr>
            <w:proofErr w:type="spellStart"/>
            <w:r>
              <w:t>Bigint</w:t>
            </w:r>
            <w:proofErr w:type="spellEnd"/>
          </w:p>
        </w:tc>
        <w:tc>
          <w:tcPr>
            <w:tcW w:w="1528" w:type="dxa"/>
            <w:shd w:val="clear" w:color="auto" w:fill="auto"/>
          </w:tcPr>
          <w:p w14:paraId="38D64F47" w14:textId="28682A9A" w:rsidR="00BD7F2D" w:rsidRPr="00AF7C8F" w:rsidRDefault="004B2180" w:rsidP="00EB48E1">
            <w:pPr>
              <w:spacing w:after="0" w:line="240" w:lineRule="auto"/>
            </w:pPr>
            <w:r>
              <w:t>Sim</w:t>
            </w:r>
          </w:p>
        </w:tc>
        <w:tc>
          <w:tcPr>
            <w:tcW w:w="1069" w:type="dxa"/>
            <w:shd w:val="clear" w:color="auto" w:fill="auto"/>
          </w:tcPr>
          <w:p w14:paraId="10AC386E" w14:textId="40B90A2B" w:rsidR="00BD7F2D" w:rsidRPr="00AF7C8F" w:rsidRDefault="004B2180" w:rsidP="00EB48E1">
            <w:pPr>
              <w:spacing w:after="0" w:line="240" w:lineRule="auto"/>
            </w:pPr>
            <w:r>
              <w:t>Sim</w:t>
            </w:r>
          </w:p>
        </w:tc>
        <w:tc>
          <w:tcPr>
            <w:tcW w:w="1678" w:type="dxa"/>
            <w:shd w:val="clear" w:color="auto" w:fill="auto"/>
          </w:tcPr>
          <w:p w14:paraId="39FD7B13" w14:textId="434F1421" w:rsidR="00BD7F2D" w:rsidRPr="00AF7C8F" w:rsidRDefault="004B2180" w:rsidP="00EB48E1">
            <w:pPr>
              <w:spacing w:after="0" w:line="240" w:lineRule="auto"/>
            </w:pPr>
            <w:r>
              <w:t>Auto_increment</w:t>
            </w:r>
          </w:p>
        </w:tc>
      </w:tr>
      <w:tr w:rsidR="004B2180" w:rsidRPr="00AF7C8F" w14:paraId="21881A9A" w14:textId="77777777" w:rsidTr="00EB48E1">
        <w:tc>
          <w:tcPr>
            <w:tcW w:w="1378" w:type="dxa"/>
            <w:shd w:val="clear" w:color="auto" w:fill="auto"/>
          </w:tcPr>
          <w:p w14:paraId="0B490B91" w14:textId="4608464B" w:rsidR="004B2180" w:rsidRPr="00AF7C8F" w:rsidRDefault="004B2180" w:rsidP="00EB48E1">
            <w:pPr>
              <w:spacing w:after="0" w:line="240" w:lineRule="auto"/>
            </w:pPr>
            <w:proofErr w:type="spellStart"/>
            <w:r>
              <w:t>title</w:t>
            </w:r>
            <w:proofErr w:type="spellEnd"/>
          </w:p>
        </w:tc>
        <w:tc>
          <w:tcPr>
            <w:tcW w:w="1311" w:type="dxa"/>
            <w:shd w:val="clear" w:color="auto" w:fill="auto"/>
          </w:tcPr>
          <w:p w14:paraId="0C4D698F" w14:textId="77777777" w:rsidR="004B2180" w:rsidRPr="00AF7C8F" w:rsidRDefault="004B2180" w:rsidP="00EB48E1">
            <w:pPr>
              <w:spacing w:after="0" w:line="240" w:lineRule="auto"/>
            </w:pPr>
          </w:p>
        </w:tc>
        <w:tc>
          <w:tcPr>
            <w:tcW w:w="1530" w:type="dxa"/>
            <w:shd w:val="clear" w:color="auto" w:fill="auto"/>
          </w:tcPr>
          <w:p w14:paraId="10D7490D" w14:textId="6385BC59" w:rsidR="004B2180" w:rsidRPr="00AF7C8F" w:rsidRDefault="004B2180" w:rsidP="00EB48E1">
            <w:pPr>
              <w:spacing w:after="0" w:line="240" w:lineRule="auto"/>
            </w:pPr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1528" w:type="dxa"/>
            <w:shd w:val="clear" w:color="auto" w:fill="auto"/>
          </w:tcPr>
          <w:p w14:paraId="2E1A30BF" w14:textId="740BC386" w:rsidR="004B2180" w:rsidRPr="00AF7C8F" w:rsidRDefault="004B2180" w:rsidP="00EB48E1">
            <w:pPr>
              <w:spacing w:after="0" w:line="240" w:lineRule="auto"/>
            </w:pPr>
            <w:r>
              <w:t>Sim</w:t>
            </w:r>
          </w:p>
        </w:tc>
        <w:tc>
          <w:tcPr>
            <w:tcW w:w="1069" w:type="dxa"/>
            <w:shd w:val="clear" w:color="auto" w:fill="auto"/>
          </w:tcPr>
          <w:p w14:paraId="3DCCCBA1" w14:textId="77777777" w:rsidR="004B2180" w:rsidRPr="00AF7C8F" w:rsidRDefault="004B2180" w:rsidP="00EB48E1">
            <w:pPr>
              <w:spacing w:after="0" w:line="240" w:lineRule="auto"/>
            </w:pPr>
          </w:p>
        </w:tc>
        <w:tc>
          <w:tcPr>
            <w:tcW w:w="1678" w:type="dxa"/>
            <w:shd w:val="clear" w:color="auto" w:fill="auto"/>
          </w:tcPr>
          <w:p w14:paraId="74ACBAD3" w14:textId="77777777" w:rsidR="004B2180" w:rsidRPr="00AF7C8F" w:rsidRDefault="004B2180" w:rsidP="00EB48E1">
            <w:pPr>
              <w:spacing w:after="0" w:line="240" w:lineRule="auto"/>
            </w:pPr>
          </w:p>
        </w:tc>
      </w:tr>
      <w:tr w:rsidR="004B2180" w:rsidRPr="00AF7C8F" w14:paraId="6647086A" w14:textId="77777777" w:rsidTr="00EB48E1">
        <w:tc>
          <w:tcPr>
            <w:tcW w:w="1378" w:type="dxa"/>
            <w:shd w:val="clear" w:color="auto" w:fill="auto"/>
          </w:tcPr>
          <w:p w14:paraId="7D7159C9" w14:textId="543237C5" w:rsidR="004B2180" w:rsidRPr="00AF7C8F" w:rsidRDefault="004B2180" w:rsidP="00EB48E1">
            <w:pPr>
              <w:spacing w:after="0" w:line="240" w:lineRule="auto"/>
            </w:pPr>
            <w:proofErr w:type="spellStart"/>
            <w:r>
              <w:t>image</w:t>
            </w:r>
            <w:proofErr w:type="spellEnd"/>
          </w:p>
        </w:tc>
        <w:tc>
          <w:tcPr>
            <w:tcW w:w="1311" w:type="dxa"/>
            <w:shd w:val="clear" w:color="auto" w:fill="auto"/>
          </w:tcPr>
          <w:p w14:paraId="008E7E0B" w14:textId="77777777" w:rsidR="004B2180" w:rsidRPr="00AF7C8F" w:rsidRDefault="004B2180" w:rsidP="00EB48E1">
            <w:pPr>
              <w:spacing w:after="0" w:line="240" w:lineRule="auto"/>
            </w:pPr>
          </w:p>
        </w:tc>
        <w:tc>
          <w:tcPr>
            <w:tcW w:w="1530" w:type="dxa"/>
            <w:shd w:val="clear" w:color="auto" w:fill="auto"/>
          </w:tcPr>
          <w:p w14:paraId="75860F96" w14:textId="47B0FF17" w:rsidR="004B2180" w:rsidRPr="00AF7C8F" w:rsidRDefault="004B2180" w:rsidP="00EB48E1">
            <w:pPr>
              <w:spacing w:after="0" w:line="240" w:lineRule="auto"/>
            </w:pPr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1528" w:type="dxa"/>
            <w:shd w:val="clear" w:color="auto" w:fill="auto"/>
          </w:tcPr>
          <w:p w14:paraId="3310D20C" w14:textId="54342DF8" w:rsidR="004B2180" w:rsidRPr="00AF7C8F" w:rsidRDefault="004B2180" w:rsidP="00EB48E1">
            <w:pPr>
              <w:spacing w:after="0" w:line="240" w:lineRule="auto"/>
            </w:pPr>
            <w:r>
              <w:t>Sim</w:t>
            </w:r>
          </w:p>
        </w:tc>
        <w:tc>
          <w:tcPr>
            <w:tcW w:w="1069" w:type="dxa"/>
            <w:shd w:val="clear" w:color="auto" w:fill="auto"/>
          </w:tcPr>
          <w:p w14:paraId="2756F299" w14:textId="77777777" w:rsidR="004B2180" w:rsidRPr="00AF7C8F" w:rsidRDefault="004B2180" w:rsidP="00EB48E1">
            <w:pPr>
              <w:spacing w:after="0" w:line="240" w:lineRule="auto"/>
            </w:pPr>
          </w:p>
        </w:tc>
        <w:tc>
          <w:tcPr>
            <w:tcW w:w="1678" w:type="dxa"/>
            <w:shd w:val="clear" w:color="auto" w:fill="auto"/>
          </w:tcPr>
          <w:p w14:paraId="4DA5A20F" w14:textId="2A82A602" w:rsidR="004B2180" w:rsidRPr="00AF7C8F" w:rsidRDefault="004B2180" w:rsidP="00EB48E1">
            <w:pPr>
              <w:spacing w:after="0" w:line="240" w:lineRule="auto"/>
            </w:pPr>
          </w:p>
        </w:tc>
      </w:tr>
      <w:tr w:rsidR="004B2180" w:rsidRPr="00AF7C8F" w14:paraId="57B8D4F0" w14:textId="77777777" w:rsidTr="00EB48E1">
        <w:tc>
          <w:tcPr>
            <w:tcW w:w="1378" w:type="dxa"/>
            <w:shd w:val="clear" w:color="auto" w:fill="auto"/>
          </w:tcPr>
          <w:p w14:paraId="4E1ACB16" w14:textId="5C8EFC6C" w:rsidR="004B2180" w:rsidRPr="00AF7C8F" w:rsidRDefault="004B2180" w:rsidP="00EB48E1">
            <w:pPr>
              <w:spacing w:after="0" w:line="240" w:lineRule="auto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1311" w:type="dxa"/>
            <w:shd w:val="clear" w:color="auto" w:fill="auto"/>
          </w:tcPr>
          <w:p w14:paraId="74EDD924" w14:textId="77777777" w:rsidR="004B2180" w:rsidRPr="00AF7C8F" w:rsidRDefault="004B2180" w:rsidP="00EB48E1">
            <w:pPr>
              <w:spacing w:after="0" w:line="240" w:lineRule="auto"/>
            </w:pPr>
          </w:p>
        </w:tc>
        <w:tc>
          <w:tcPr>
            <w:tcW w:w="1530" w:type="dxa"/>
            <w:shd w:val="clear" w:color="auto" w:fill="auto"/>
          </w:tcPr>
          <w:p w14:paraId="63B02539" w14:textId="29C1DC28" w:rsidR="004B2180" w:rsidRPr="00AF7C8F" w:rsidRDefault="004B2180" w:rsidP="00EB48E1">
            <w:pPr>
              <w:spacing w:after="0" w:line="240" w:lineRule="auto"/>
            </w:pPr>
            <w:proofErr w:type="spellStart"/>
            <w:r>
              <w:t>text</w:t>
            </w:r>
            <w:proofErr w:type="spellEnd"/>
          </w:p>
        </w:tc>
        <w:tc>
          <w:tcPr>
            <w:tcW w:w="1528" w:type="dxa"/>
            <w:shd w:val="clear" w:color="auto" w:fill="auto"/>
          </w:tcPr>
          <w:p w14:paraId="7790F251" w14:textId="6B8F241D" w:rsidR="004B2180" w:rsidRPr="00AF7C8F" w:rsidRDefault="004B2180" w:rsidP="00EB48E1">
            <w:pPr>
              <w:spacing w:after="0" w:line="240" w:lineRule="auto"/>
            </w:pPr>
            <w:r>
              <w:t>Sim</w:t>
            </w:r>
          </w:p>
        </w:tc>
        <w:tc>
          <w:tcPr>
            <w:tcW w:w="1069" w:type="dxa"/>
            <w:shd w:val="clear" w:color="auto" w:fill="auto"/>
          </w:tcPr>
          <w:p w14:paraId="0EACFBE0" w14:textId="77777777" w:rsidR="004B2180" w:rsidRPr="00AF7C8F" w:rsidRDefault="004B2180" w:rsidP="00EB48E1">
            <w:pPr>
              <w:spacing w:after="0" w:line="240" w:lineRule="auto"/>
            </w:pPr>
          </w:p>
        </w:tc>
        <w:tc>
          <w:tcPr>
            <w:tcW w:w="1678" w:type="dxa"/>
            <w:shd w:val="clear" w:color="auto" w:fill="auto"/>
          </w:tcPr>
          <w:p w14:paraId="1D4769F6" w14:textId="77777777" w:rsidR="004B2180" w:rsidRPr="00AF7C8F" w:rsidRDefault="004B2180" w:rsidP="00EB48E1">
            <w:pPr>
              <w:spacing w:after="0" w:line="240" w:lineRule="auto"/>
            </w:pPr>
          </w:p>
        </w:tc>
      </w:tr>
      <w:tr w:rsidR="004B2180" w:rsidRPr="00AF7C8F" w14:paraId="3E9E1336" w14:textId="77777777" w:rsidTr="00EB48E1">
        <w:tc>
          <w:tcPr>
            <w:tcW w:w="1378" w:type="dxa"/>
            <w:shd w:val="clear" w:color="auto" w:fill="auto"/>
          </w:tcPr>
          <w:p w14:paraId="68CDDB78" w14:textId="7913EF4B" w:rsidR="004B2180" w:rsidRPr="00AF7C8F" w:rsidRDefault="004B2180" w:rsidP="00EB48E1">
            <w:pPr>
              <w:spacing w:after="0" w:line="240" w:lineRule="auto"/>
            </w:pPr>
            <w:proofErr w:type="spellStart"/>
            <w:r>
              <w:t>type</w:t>
            </w:r>
            <w:proofErr w:type="spellEnd"/>
          </w:p>
        </w:tc>
        <w:tc>
          <w:tcPr>
            <w:tcW w:w="1311" w:type="dxa"/>
            <w:shd w:val="clear" w:color="auto" w:fill="auto"/>
          </w:tcPr>
          <w:p w14:paraId="3C697418" w14:textId="77777777" w:rsidR="004B2180" w:rsidRPr="00AF7C8F" w:rsidRDefault="004B2180" w:rsidP="00EB48E1">
            <w:pPr>
              <w:spacing w:after="0" w:line="240" w:lineRule="auto"/>
            </w:pPr>
          </w:p>
        </w:tc>
        <w:tc>
          <w:tcPr>
            <w:tcW w:w="1530" w:type="dxa"/>
            <w:shd w:val="clear" w:color="auto" w:fill="auto"/>
          </w:tcPr>
          <w:p w14:paraId="34978CF8" w14:textId="78E0EE8B" w:rsidR="004B2180" w:rsidRPr="00AF7C8F" w:rsidRDefault="004B2180" w:rsidP="00EB48E1">
            <w:pPr>
              <w:spacing w:after="0" w:line="240" w:lineRule="auto"/>
            </w:pPr>
            <w:proofErr w:type="gramStart"/>
            <w:r w:rsidRPr="004B2180">
              <w:t>enum(</w:t>
            </w:r>
            <w:proofErr w:type="gramEnd"/>
            <w:r w:rsidRPr="004B2180">
              <w:t>'Formações', 'Festivais')</w:t>
            </w:r>
          </w:p>
        </w:tc>
        <w:tc>
          <w:tcPr>
            <w:tcW w:w="1528" w:type="dxa"/>
            <w:shd w:val="clear" w:color="auto" w:fill="auto"/>
          </w:tcPr>
          <w:p w14:paraId="3507CE2D" w14:textId="3F876F88" w:rsidR="004B2180" w:rsidRPr="00AF7C8F" w:rsidRDefault="004B2180" w:rsidP="00EB48E1">
            <w:pPr>
              <w:spacing w:after="0" w:line="240" w:lineRule="auto"/>
            </w:pPr>
            <w:r>
              <w:t>Sim</w:t>
            </w:r>
          </w:p>
        </w:tc>
        <w:tc>
          <w:tcPr>
            <w:tcW w:w="1069" w:type="dxa"/>
            <w:shd w:val="clear" w:color="auto" w:fill="auto"/>
          </w:tcPr>
          <w:p w14:paraId="077D6426" w14:textId="77777777" w:rsidR="004B2180" w:rsidRPr="00AF7C8F" w:rsidRDefault="004B2180" w:rsidP="00EB48E1">
            <w:pPr>
              <w:spacing w:after="0" w:line="240" w:lineRule="auto"/>
            </w:pPr>
          </w:p>
        </w:tc>
        <w:tc>
          <w:tcPr>
            <w:tcW w:w="1678" w:type="dxa"/>
            <w:shd w:val="clear" w:color="auto" w:fill="auto"/>
          </w:tcPr>
          <w:p w14:paraId="7077CA70" w14:textId="77777777" w:rsidR="004B2180" w:rsidRPr="00AF7C8F" w:rsidRDefault="004B2180" w:rsidP="00EB48E1">
            <w:pPr>
              <w:spacing w:after="0" w:line="240" w:lineRule="auto"/>
            </w:pPr>
          </w:p>
        </w:tc>
      </w:tr>
      <w:tr w:rsidR="004B2180" w:rsidRPr="00AF7C8F" w14:paraId="1431F159" w14:textId="77777777" w:rsidTr="00EB48E1">
        <w:tc>
          <w:tcPr>
            <w:tcW w:w="1378" w:type="dxa"/>
            <w:shd w:val="clear" w:color="auto" w:fill="auto"/>
          </w:tcPr>
          <w:p w14:paraId="6595672A" w14:textId="0A7451C4" w:rsidR="004B2180" w:rsidRPr="00AF7C8F" w:rsidRDefault="004B2180" w:rsidP="00EB48E1">
            <w:pPr>
              <w:spacing w:after="0" w:line="240" w:lineRule="auto"/>
            </w:pPr>
            <w:proofErr w:type="spellStart"/>
            <w:r>
              <w:t>state</w:t>
            </w:r>
            <w:proofErr w:type="spellEnd"/>
          </w:p>
        </w:tc>
        <w:tc>
          <w:tcPr>
            <w:tcW w:w="1311" w:type="dxa"/>
            <w:shd w:val="clear" w:color="auto" w:fill="auto"/>
          </w:tcPr>
          <w:p w14:paraId="2FA3ABF9" w14:textId="77777777" w:rsidR="004B2180" w:rsidRPr="00AF7C8F" w:rsidRDefault="004B2180" w:rsidP="00EB48E1">
            <w:pPr>
              <w:spacing w:after="0" w:line="240" w:lineRule="auto"/>
            </w:pPr>
          </w:p>
        </w:tc>
        <w:tc>
          <w:tcPr>
            <w:tcW w:w="1530" w:type="dxa"/>
            <w:shd w:val="clear" w:color="auto" w:fill="auto"/>
          </w:tcPr>
          <w:p w14:paraId="350930A5" w14:textId="224CCD6F" w:rsidR="004B2180" w:rsidRPr="00AF7C8F" w:rsidRDefault="004B2180" w:rsidP="00EB48E1">
            <w:pPr>
              <w:spacing w:after="0" w:line="240" w:lineRule="auto"/>
            </w:pPr>
            <w:proofErr w:type="gramStart"/>
            <w:r w:rsidRPr="004B2180">
              <w:t>enum(</w:t>
            </w:r>
            <w:proofErr w:type="gramEnd"/>
            <w:r>
              <w:t>‘ativado’</w:t>
            </w:r>
            <w:r w:rsidRPr="004B2180">
              <w:t xml:space="preserve">, </w:t>
            </w:r>
            <w:r>
              <w:t>‘desativado’</w:t>
            </w:r>
            <w:r w:rsidRPr="004B2180">
              <w:t>)</w:t>
            </w:r>
          </w:p>
        </w:tc>
        <w:tc>
          <w:tcPr>
            <w:tcW w:w="1528" w:type="dxa"/>
            <w:shd w:val="clear" w:color="auto" w:fill="auto"/>
          </w:tcPr>
          <w:p w14:paraId="3C9C04D4" w14:textId="49CE7C43" w:rsidR="004B2180" w:rsidRPr="00AF7C8F" w:rsidRDefault="004B2180" w:rsidP="00EB48E1">
            <w:pPr>
              <w:spacing w:after="0" w:line="240" w:lineRule="auto"/>
            </w:pPr>
            <w:r>
              <w:t>Sim</w:t>
            </w:r>
          </w:p>
        </w:tc>
        <w:tc>
          <w:tcPr>
            <w:tcW w:w="1069" w:type="dxa"/>
            <w:shd w:val="clear" w:color="auto" w:fill="auto"/>
          </w:tcPr>
          <w:p w14:paraId="48721F84" w14:textId="77777777" w:rsidR="004B2180" w:rsidRPr="00AF7C8F" w:rsidRDefault="004B2180" w:rsidP="00EB48E1">
            <w:pPr>
              <w:spacing w:after="0" w:line="240" w:lineRule="auto"/>
            </w:pPr>
          </w:p>
        </w:tc>
        <w:tc>
          <w:tcPr>
            <w:tcW w:w="1678" w:type="dxa"/>
            <w:shd w:val="clear" w:color="auto" w:fill="auto"/>
          </w:tcPr>
          <w:p w14:paraId="5D2FF75F" w14:textId="77777777" w:rsidR="004B2180" w:rsidRPr="00AF7C8F" w:rsidRDefault="004B2180" w:rsidP="00EB48E1">
            <w:pPr>
              <w:spacing w:after="0" w:line="240" w:lineRule="auto"/>
            </w:pPr>
          </w:p>
        </w:tc>
      </w:tr>
      <w:tr w:rsidR="004B2180" w:rsidRPr="00AF7C8F" w14:paraId="42D35538" w14:textId="77777777" w:rsidTr="00EB48E1">
        <w:tc>
          <w:tcPr>
            <w:tcW w:w="1378" w:type="dxa"/>
            <w:shd w:val="clear" w:color="auto" w:fill="auto"/>
          </w:tcPr>
          <w:p w14:paraId="340F53DA" w14:textId="499ACF8F" w:rsidR="00BD7F2D" w:rsidRPr="00AF7C8F" w:rsidRDefault="004B2180" w:rsidP="00EB48E1">
            <w:pPr>
              <w:spacing w:after="0" w:line="240" w:lineRule="auto"/>
            </w:pPr>
            <w:r>
              <w:t>local</w:t>
            </w:r>
          </w:p>
        </w:tc>
        <w:tc>
          <w:tcPr>
            <w:tcW w:w="1311" w:type="dxa"/>
            <w:shd w:val="clear" w:color="auto" w:fill="auto"/>
          </w:tcPr>
          <w:p w14:paraId="4B10AF55" w14:textId="77777777" w:rsidR="00BD7F2D" w:rsidRPr="00AF7C8F" w:rsidRDefault="00BD7F2D" w:rsidP="00EB48E1">
            <w:pPr>
              <w:spacing w:after="0" w:line="240" w:lineRule="auto"/>
            </w:pPr>
          </w:p>
        </w:tc>
        <w:tc>
          <w:tcPr>
            <w:tcW w:w="1530" w:type="dxa"/>
            <w:shd w:val="clear" w:color="auto" w:fill="auto"/>
          </w:tcPr>
          <w:p w14:paraId="5A232140" w14:textId="33A35DF6" w:rsidR="00BD7F2D" w:rsidRPr="00AF7C8F" w:rsidRDefault="004B2180" w:rsidP="00EB48E1">
            <w:pPr>
              <w:spacing w:after="0" w:line="240" w:lineRule="auto"/>
            </w:pPr>
            <w:proofErr w:type="gramStart"/>
            <w:r w:rsidRPr="004B2180">
              <w:t>varchar(</w:t>
            </w:r>
            <w:proofErr w:type="gramEnd"/>
            <w:r w:rsidRPr="004B2180">
              <w:t>50)</w:t>
            </w:r>
          </w:p>
        </w:tc>
        <w:tc>
          <w:tcPr>
            <w:tcW w:w="1528" w:type="dxa"/>
            <w:shd w:val="clear" w:color="auto" w:fill="auto"/>
          </w:tcPr>
          <w:p w14:paraId="10BF7822" w14:textId="1181F79A" w:rsidR="00BD7F2D" w:rsidRPr="00AF7C8F" w:rsidRDefault="004B2180" w:rsidP="00EB48E1">
            <w:pPr>
              <w:spacing w:after="0" w:line="240" w:lineRule="auto"/>
            </w:pPr>
            <w:r>
              <w:t>Sim</w:t>
            </w:r>
          </w:p>
        </w:tc>
        <w:tc>
          <w:tcPr>
            <w:tcW w:w="1069" w:type="dxa"/>
            <w:shd w:val="clear" w:color="auto" w:fill="auto"/>
          </w:tcPr>
          <w:p w14:paraId="1C7068B3" w14:textId="77777777" w:rsidR="00BD7F2D" w:rsidRPr="00AF7C8F" w:rsidRDefault="00BD7F2D" w:rsidP="00EB48E1">
            <w:pPr>
              <w:spacing w:after="0" w:line="240" w:lineRule="auto"/>
            </w:pPr>
          </w:p>
        </w:tc>
        <w:tc>
          <w:tcPr>
            <w:tcW w:w="1678" w:type="dxa"/>
            <w:shd w:val="clear" w:color="auto" w:fill="auto"/>
          </w:tcPr>
          <w:p w14:paraId="1F6D6549" w14:textId="77777777" w:rsidR="00BD7F2D" w:rsidRPr="00AF7C8F" w:rsidRDefault="00BD7F2D" w:rsidP="00EB48E1">
            <w:pPr>
              <w:spacing w:after="0" w:line="240" w:lineRule="auto"/>
            </w:pPr>
          </w:p>
        </w:tc>
      </w:tr>
      <w:tr w:rsidR="004B2180" w:rsidRPr="00AF7C8F" w14:paraId="442FDE18" w14:textId="77777777" w:rsidTr="00EB48E1">
        <w:tc>
          <w:tcPr>
            <w:tcW w:w="1378" w:type="dxa"/>
            <w:shd w:val="clear" w:color="auto" w:fill="auto"/>
          </w:tcPr>
          <w:p w14:paraId="40792BEC" w14:textId="006F88C6" w:rsidR="00BD7F2D" w:rsidRPr="00AF7C8F" w:rsidRDefault="004B2180" w:rsidP="00EB48E1">
            <w:pPr>
              <w:spacing w:after="0" w:line="240" w:lineRule="auto"/>
            </w:pPr>
            <w:r>
              <w:t>date</w:t>
            </w:r>
          </w:p>
        </w:tc>
        <w:tc>
          <w:tcPr>
            <w:tcW w:w="1311" w:type="dxa"/>
            <w:shd w:val="clear" w:color="auto" w:fill="auto"/>
          </w:tcPr>
          <w:p w14:paraId="0396C9C4" w14:textId="77777777" w:rsidR="00BD7F2D" w:rsidRPr="00AF7C8F" w:rsidRDefault="00BD7F2D" w:rsidP="00EB48E1">
            <w:pPr>
              <w:spacing w:after="0" w:line="240" w:lineRule="auto"/>
            </w:pPr>
          </w:p>
        </w:tc>
        <w:tc>
          <w:tcPr>
            <w:tcW w:w="1530" w:type="dxa"/>
            <w:shd w:val="clear" w:color="auto" w:fill="auto"/>
          </w:tcPr>
          <w:p w14:paraId="4AC70D30" w14:textId="62DFA02F" w:rsidR="00BD7F2D" w:rsidRPr="00AF7C8F" w:rsidRDefault="004B2180" w:rsidP="00EB48E1">
            <w:pPr>
              <w:spacing w:after="0" w:line="240" w:lineRule="auto"/>
            </w:pPr>
            <w:proofErr w:type="spellStart"/>
            <w:r>
              <w:t>datetime</w:t>
            </w:r>
            <w:proofErr w:type="spellEnd"/>
          </w:p>
        </w:tc>
        <w:tc>
          <w:tcPr>
            <w:tcW w:w="1528" w:type="dxa"/>
            <w:shd w:val="clear" w:color="auto" w:fill="auto"/>
          </w:tcPr>
          <w:p w14:paraId="5151D1FD" w14:textId="42047994" w:rsidR="00BD7F2D" w:rsidRPr="00AF7C8F" w:rsidRDefault="004B2180" w:rsidP="00EB48E1">
            <w:pPr>
              <w:spacing w:after="0" w:line="240" w:lineRule="auto"/>
            </w:pPr>
            <w:r>
              <w:t>Sim</w:t>
            </w:r>
          </w:p>
        </w:tc>
        <w:tc>
          <w:tcPr>
            <w:tcW w:w="1069" w:type="dxa"/>
            <w:shd w:val="clear" w:color="auto" w:fill="auto"/>
          </w:tcPr>
          <w:p w14:paraId="4AF1B1CC" w14:textId="77777777" w:rsidR="00BD7F2D" w:rsidRPr="00AF7C8F" w:rsidRDefault="00BD7F2D" w:rsidP="00EB48E1">
            <w:pPr>
              <w:spacing w:after="0" w:line="240" w:lineRule="auto"/>
            </w:pPr>
          </w:p>
        </w:tc>
        <w:tc>
          <w:tcPr>
            <w:tcW w:w="1678" w:type="dxa"/>
            <w:shd w:val="clear" w:color="auto" w:fill="auto"/>
          </w:tcPr>
          <w:p w14:paraId="353EC59D" w14:textId="77777777" w:rsidR="00BD7F2D" w:rsidRPr="00AF7C8F" w:rsidRDefault="00BD7F2D" w:rsidP="00EB48E1">
            <w:pPr>
              <w:spacing w:after="0" w:line="240" w:lineRule="auto"/>
            </w:pPr>
          </w:p>
        </w:tc>
      </w:tr>
    </w:tbl>
    <w:p w14:paraId="7B681230" w14:textId="77777777" w:rsidR="00BD7F2D" w:rsidRDefault="00BD7F2D" w:rsidP="00BD7F2D"/>
    <w:p w14:paraId="6BEEAD07" w14:textId="23A46469" w:rsidR="00BD7F2D" w:rsidRDefault="00BD7F2D" w:rsidP="00BD7F2D">
      <w:pPr>
        <w:pStyle w:val="Ttulo1"/>
      </w:pPr>
      <w:r>
        <w:t xml:space="preserve">Tabela </w:t>
      </w:r>
      <w:proofErr w:type="spellStart"/>
      <w:r w:rsidR="00556048">
        <w:t>products</w:t>
      </w:r>
      <w:proofErr w:type="spellEnd"/>
    </w:p>
    <w:p w14:paraId="3E70CBF8" w14:textId="2EFCE361" w:rsidR="00BD7F2D" w:rsidRDefault="00BD7F2D" w:rsidP="00BD7F2D">
      <w:pPr>
        <w:pStyle w:val="Legenda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t xml:space="preserve"> – </w:t>
      </w:r>
      <w:proofErr w:type="spellStart"/>
      <w:r w:rsidR="00556048">
        <w:t>products</w:t>
      </w:r>
      <w:proofErr w:type="spellEnd"/>
      <w:r w:rsidR="00556048">
        <w:t xml:space="preserve"> (produtos)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8"/>
        <w:gridCol w:w="1311"/>
        <w:gridCol w:w="1530"/>
        <w:gridCol w:w="1528"/>
        <w:gridCol w:w="1069"/>
        <w:gridCol w:w="1678"/>
      </w:tblGrid>
      <w:tr w:rsidR="00BD7F2D" w:rsidRPr="00AF7C8F" w14:paraId="649D59D4" w14:textId="77777777" w:rsidTr="00EB48E1">
        <w:tc>
          <w:tcPr>
            <w:tcW w:w="1378" w:type="dxa"/>
            <w:shd w:val="clear" w:color="auto" w:fill="auto"/>
          </w:tcPr>
          <w:p w14:paraId="084DCEA0" w14:textId="77777777" w:rsidR="00BD7F2D" w:rsidRPr="00AF7C8F" w:rsidRDefault="00BD7F2D" w:rsidP="00EB48E1">
            <w:pPr>
              <w:spacing w:after="0" w:line="240" w:lineRule="auto"/>
            </w:pPr>
            <w:r w:rsidRPr="00AF7C8F">
              <w:t>Nome</w:t>
            </w:r>
          </w:p>
        </w:tc>
        <w:tc>
          <w:tcPr>
            <w:tcW w:w="1311" w:type="dxa"/>
            <w:shd w:val="clear" w:color="auto" w:fill="auto"/>
          </w:tcPr>
          <w:p w14:paraId="2BFC8853" w14:textId="77777777" w:rsidR="00BD7F2D" w:rsidRPr="00AF7C8F" w:rsidRDefault="00BD7F2D" w:rsidP="00EB48E1">
            <w:pPr>
              <w:spacing w:after="0" w:line="240" w:lineRule="auto"/>
            </w:pPr>
            <w:r w:rsidRPr="00AF7C8F">
              <w:t>Descrição</w:t>
            </w:r>
          </w:p>
        </w:tc>
        <w:tc>
          <w:tcPr>
            <w:tcW w:w="1530" w:type="dxa"/>
            <w:shd w:val="clear" w:color="auto" w:fill="auto"/>
          </w:tcPr>
          <w:p w14:paraId="12069479" w14:textId="77777777" w:rsidR="00BD7F2D" w:rsidRPr="00AF7C8F" w:rsidRDefault="00BD7F2D" w:rsidP="00EB48E1">
            <w:pPr>
              <w:spacing w:after="0" w:line="240" w:lineRule="auto"/>
            </w:pPr>
            <w:r w:rsidRPr="00AF7C8F">
              <w:t>Tipo</w:t>
            </w:r>
          </w:p>
        </w:tc>
        <w:tc>
          <w:tcPr>
            <w:tcW w:w="1528" w:type="dxa"/>
            <w:shd w:val="clear" w:color="auto" w:fill="auto"/>
          </w:tcPr>
          <w:p w14:paraId="217AA1E7" w14:textId="77777777" w:rsidR="00BD7F2D" w:rsidRPr="00AF7C8F" w:rsidRDefault="00BD7F2D" w:rsidP="00EB48E1">
            <w:pPr>
              <w:spacing w:after="0" w:line="240" w:lineRule="auto"/>
            </w:pPr>
            <w:r w:rsidRPr="00AF7C8F">
              <w:t>Obrigatório</w:t>
            </w:r>
          </w:p>
        </w:tc>
        <w:tc>
          <w:tcPr>
            <w:tcW w:w="1069" w:type="dxa"/>
            <w:shd w:val="clear" w:color="auto" w:fill="auto"/>
          </w:tcPr>
          <w:p w14:paraId="78A1DA61" w14:textId="77777777" w:rsidR="00BD7F2D" w:rsidRPr="00AF7C8F" w:rsidRDefault="00BD7F2D" w:rsidP="00EB48E1">
            <w:pPr>
              <w:spacing w:after="0" w:line="240" w:lineRule="auto"/>
            </w:pPr>
            <w:r w:rsidRPr="00AF7C8F">
              <w:t>Chave Primária</w:t>
            </w:r>
          </w:p>
        </w:tc>
        <w:tc>
          <w:tcPr>
            <w:tcW w:w="1678" w:type="dxa"/>
            <w:shd w:val="clear" w:color="auto" w:fill="auto"/>
          </w:tcPr>
          <w:p w14:paraId="7443B5AB" w14:textId="77777777" w:rsidR="00BD7F2D" w:rsidRPr="00AF7C8F" w:rsidRDefault="00BD7F2D" w:rsidP="00EB48E1">
            <w:pPr>
              <w:spacing w:after="0" w:line="240" w:lineRule="auto"/>
            </w:pPr>
            <w:r w:rsidRPr="00AF7C8F">
              <w:t>Observações</w:t>
            </w:r>
          </w:p>
        </w:tc>
      </w:tr>
      <w:tr w:rsidR="00BD7F2D" w:rsidRPr="00AF7C8F" w14:paraId="4B103635" w14:textId="77777777" w:rsidTr="00EB48E1">
        <w:tc>
          <w:tcPr>
            <w:tcW w:w="1378" w:type="dxa"/>
            <w:shd w:val="clear" w:color="auto" w:fill="auto"/>
          </w:tcPr>
          <w:p w14:paraId="038C0BD6" w14:textId="791C4B78" w:rsidR="00BD7F2D" w:rsidRPr="00AF7C8F" w:rsidRDefault="00556048" w:rsidP="00EB48E1">
            <w:pPr>
              <w:spacing w:after="0" w:line="240" w:lineRule="auto"/>
            </w:pPr>
            <w:r>
              <w:t>id</w:t>
            </w:r>
          </w:p>
        </w:tc>
        <w:tc>
          <w:tcPr>
            <w:tcW w:w="1311" w:type="dxa"/>
            <w:shd w:val="clear" w:color="auto" w:fill="auto"/>
          </w:tcPr>
          <w:p w14:paraId="2EAEC0D9" w14:textId="77777777" w:rsidR="00BD7F2D" w:rsidRPr="00AF7C8F" w:rsidRDefault="00BD7F2D" w:rsidP="00EB48E1">
            <w:pPr>
              <w:spacing w:after="0" w:line="240" w:lineRule="auto"/>
            </w:pPr>
          </w:p>
        </w:tc>
        <w:tc>
          <w:tcPr>
            <w:tcW w:w="1530" w:type="dxa"/>
            <w:shd w:val="clear" w:color="auto" w:fill="auto"/>
          </w:tcPr>
          <w:p w14:paraId="01290FD7" w14:textId="4EC7C82F" w:rsidR="00BD7F2D" w:rsidRPr="00AF7C8F" w:rsidRDefault="00556048" w:rsidP="00EB48E1">
            <w:pPr>
              <w:spacing w:after="0" w:line="240" w:lineRule="auto"/>
            </w:pPr>
            <w:proofErr w:type="spellStart"/>
            <w:r>
              <w:t>Bigint</w:t>
            </w:r>
            <w:proofErr w:type="spellEnd"/>
          </w:p>
        </w:tc>
        <w:tc>
          <w:tcPr>
            <w:tcW w:w="1528" w:type="dxa"/>
            <w:shd w:val="clear" w:color="auto" w:fill="auto"/>
          </w:tcPr>
          <w:p w14:paraId="1F5157C4" w14:textId="1C826BA3" w:rsidR="00BD7F2D" w:rsidRPr="00AF7C8F" w:rsidRDefault="00556048" w:rsidP="00EB48E1">
            <w:pPr>
              <w:spacing w:after="0" w:line="240" w:lineRule="auto"/>
            </w:pPr>
            <w:r>
              <w:t>Sim</w:t>
            </w:r>
          </w:p>
        </w:tc>
        <w:tc>
          <w:tcPr>
            <w:tcW w:w="1069" w:type="dxa"/>
            <w:shd w:val="clear" w:color="auto" w:fill="auto"/>
          </w:tcPr>
          <w:p w14:paraId="0EA0B793" w14:textId="500AACE6" w:rsidR="00BD7F2D" w:rsidRPr="00AF7C8F" w:rsidRDefault="00556048" w:rsidP="00EB48E1">
            <w:pPr>
              <w:spacing w:after="0" w:line="240" w:lineRule="auto"/>
            </w:pPr>
            <w:r>
              <w:t>Sim</w:t>
            </w:r>
          </w:p>
        </w:tc>
        <w:tc>
          <w:tcPr>
            <w:tcW w:w="1678" w:type="dxa"/>
            <w:shd w:val="clear" w:color="auto" w:fill="auto"/>
          </w:tcPr>
          <w:p w14:paraId="46AF3850" w14:textId="587FA027" w:rsidR="00BD7F2D" w:rsidRPr="00AF7C8F" w:rsidRDefault="00556048" w:rsidP="00EB48E1">
            <w:pPr>
              <w:spacing w:after="0" w:line="240" w:lineRule="auto"/>
            </w:pPr>
            <w:r>
              <w:t>Auto_increment</w:t>
            </w:r>
          </w:p>
        </w:tc>
      </w:tr>
      <w:tr w:rsidR="00BD7F2D" w:rsidRPr="00AF7C8F" w14:paraId="07400B70" w14:textId="77777777" w:rsidTr="00EB48E1">
        <w:tc>
          <w:tcPr>
            <w:tcW w:w="1378" w:type="dxa"/>
            <w:shd w:val="clear" w:color="auto" w:fill="auto"/>
          </w:tcPr>
          <w:p w14:paraId="47FC6905" w14:textId="212E8369" w:rsidR="00BD7F2D" w:rsidRPr="00AF7C8F" w:rsidRDefault="00556048" w:rsidP="00EB48E1">
            <w:pPr>
              <w:spacing w:after="0" w:line="240" w:lineRule="auto"/>
            </w:pPr>
            <w:proofErr w:type="spellStart"/>
            <w:r>
              <w:t>name</w:t>
            </w:r>
            <w:proofErr w:type="spellEnd"/>
          </w:p>
        </w:tc>
        <w:tc>
          <w:tcPr>
            <w:tcW w:w="1311" w:type="dxa"/>
            <w:shd w:val="clear" w:color="auto" w:fill="auto"/>
          </w:tcPr>
          <w:p w14:paraId="3955AF85" w14:textId="77777777" w:rsidR="00BD7F2D" w:rsidRPr="00AF7C8F" w:rsidRDefault="00BD7F2D" w:rsidP="00EB48E1">
            <w:pPr>
              <w:spacing w:after="0" w:line="240" w:lineRule="auto"/>
            </w:pPr>
          </w:p>
        </w:tc>
        <w:tc>
          <w:tcPr>
            <w:tcW w:w="1530" w:type="dxa"/>
            <w:shd w:val="clear" w:color="auto" w:fill="auto"/>
          </w:tcPr>
          <w:p w14:paraId="273B5ED4" w14:textId="5DFEE9D7" w:rsidR="00BD7F2D" w:rsidRPr="00AF7C8F" w:rsidRDefault="00556048" w:rsidP="00EB48E1">
            <w:pPr>
              <w:spacing w:after="0" w:line="240" w:lineRule="auto"/>
            </w:pPr>
            <w:proofErr w:type="gramStart"/>
            <w:r>
              <w:t>Varchar(</w:t>
            </w:r>
            <w:proofErr w:type="gramEnd"/>
            <w:r>
              <w:t>30)</w:t>
            </w:r>
          </w:p>
        </w:tc>
        <w:tc>
          <w:tcPr>
            <w:tcW w:w="1528" w:type="dxa"/>
            <w:shd w:val="clear" w:color="auto" w:fill="auto"/>
          </w:tcPr>
          <w:p w14:paraId="2BB1B8DE" w14:textId="7C194BD7" w:rsidR="00BD7F2D" w:rsidRPr="00AF7C8F" w:rsidRDefault="00556048" w:rsidP="00EB48E1">
            <w:pPr>
              <w:spacing w:after="0" w:line="240" w:lineRule="auto"/>
            </w:pPr>
            <w:r>
              <w:t>Sim</w:t>
            </w:r>
          </w:p>
        </w:tc>
        <w:tc>
          <w:tcPr>
            <w:tcW w:w="1069" w:type="dxa"/>
            <w:shd w:val="clear" w:color="auto" w:fill="auto"/>
          </w:tcPr>
          <w:p w14:paraId="5C0DEBEC" w14:textId="77777777" w:rsidR="00BD7F2D" w:rsidRPr="00AF7C8F" w:rsidRDefault="00BD7F2D" w:rsidP="00EB48E1">
            <w:pPr>
              <w:spacing w:after="0" w:line="240" w:lineRule="auto"/>
            </w:pPr>
          </w:p>
        </w:tc>
        <w:tc>
          <w:tcPr>
            <w:tcW w:w="1678" w:type="dxa"/>
            <w:shd w:val="clear" w:color="auto" w:fill="auto"/>
          </w:tcPr>
          <w:p w14:paraId="1D209D52" w14:textId="77777777" w:rsidR="00BD7F2D" w:rsidRPr="00AF7C8F" w:rsidRDefault="00BD7F2D" w:rsidP="00EB48E1">
            <w:pPr>
              <w:spacing w:after="0" w:line="240" w:lineRule="auto"/>
            </w:pPr>
          </w:p>
        </w:tc>
      </w:tr>
      <w:tr w:rsidR="00BD7F2D" w:rsidRPr="00AF7C8F" w14:paraId="755948AD" w14:textId="77777777" w:rsidTr="00EB48E1">
        <w:tc>
          <w:tcPr>
            <w:tcW w:w="1378" w:type="dxa"/>
            <w:shd w:val="clear" w:color="auto" w:fill="auto"/>
          </w:tcPr>
          <w:p w14:paraId="3F038774" w14:textId="4109B30B" w:rsidR="00BD7F2D" w:rsidRPr="00AF7C8F" w:rsidRDefault="00556048" w:rsidP="00EB48E1">
            <w:pPr>
              <w:spacing w:after="0" w:line="240" w:lineRule="auto"/>
            </w:pPr>
            <w:proofErr w:type="spellStart"/>
            <w:r>
              <w:t>image</w:t>
            </w:r>
            <w:proofErr w:type="spellEnd"/>
          </w:p>
        </w:tc>
        <w:tc>
          <w:tcPr>
            <w:tcW w:w="1311" w:type="dxa"/>
            <w:shd w:val="clear" w:color="auto" w:fill="auto"/>
          </w:tcPr>
          <w:p w14:paraId="057036B9" w14:textId="77777777" w:rsidR="00BD7F2D" w:rsidRPr="00AF7C8F" w:rsidRDefault="00BD7F2D" w:rsidP="00EB48E1">
            <w:pPr>
              <w:spacing w:after="0" w:line="240" w:lineRule="auto"/>
            </w:pPr>
          </w:p>
        </w:tc>
        <w:tc>
          <w:tcPr>
            <w:tcW w:w="1530" w:type="dxa"/>
            <w:shd w:val="clear" w:color="auto" w:fill="auto"/>
          </w:tcPr>
          <w:p w14:paraId="3CF018EB" w14:textId="6A6F41D8" w:rsidR="00BD7F2D" w:rsidRPr="00AF7C8F" w:rsidRDefault="00556048" w:rsidP="00EB48E1">
            <w:pPr>
              <w:spacing w:after="0" w:line="240" w:lineRule="auto"/>
            </w:pPr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1528" w:type="dxa"/>
            <w:shd w:val="clear" w:color="auto" w:fill="auto"/>
          </w:tcPr>
          <w:p w14:paraId="61F8D4AC" w14:textId="717F610D" w:rsidR="00BD7F2D" w:rsidRPr="00AF7C8F" w:rsidRDefault="00556048" w:rsidP="00EB48E1">
            <w:pPr>
              <w:spacing w:after="0" w:line="240" w:lineRule="auto"/>
            </w:pPr>
            <w:r>
              <w:t>Sim</w:t>
            </w:r>
          </w:p>
        </w:tc>
        <w:tc>
          <w:tcPr>
            <w:tcW w:w="1069" w:type="dxa"/>
            <w:shd w:val="clear" w:color="auto" w:fill="auto"/>
          </w:tcPr>
          <w:p w14:paraId="2203BA81" w14:textId="77777777" w:rsidR="00BD7F2D" w:rsidRPr="00AF7C8F" w:rsidRDefault="00BD7F2D" w:rsidP="00EB48E1">
            <w:pPr>
              <w:spacing w:after="0" w:line="240" w:lineRule="auto"/>
            </w:pPr>
          </w:p>
        </w:tc>
        <w:tc>
          <w:tcPr>
            <w:tcW w:w="1678" w:type="dxa"/>
            <w:shd w:val="clear" w:color="auto" w:fill="auto"/>
          </w:tcPr>
          <w:p w14:paraId="0416AF8C" w14:textId="77777777" w:rsidR="00BD7F2D" w:rsidRPr="00AF7C8F" w:rsidRDefault="00BD7F2D" w:rsidP="00EB48E1">
            <w:pPr>
              <w:spacing w:after="0" w:line="240" w:lineRule="auto"/>
            </w:pPr>
          </w:p>
        </w:tc>
      </w:tr>
      <w:tr w:rsidR="00556048" w:rsidRPr="00AF7C8F" w14:paraId="5AEE0CA2" w14:textId="77777777" w:rsidTr="00EB48E1">
        <w:tc>
          <w:tcPr>
            <w:tcW w:w="1378" w:type="dxa"/>
            <w:shd w:val="clear" w:color="auto" w:fill="auto"/>
          </w:tcPr>
          <w:p w14:paraId="0AB2D5D9" w14:textId="606D3698" w:rsidR="00556048" w:rsidRDefault="00556048" w:rsidP="00EB48E1">
            <w:pPr>
              <w:spacing w:after="0" w:line="240" w:lineRule="auto"/>
            </w:pPr>
            <w:r>
              <w:t>link</w:t>
            </w:r>
          </w:p>
        </w:tc>
        <w:tc>
          <w:tcPr>
            <w:tcW w:w="1311" w:type="dxa"/>
            <w:shd w:val="clear" w:color="auto" w:fill="auto"/>
          </w:tcPr>
          <w:p w14:paraId="09C2A287" w14:textId="77777777" w:rsidR="00556048" w:rsidRPr="00AF7C8F" w:rsidRDefault="00556048" w:rsidP="00EB48E1">
            <w:pPr>
              <w:spacing w:after="0" w:line="240" w:lineRule="auto"/>
            </w:pPr>
          </w:p>
        </w:tc>
        <w:tc>
          <w:tcPr>
            <w:tcW w:w="1530" w:type="dxa"/>
            <w:shd w:val="clear" w:color="auto" w:fill="auto"/>
          </w:tcPr>
          <w:p w14:paraId="0AE1CD78" w14:textId="3BDE31FE" w:rsidR="00556048" w:rsidRPr="00AF7C8F" w:rsidRDefault="00556048" w:rsidP="00EB48E1">
            <w:pPr>
              <w:spacing w:after="0" w:line="240" w:lineRule="auto"/>
            </w:pPr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1528" w:type="dxa"/>
            <w:shd w:val="clear" w:color="auto" w:fill="auto"/>
          </w:tcPr>
          <w:p w14:paraId="13941F75" w14:textId="3603EF93" w:rsidR="00556048" w:rsidRPr="00AF7C8F" w:rsidRDefault="00556048" w:rsidP="00EB48E1">
            <w:pPr>
              <w:spacing w:after="0" w:line="240" w:lineRule="auto"/>
            </w:pPr>
            <w:r>
              <w:t>Sim</w:t>
            </w:r>
          </w:p>
        </w:tc>
        <w:tc>
          <w:tcPr>
            <w:tcW w:w="1069" w:type="dxa"/>
            <w:shd w:val="clear" w:color="auto" w:fill="auto"/>
          </w:tcPr>
          <w:p w14:paraId="34877B16" w14:textId="77777777" w:rsidR="00556048" w:rsidRPr="00AF7C8F" w:rsidRDefault="00556048" w:rsidP="00EB48E1">
            <w:pPr>
              <w:spacing w:after="0" w:line="240" w:lineRule="auto"/>
            </w:pPr>
          </w:p>
        </w:tc>
        <w:tc>
          <w:tcPr>
            <w:tcW w:w="1678" w:type="dxa"/>
            <w:shd w:val="clear" w:color="auto" w:fill="auto"/>
          </w:tcPr>
          <w:p w14:paraId="4C89BB94" w14:textId="77777777" w:rsidR="00556048" w:rsidRPr="00AF7C8F" w:rsidRDefault="00556048" w:rsidP="00EB48E1">
            <w:pPr>
              <w:spacing w:after="0" w:line="240" w:lineRule="auto"/>
            </w:pPr>
          </w:p>
        </w:tc>
      </w:tr>
    </w:tbl>
    <w:p w14:paraId="7D46053D" w14:textId="77777777" w:rsidR="00BD7F2D" w:rsidRDefault="00BD7F2D" w:rsidP="00BD7F2D"/>
    <w:p w14:paraId="46D191F1" w14:textId="3B9674F0" w:rsidR="00BD7F2D" w:rsidRDefault="00BD7F2D" w:rsidP="00BD7F2D">
      <w:pPr>
        <w:pStyle w:val="Ttulo1"/>
      </w:pPr>
      <w:r>
        <w:t xml:space="preserve">Tabela </w:t>
      </w:r>
      <w:r w:rsidR="00CF162E">
        <w:t>sports</w:t>
      </w:r>
    </w:p>
    <w:p w14:paraId="70D8B757" w14:textId="7E3B1306" w:rsidR="00BD7F2D" w:rsidRDefault="00BD7F2D" w:rsidP="00BD7F2D">
      <w:pPr>
        <w:pStyle w:val="Legenda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t xml:space="preserve"> – </w:t>
      </w:r>
      <w:r w:rsidR="00CF162E">
        <w:t>sports (desportos)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8"/>
        <w:gridCol w:w="1311"/>
        <w:gridCol w:w="1530"/>
        <w:gridCol w:w="1528"/>
        <w:gridCol w:w="1069"/>
        <w:gridCol w:w="1678"/>
      </w:tblGrid>
      <w:tr w:rsidR="00BD7F2D" w:rsidRPr="00AF7C8F" w14:paraId="1E5B5518" w14:textId="77777777" w:rsidTr="00EB48E1">
        <w:tc>
          <w:tcPr>
            <w:tcW w:w="1378" w:type="dxa"/>
            <w:shd w:val="clear" w:color="auto" w:fill="auto"/>
          </w:tcPr>
          <w:p w14:paraId="44FE67D0" w14:textId="77777777" w:rsidR="00BD7F2D" w:rsidRPr="00AF7C8F" w:rsidRDefault="00BD7F2D" w:rsidP="00EB48E1">
            <w:pPr>
              <w:spacing w:after="0" w:line="240" w:lineRule="auto"/>
            </w:pPr>
            <w:r w:rsidRPr="00AF7C8F">
              <w:t>Nome</w:t>
            </w:r>
          </w:p>
        </w:tc>
        <w:tc>
          <w:tcPr>
            <w:tcW w:w="1311" w:type="dxa"/>
            <w:shd w:val="clear" w:color="auto" w:fill="auto"/>
          </w:tcPr>
          <w:p w14:paraId="6EE15CEB" w14:textId="77777777" w:rsidR="00BD7F2D" w:rsidRPr="00AF7C8F" w:rsidRDefault="00BD7F2D" w:rsidP="00EB48E1">
            <w:pPr>
              <w:spacing w:after="0" w:line="240" w:lineRule="auto"/>
            </w:pPr>
            <w:r w:rsidRPr="00AF7C8F">
              <w:t>Descrição</w:t>
            </w:r>
          </w:p>
        </w:tc>
        <w:tc>
          <w:tcPr>
            <w:tcW w:w="1530" w:type="dxa"/>
            <w:shd w:val="clear" w:color="auto" w:fill="auto"/>
          </w:tcPr>
          <w:p w14:paraId="56B692B7" w14:textId="77777777" w:rsidR="00BD7F2D" w:rsidRPr="00AF7C8F" w:rsidRDefault="00BD7F2D" w:rsidP="00EB48E1">
            <w:pPr>
              <w:spacing w:after="0" w:line="240" w:lineRule="auto"/>
            </w:pPr>
            <w:r w:rsidRPr="00AF7C8F">
              <w:t>Tipo</w:t>
            </w:r>
          </w:p>
        </w:tc>
        <w:tc>
          <w:tcPr>
            <w:tcW w:w="1528" w:type="dxa"/>
            <w:shd w:val="clear" w:color="auto" w:fill="auto"/>
          </w:tcPr>
          <w:p w14:paraId="35274D53" w14:textId="77777777" w:rsidR="00BD7F2D" w:rsidRPr="00AF7C8F" w:rsidRDefault="00BD7F2D" w:rsidP="00EB48E1">
            <w:pPr>
              <w:spacing w:after="0" w:line="240" w:lineRule="auto"/>
            </w:pPr>
            <w:r w:rsidRPr="00AF7C8F">
              <w:t>Obrigatório</w:t>
            </w:r>
          </w:p>
        </w:tc>
        <w:tc>
          <w:tcPr>
            <w:tcW w:w="1069" w:type="dxa"/>
            <w:shd w:val="clear" w:color="auto" w:fill="auto"/>
          </w:tcPr>
          <w:p w14:paraId="3FCE30A2" w14:textId="77777777" w:rsidR="00BD7F2D" w:rsidRPr="00AF7C8F" w:rsidRDefault="00BD7F2D" w:rsidP="00EB48E1">
            <w:pPr>
              <w:spacing w:after="0" w:line="240" w:lineRule="auto"/>
            </w:pPr>
            <w:r w:rsidRPr="00AF7C8F">
              <w:t>Chave Primária</w:t>
            </w:r>
          </w:p>
        </w:tc>
        <w:tc>
          <w:tcPr>
            <w:tcW w:w="1678" w:type="dxa"/>
            <w:shd w:val="clear" w:color="auto" w:fill="auto"/>
          </w:tcPr>
          <w:p w14:paraId="642C9BA1" w14:textId="77777777" w:rsidR="00BD7F2D" w:rsidRPr="00AF7C8F" w:rsidRDefault="00BD7F2D" w:rsidP="00EB48E1">
            <w:pPr>
              <w:spacing w:after="0" w:line="240" w:lineRule="auto"/>
            </w:pPr>
            <w:r w:rsidRPr="00AF7C8F">
              <w:t>Observações</w:t>
            </w:r>
          </w:p>
        </w:tc>
      </w:tr>
      <w:tr w:rsidR="00BD7F2D" w:rsidRPr="00AF7C8F" w14:paraId="29AB2A3A" w14:textId="77777777" w:rsidTr="00EB48E1">
        <w:tc>
          <w:tcPr>
            <w:tcW w:w="1378" w:type="dxa"/>
            <w:shd w:val="clear" w:color="auto" w:fill="auto"/>
          </w:tcPr>
          <w:p w14:paraId="30DC38E2" w14:textId="3BCDDA9E" w:rsidR="00BD7F2D" w:rsidRPr="00AF7C8F" w:rsidRDefault="00CF162E" w:rsidP="00EB48E1">
            <w:pPr>
              <w:spacing w:after="0" w:line="240" w:lineRule="auto"/>
            </w:pPr>
            <w:r>
              <w:t>id</w:t>
            </w:r>
          </w:p>
        </w:tc>
        <w:tc>
          <w:tcPr>
            <w:tcW w:w="1311" w:type="dxa"/>
            <w:shd w:val="clear" w:color="auto" w:fill="auto"/>
          </w:tcPr>
          <w:p w14:paraId="0B7F14AA" w14:textId="77777777" w:rsidR="00BD7F2D" w:rsidRPr="00AF7C8F" w:rsidRDefault="00BD7F2D" w:rsidP="00EB48E1">
            <w:pPr>
              <w:spacing w:after="0" w:line="240" w:lineRule="auto"/>
            </w:pPr>
          </w:p>
        </w:tc>
        <w:tc>
          <w:tcPr>
            <w:tcW w:w="1530" w:type="dxa"/>
            <w:shd w:val="clear" w:color="auto" w:fill="auto"/>
          </w:tcPr>
          <w:p w14:paraId="25487A14" w14:textId="7515641C" w:rsidR="00BD7F2D" w:rsidRPr="00AF7C8F" w:rsidRDefault="00CF162E" w:rsidP="00EB48E1">
            <w:pPr>
              <w:spacing w:after="0" w:line="240" w:lineRule="auto"/>
            </w:pPr>
            <w:proofErr w:type="spellStart"/>
            <w:r>
              <w:t>Bigint</w:t>
            </w:r>
            <w:proofErr w:type="spellEnd"/>
          </w:p>
        </w:tc>
        <w:tc>
          <w:tcPr>
            <w:tcW w:w="1528" w:type="dxa"/>
            <w:shd w:val="clear" w:color="auto" w:fill="auto"/>
          </w:tcPr>
          <w:p w14:paraId="68800D35" w14:textId="719442B0" w:rsidR="00BD7F2D" w:rsidRPr="00AF7C8F" w:rsidRDefault="00CF162E" w:rsidP="00EB48E1">
            <w:pPr>
              <w:spacing w:after="0" w:line="240" w:lineRule="auto"/>
            </w:pPr>
            <w:r>
              <w:t>Sim</w:t>
            </w:r>
          </w:p>
        </w:tc>
        <w:tc>
          <w:tcPr>
            <w:tcW w:w="1069" w:type="dxa"/>
            <w:shd w:val="clear" w:color="auto" w:fill="auto"/>
          </w:tcPr>
          <w:p w14:paraId="13879016" w14:textId="67873E60" w:rsidR="00BD7F2D" w:rsidRPr="00AF7C8F" w:rsidRDefault="00CF162E" w:rsidP="00EB48E1">
            <w:pPr>
              <w:spacing w:after="0" w:line="240" w:lineRule="auto"/>
            </w:pPr>
            <w:r>
              <w:t>Sim</w:t>
            </w:r>
          </w:p>
        </w:tc>
        <w:tc>
          <w:tcPr>
            <w:tcW w:w="1678" w:type="dxa"/>
            <w:shd w:val="clear" w:color="auto" w:fill="auto"/>
          </w:tcPr>
          <w:p w14:paraId="52AF49B3" w14:textId="28E7C05E" w:rsidR="00BD7F2D" w:rsidRPr="00AF7C8F" w:rsidRDefault="00CF162E" w:rsidP="00EB48E1">
            <w:pPr>
              <w:spacing w:after="0" w:line="240" w:lineRule="auto"/>
            </w:pPr>
            <w:r>
              <w:t>Auto_increment</w:t>
            </w:r>
          </w:p>
        </w:tc>
      </w:tr>
      <w:tr w:rsidR="00CF162E" w:rsidRPr="00AF7C8F" w14:paraId="1D77B168" w14:textId="77777777" w:rsidTr="00EB48E1">
        <w:tc>
          <w:tcPr>
            <w:tcW w:w="1378" w:type="dxa"/>
            <w:shd w:val="clear" w:color="auto" w:fill="auto"/>
          </w:tcPr>
          <w:p w14:paraId="0AE58392" w14:textId="0A00ADA6" w:rsidR="00CF162E" w:rsidRPr="00AF7C8F" w:rsidRDefault="00CF162E" w:rsidP="00EB48E1">
            <w:pPr>
              <w:spacing w:after="0" w:line="240" w:lineRule="auto"/>
            </w:pPr>
            <w:proofErr w:type="spellStart"/>
            <w:r>
              <w:t>image</w:t>
            </w:r>
            <w:proofErr w:type="spellEnd"/>
          </w:p>
        </w:tc>
        <w:tc>
          <w:tcPr>
            <w:tcW w:w="1311" w:type="dxa"/>
            <w:shd w:val="clear" w:color="auto" w:fill="auto"/>
          </w:tcPr>
          <w:p w14:paraId="21F5235A" w14:textId="77777777" w:rsidR="00CF162E" w:rsidRPr="00AF7C8F" w:rsidRDefault="00CF162E" w:rsidP="00EB48E1">
            <w:pPr>
              <w:spacing w:after="0" w:line="240" w:lineRule="auto"/>
            </w:pPr>
          </w:p>
        </w:tc>
        <w:tc>
          <w:tcPr>
            <w:tcW w:w="1530" w:type="dxa"/>
            <w:shd w:val="clear" w:color="auto" w:fill="auto"/>
          </w:tcPr>
          <w:p w14:paraId="5459E6B8" w14:textId="0423E660" w:rsidR="00CF162E" w:rsidRPr="00AF7C8F" w:rsidRDefault="00CF162E" w:rsidP="00EB48E1">
            <w:pPr>
              <w:spacing w:after="0" w:line="240" w:lineRule="auto"/>
            </w:pPr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1528" w:type="dxa"/>
            <w:shd w:val="clear" w:color="auto" w:fill="auto"/>
          </w:tcPr>
          <w:p w14:paraId="17F5156F" w14:textId="4DB0FC98" w:rsidR="00CF162E" w:rsidRPr="00AF7C8F" w:rsidRDefault="00CF162E" w:rsidP="00EB48E1">
            <w:pPr>
              <w:spacing w:after="0" w:line="240" w:lineRule="auto"/>
            </w:pPr>
            <w:r>
              <w:t>Sim</w:t>
            </w:r>
          </w:p>
        </w:tc>
        <w:tc>
          <w:tcPr>
            <w:tcW w:w="1069" w:type="dxa"/>
            <w:shd w:val="clear" w:color="auto" w:fill="auto"/>
          </w:tcPr>
          <w:p w14:paraId="30440F14" w14:textId="77777777" w:rsidR="00CF162E" w:rsidRPr="00AF7C8F" w:rsidRDefault="00CF162E" w:rsidP="00EB48E1">
            <w:pPr>
              <w:spacing w:after="0" w:line="240" w:lineRule="auto"/>
            </w:pPr>
          </w:p>
        </w:tc>
        <w:tc>
          <w:tcPr>
            <w:tcW w:w="1678" w:type="dxa"/>
            <w:shd w:val="clear" w:color="auto" w:fill="auto"/>
          </w:tcPr>
          <w:p w14:paraId="3E033E3E" w14:textId="77777777" w:rsidR="00CF162E" w:rsidRPr="00AF7C8F" w:rsidRDefault="00CF162E" w:rsidP="00EB48E1">
            <w:pPr>
              <w:spacing w:after="0" w:line="240" w:lineRule="auto"/>
            </w:pPr>
          </w:p>
        </w:tc>
      </w:tr>
      <w:tr w:rsidR="00CF162E" w:rsidRPr="00AF7C8F" w14:paraId="490ADB84" w14:textId="77777777" w:rsidTr="00EB48E1">
        <w:tc>
          <w:tcPr>
            <w:tcW w:w="1378" w:type="dxa"/>
            <w:shd w:val="clear" w:color="auto" w:fill="auto"/>
          </w:tcPr>
          <w:p w14:paraId="36E47C9C" w14:textId="4F0F8CFC" w:rsidR="00CF162E" w:rsidRPr="00AF7C8F" w:rsidRDefault="00CF162E" w:rsidP="00EB48E1">
            <w:pPr>
              <w:spacing w:after="0" w:line="240" w:lineRule="auto"/>
            </w:pPr>
            <w:proofErr w:type="spellStart"/>
            <w:r>
              <w:t>title</w:t>
            </w:r>
            <w:proofErr w:type="spellEnd"/>
          </w:p>
        </w:tc>
        <w:tc>
          <w:tcPr>
            <w:tcW w:w="1311" w:type="dxa"/>
            <w:shd w:val="clear" w:color="auto" w:fill="auto"/>
          </w:tcPr>
          <w:p w14:paraId="768D2E75" w14:textId="77777777" w:rsidR="00CF162E" w:rsidRPr="00AF7C8F" w:rsidRDefault="00CF162E" w:rsidP="00EB48E1">
            <w:pPr>
              <w:spacing w:after="0" w:line="240" w:lineRule="auto"/>
            </w:pPr>
          </w:p>
        </w:tc>
        <w:tc>
          <w:tcPr>
            <w:tcW w:w="1530" w:type="dxa"/>
            <w:shd w:val="clear" w:color="auto" w:fill="auto"/>
          </w:tcPr>
          <w:p w14:paraId="213C2AC7" w14:textId="70A96014" w:rsidR="00CF162E" w:rsidRPr="00AF7C8F" w:rsidRDefault="00CF162E" w:rsidP="00EB48E1">
            <w:pPr>
              <w:spacing w:after="0" w:line="240" w:lineRule="auto"/>
            </w:pPr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1528" w:type="dxa"/>
            <w:shd w:val="clear" w:color="auto" w:fill="auto"/>
          </w:tcPr>
          <w:p w14:paraId="1C41D9E7" w14:textId="70A8D5F2" w:rsidR="00CF162E" w:rsidRPr="00AF7C8F" w:rsidRDefault="00CF162E" w:rsidP="00EB48E1">
            <w:pPr>
              <w:spacing w:after="0" w:line="240" w:lineRule="auto"/>
            </w:pPr>
            <w:r>
              <w:t>Sim</w:t>
            </w:r>
          </w:p>
        </w:tc>
        <w:tc>
          <w:tcPr>
            <w:tcW w:w="1069" w:type="dxa"/>
            <w:shd w:val="clear" w:color="auto" w:fill="auto"/>
          </w:tcPr>
          <w:p w14:paraId="255142F1" w14:textId="77777777" w:rsidR="00CF162E" w:rsidRPr="00AF7C8F" w:rsidRDefault="00CF162E" w:rsidP="00EB48E1">
            <w:pPr>
              <w:spacing w:after="0" w:line="240" w:lineRule="auto"/>
            </w:pPr>
          </w:p>
        </w:tc>
        <w:tc>
          <w:tcPr>
            <w:tcW w:w="1678" w:type="dxa"/>
            <w:shd w:val="clear" w:color="auto" w:fill="auto"/>
          </w:tcPr>
          <w:p w14:paraId="3981F117" w14:textId="77777777" w:rsidR="00CF162E" w:rsidRPr="00AF7C8F" w:rsidRDefault="00CF162E" w:rsidP="00EB48E1">
            <w:pPr>
              <w:spacing w:after="0" w:line="240" w:lineRule="auto"/>
            </w:pPr>
          </w:p>
        </w:tc>
      </w:tr>
      <w:tr w:rsidR="00BD7F2D" w:rsidRPr="00AF7C8F" w14:paraId="2E1FE076" w14:textId="77777777" w:rsidTr="00EB48E1">
        <w:tc>
          <w:tcPr>
            <w:tcW w:w="1378" w:type="dxa"/>
            <w:shd w:val="clear" w:color="auto" w:fill="auto"/>
          </w:tcPr>
          <w:p w14:paraId="267FB083" w14:textId="3CD69D52" w:rsidR="00BD7F2D" w:rsidRPr="00AF7C8F" w:rsidRDefault="00CF162E" w:rsidP="00EB48E1">
            <w:pPr>
              <w:spacing w:after="0" w:line="240" w:lineRule="auto"/>
            </w:pPr>
            <w:proofErr w:type="spellStart"/>
            <w:r>
              <w:t>difficulty</w:t>
            </w:r>
            <w:proofErr w:type="spellEnd"/>
          </w:p>
        </w:tc>
        <w:tc>
          <w:tcPr>
            <w:tcW w:w="1311" w:type="dxa"/>
            <w:shd w:val="clear" w:color="auto" w:fill="auto"/>
          </w:tcPr>
          <w:p w14:paraId="0BA36956" w14:textId="77777777" w:rsidR="00BD7F2D" w:rsidRPr="00AF7C8F" w:rsidRDefault="00BD7F2D" w:rsidP="00EB48E1">
            <w:pPr>
              <w:spacing w:after="0" w:line="240" w:lineRule="auto"/>
            </w:pPr>
          </w:p>
        </w:tc>
        <w:tc>
          <w:tcPr>
            <w:tcW w:w="1530" w:type="dxa"/>
            <w:shd w:val="clear" w:color="auto" w:fill="auto"/>
          </w:tcPr>
          <w:p w14:paraId="170CB042" w14:textId="6B5E96A4" w:rsidR="00BD7F2D" w:rsidRPr="00AF7C8F" w:rsidRDefault="00CF162E" w:rsidP="00EB48E1">
            <w:pPr>
              <w:spacing w:after="0" w:line="240" w:lineRule="auto"/>
            </w:pPr>
            <w:proofErr w:type="gramStart"/>
            <w:r w:rsidRPr="00CF162E">
              <w:t>enum(</w:t>
            </w:r>
            <w:proofErr w:type="gramEnd"/>
            <w:r w:rsidRPr="00CF162E">
              <w:t>'</w:t>
            </w:r>
            <w:proofErr w:type="spellStart"/>
            <w:r w:rsidRPr="00CF162E">
              <w:t>Easy</w:t>
            </w:r>
            <w:proofErr w:type="spellEnd"/>
            <w:r w:rsidRPr="00CF162E">
              <w:t>', '</w:t>
            </w:r>
            <w:proofErr w:type="spellStart"/>
            <w:r w:rsidRPr="00CF162E">
              <w:t>Medium</w:t>
            </w:r>
            <w:proofErr w:type="spellEnd"/>
            <w:r w:rsidRPr="00CF162E">
              <w:t>', 'Hard')</w:t>
            </w:r>
          </w:p>
        </w:tc>
        <w:tc>
          <w:tcPr>
            <w:tcW w:w="1528" w:type="dxa"/>
            <w:shd w:val="clear" w:color="auto" w:fill="auto"/>
          </w:tcPr>
          <w:p w14:paraId="5CD2874D" w14:textId="18248799" w:rsidR="00BD7F2D" w:rsidRPr="00AF7C8F" w:rsidRDefault="00CF162E" w:rsidP="00EB48E1">
            <w:pPr>
              <w:spacing w:after="0" w:line="240" w:lineRule="auto"/>
            </w:pPr>
            <w:r>
              <w:t>Sim</w:t>
            </w:r>
          </w:p>
        </w:tc>
        <w:tc>
          <w:tcPr>
            <w:tcW w:w="1069" w:type="dxa"/>
            <w:shd w:val="clear" w:color="auto" w:fill="auto"/>
          </w:tcPr>
          <w:p w14:paraId="139D7F13" w14:textId="77777777" w:rsidR="00BD7F2D" w:rsidRPr="00AF7C8F" w:rsidRDefault="00BD7F2D" w:rsidP="00EB48E1">
            <w:pPr>
              <w:spacing w:after="0" w:line="240" w:lineRule="auto"/>
            </w:pPr>
          </w:p>
        </w:tc>
        <w:tc>
          <w:tcPr>
            <w:tcW w:w="1678" w:type="dxa"/>
            <w:shd w:val="clear" w:color="auto" w:fill="auto"/>
          </w:tcPr>
          <w:p w14:paraId="1C20B72C" w14:textId="77777777" w:rsidR="00BD7F2D" w:rsidRPr="00AF7C8F" w:rsidRDefault="00BD7F2D" w:rsidP="00EB48E1">
            <w:pPr>
              <w:spacing w:after="0" w:line="240" w:lineRule="auto"/>
            </w:pPr>
          </w:p>
        </w:tc>
      </w:tr>
      <w:tr w:rsidR="00BD7F2D" w:rsidRPr="00AF7C8F" w14:paraId="50094367" w14:textId="77777777" w:rsidTr="00EB48E1">
        <w:tc>
          <w:tcPr>
            <w:tcW w:w="1378" w:type="dxa"/>
            <w:shd w:val="clear" w:color="auto" w:fill="auto"/>
          </w:tcPr>
          <w:p w14:paraId="17F2E1AA" w14:textId="3E3FA69A" w:rsidR="00BD7F2D" w:rsidRPr="00AF7C8F" w:rsidRDefault="00CF162E" w:rsidP="00EB48E1">
            <w:pPr>
              <w:spacing w:after="0" w:line="240" w:lineRule="auto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1311" w:type="dxa"/>
            <w:shd w:val="clear" w:color="auto" w:fill="auto"/>
          </w:tcPr>
          <w:p w14:paraId="5BC80595" w14:textId="77777777" w:rsidR="00BD7F2D" w:rsidRPr="00AF7C8F" w:rsidRDefault="00BD7F2D" w:rsidP="00EB48E1">
            <w:pPr>
              <w:spacing w:after="0" w:line="240" w:lineRule="auto"/>
            </w:pPr>
          </w:p>
        </w:tc>
        <w:tc>
          <w:tcPr>
            <w:tcW w:w="1530" w:type="dxa"/>
            <w:shd w:val="clear" w:color="auto" w:fill="auto"/>
          </w:tcPr>
          <w:p w14:paraId="238B0244" w14:textId="7CA77EDE" w:rsidR="00BD7F2D" w:rsidRPr="00AF7C8F" w:rsidRDefault="00CF162E" w:rsidP="00CF162E">
            <w:pPr>
              <w:spacing w:after="0" w:line="240" w:lineRule="auto"/>
              <w:jc w:val="center"/>
            </w:pPr>
            <w:proofErr w:type="gramStart"/>
            <w:r>
              <w:t>Varchar(</w:t>
            </w:r>
            <w:proofErr w:type="gramEnd"/>
            <w:r>
              <w:t>250)</w:t>
            </w:r>
          </w:p>
        </w:tc>
        <w:tc>
          <w:tcPr>
            <w:tcW w:w="1528" w:type="dxa"/>
            <w:shd w:val="clear" w:color="auto" w:fill="auto"/>
          </w:tcPr>
          <w:p w14:paraId="26E2BC14" w14:textId="4C72B499" w:rsidR="00BD7F2D" w:rsidRPr="00AF7C8F" w:rsidRDefault="00CF162E" w:rsidP="00EB48E1">
            <w:pPr>
              <w:spacing w:after="0" w:line="240" w:lineRule="auto"/>
            </w:pPr>
            <w:r>
              <w:t>Sim</w:t>
            </w:r>
          </w:p>
        </w:tc>
        <w:tc>
          <w:tcPr>
            <w:tcW w:w="1069" w:type="dxa"/>
            <w:shd w:val="clear" w:color="auto" w:fill="auto"/>
          </w:tcPr>
          <w:p w14:paraId="635608C8" w14:textId="77777777" w:rsidR="00BD7F2D" w:rsidRPr="00AF7C8F" w:rsidRDefault="00BD7F2D" w:rsidP="00EB48E1">
            <w:pPr>
              <w:spacing w:after="0" w:line="240" w:lineRule="auto"/>
            </w:pPr>
          </w:p>
        </w:tc>
        <w:tc>
          <w:tcPr>
            <w:tcW w:w="1678" w:type="dxa"/>
            <w:shd w:val="clear" w:color="auto" w:fill="auto"/>
          </w:tcPr>
          <w:p w14:paraId="769BBF5D" w14:textId="77777777" w:rsidR="00BD7F2D" w:rsidRPr="00AF7C8F" w:rsidRDefault="00BD7F2D" w:rsidP="00EB48E1">
            <w:pPr>
              <w:spacing w:after="0" w:line="240" w:lineRule="auto"/>
            </w:pPr>
          </w:p>
        </w:tc>
      </w:tr>
    </w:tbl>
    <w:p w14:paraId="0E6BA08F" w14:textId="77777777" w:rsidR="00BD7F2D" w:rsidRDefault="00BD7F2D" w:rsidP="00BD7F2D"/>
    <w:p w14:paraId="6F122DB3" w14:textId="05928B27" w:rsidR="00BD7F2D" w:rsidRDefault="00BD7F2D" w:rsidP="00BD7F2D">
      <w:pPr>
        <w:pStyle w:val="Ttulo1"/>
      </w:pPr>
      <w:r>
        <w:t xml:space="preserve">Tabela </w:t>
      </w:r>
      <w:proofErr w:type="spellStart"/>
      <w:r w:rsidR="00CF162E">
        <w:t>users</w:t>
      </w:r>
      <w:proofErr w:type="spellEnd"/>
    </w:p>
    <w:p w14:paraId="2770100F" w14:textId="5F9AE975" w:rsidR="00BD7F2D" w:rsidRDefault="00BD7F2D" w:rsidP="00BD7F2D">
      <w:pPr>
        <w:pStyle w:val="Legenda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t xml:space="preserve"> – </w:t>
      </w:r>
      <w:proofErr w:type="spellStart"/>
      <w:r w:rsidR="00CF162E">
        <w:t>users</w:t>
      </w:r>
      <w:proofErr w:type="spellEnd"/>
      <w:r w:rsidR="00CF162E">
        <w:t xml:space="preserve"> (Utilizadores)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8"/>
        <w:gridCol w:w="1311"/>
        <w:gridCol w:w="1530"/>
        <w:gridCol w:w="1528"/>
        <w:gridCol w:w="1069"/>
        <w:gridCol w:w="1678"/>
      </w:tblGrid>
      <w:tr w:rsidR="00BD7F2D" w:rsidRPr="00AF7C8F" w14:paraId="0058C878" w14:textId="77777777" w:rsidTr="00EB48E1">
        <w:tc>
          <w:tcPr>
            <w:tcW w:w="1378" w:type="dxa"/>
            <w:shd w:val="clear" w:color="auto" w:fill="auto"/>
          </w:tcPr>
          <w:p w14:paraId="1124D5CF" w14:textId="77777777" w:rsidR="00BD7F2D" w:rsidRPr="00AF7C8F" w:rsidRDefault="00BD7F2D" w:rsidP="00EB48E1">
            <w:pPr>
              <w:spacing w:after="0" w:line="240" w:lineRule="auto"/>
            </w:pPr>
            <w:r w:rsidRPr="00AF7C8F">
              <w:t>Nome</w:t>
            </w:r>
          </w:p>
        </w:tc>
        <w:tc>
          <w:tcPr>
            <w:tcW w:w="1311" w:type="dxa"/>
            <w:shd w:val="clear" w:color="auto" w:fill="auto"/>
          </w:tcPr>
          <w:p w14:paraId="4D2B2F2E" w14:textId="77777777" w:rsidR="00BD7F2D" w:rsidRPr="00AF7C8F" w:rsidRDefault="00BD7F2D" w:rsidP="00EB48E1">
            <w:pPr>
              <w:spacing w:after="0" w:line="240" w:lineRule="auto"/>
            </w:pPr>
            <w:r w:rsidRPr="00AF7C8F">
              <w:t>Descrição</w:t>
            </w:r>
          </w:p>
        </w:tc>
        <w:tc>
          <w:tcPr>
            <w:tcW w:w="1530" w:type="dxa"/>
            <w:shd w:val="clear" w:color="auto" w:fill="auto"/>
          </w:tcPr>
          <w:p w14:paraId="0CBDCE68" w14:textId="77777777" w:rsidR="00BD7F2D" w:rsidRPr="00AF7C8F" w:rsidRDefault="00BD7F2D" w:rsidP="00EB48E1">
            <w:pPr>
              <w:spacing w:after="0" w:line="240" w:lineRule="auto"/>
            </w:pPr>
            <w:r w:rsidRPr="00AF7C8F">
              <w:t>Tipo</w:t>
            </w:r>
          </w:p>
        </w:tc>
        <w:tc>
          <w:tcPr>
            <w:tcW w:w="1528" w:type="dxa"/>
            <w:shd w:val="clear" w:color="auto" w:fill="auto"/>
          </w:tcPr>
          <w:p w14:paraId="68A42553" w14:textId="77777777" w:rsidR="00BD7F2D" w:rsidRPr="00AF7C8F" w:rsidRDefault="00BD7F2D" w:rsidP="00EB48E1">
            <w:pPr>
              <w:spacing w:after="0" w:line="240" w:lineRule="auto"/>
            </w:pPr>
            <w:r w:rsidRPr="00AF7C8F">
              <w:t>Obrigatório</w:t>
            </w:r>
          </w:p>
        </w:tc>
        <w:tc>
          <w:tcPr>
            <w:tcW w:w="1069" w:type="dxa"/>
            <w:shd w:val="clear" w:color="auto" w:fill="auto"/>
          </w:tcPr>
          <w:p w14:paraId="7C38CE2B" w14:textId="77777777" w:rsidR="00BD7F2D" w:rsidRPr="00AF7C8F" w:rsidRDefault="00BD7F2D" w:rsidP="00EB48E1">
            <w:pPr>
              <w:spacing w:after="0" w:line="240" w:lineRule="auto"/>
            </w:pPr>
            <w:r w:rsidRPr="00AF7C8F">
              <w:t>Chave Primária</w:t>
            </w:r>
          </w:p>
        </w:tc>
        <w:tc>
          <w:tcPr>
            <w:tcW w:w="1678" w:type="dxa"/>
            <w:shd w:val="clear" w:color="auto" w:fill="auto"/>
          </w:tcPr>
          <w:p w14:paraId="2A4A52D7" w14:textId="77777777" w:rsidR="00BD7F2D" w:rsidRPr="00AF7C8F" w:rsidRDefault="00BD7F2D" w:rsidP="00EB48E1">
            <w:pPr>
              <w:spacing w:after="0" w:line="240" w:lineRule="auto"/>
            </w:pPr>
            <w:r w:rsidRPr="00AF7C8F">
              <w:t>Observações</w:t>
            </w:r>
          </w:p>
        </w:tc>
      </w:tr>
      <w:tr w:rsidR="00BD7F2D" w:rsidRPr="00AF7C8F" w14:paraId="44CFCD19" w14:textId="77777777" w:rsidTr="00EB48E1">
        <w:tc>
          <w:tcPr>
            <w:tcW w:w="1378" w:type="dxa"/>
            <w:shd w:val="clear" w:color="auto" w:fill="auto"/>
          </w:tcPr>
          <w:p w14:paraId="690F4635" w14:textId="6441A1C8" w:rsidR="00BD7F2D" w:rsidRPr="00AF7C8F" w:rsidRDefault="00CF162E" w:rsidP="00EB48E1">
            <w:pPr>
              <w:spacing w:after="0" w:line="240" w:lineRule="auto"/>
            </w:pPr>
            <w:r>
              <w:t>id</w:t>
            </w:r>
          </w:p>
        </w:tc>
        <w:tc>
          <w:tcPr>
            <w:tcW w:w="1311" w:type="dxa"/>
            <w:shd w:val="clear" w:color="auto" w:fill="auto"/>
          </w:tcPr>
          <w:p w14:paraId="0A055C50" w14:textId="77777777" w:rsidR="00BD7F2D" w:rsidRPr="00AF7C8F" w:rsidRDefault="00BD7F2D" w:rsidP="00EB48E1">
            <w:pPr>
              <w:spacing w:after="0" w:line="240" w:lineRule="auto"/>
            </w:pPr>
          </w:p>
        </w:tc>
        <w:tc>
          <w:tcPr>
            <w:tcW w:w="1530" w:type="dxa"/>
            <w:shd w:val="clear" w:color="auto" w:fill="auto"/>
          </w:tcPr>
          <w:p w14:paraId="0AB330FF" w14:textId="4C9E9905" w:rsidR="00BD7F2D" w:rsidRPr="00AF7C8F" w:rsidRDefault="00CF162E" w:rsidP="00EB48E1">
            <w:pPr>
              <w:spacing w:after="0" w:line="240" w:lineRule="auto"/>
            </w:pPr>
            <w:proofErr w:type="spellStart"/>
            <w:r>
              <w:t>Bigint</w:t>
            </w:r>
            <w:proofErr w:type="spellEnd"/>
          </w:p>
        </w:tc>
        <w:tc>
          <w:tcPr>
            <w:tcW w:w="1528" w:type="dxa"/>
            <w:shd w:val="clear" w:color="auto" w:fill="auto"/>
          </w:tcPr>
          <w:p w14:paraId="176B6880" w14:textId="3DD1B77D" w:rsidR="00BD7F2D" w:rsidRPr="00AF7C8F" w:rsidRDefault="00CF162E" w:rsidP="00EB48E1">
            <w:pPr>
              <w:spacing w:after="0" w:line="240" w:lineRule="auto"/>
            </w:pPr>
            <w:r>
              <w:t>Sim</w:t>
            </w:r>
          </w:p>
        </w:tc>
        <w:tc>
          <w:tcPr>
            <w:tcW w:w="1069" w:type="dxa"/>
            <w:shd w:val="clear" w:color="auto" w:fill="auto"/>
          </w:tcPr>
          <w:p w14:paraId="0E94C361" w14:textId="6754E2A6" w:rsidR="00BD7F2D" w:rsidRPr="00AF7C8F" w:rsidRDefault="00CF162E" w:rsidP="00EB48E1">
            <w:pPr>
              <w:spacing w:after="0" w:line="240" w:lineRule="auto"/>
            </w:pPr>
            <w:r>
              <w:t>Sim</w:t>
            </w:r>
          </w:p>
        </w:tc>
        <w:tc>
          <w:tcPr>
            <w:tcW w:w="1678" w:type="dxa"/>
            <w:shd w:val="clear" w:color="auto" w:fill="auto"/>
          </w:tcPr>
          <w:p w14:paraId="7C1821A6" w14:textId="7864EF04" w:rsidR="00BD7F2D" w:rsidRPr="00AF7C8F" w:rsidRDefault="00CF162E" w:rsidP="00EB48E1">
            <w:pPr>
              <w:spacing w:after="0" w:line="240" w:lineRule="auto"/>
            </w:pPr>
            <w:r>
              <w:t>Auto_increment</w:t>
            </w:r>
          </w:p>
        </w:tc>
      </w:tr>
      <w:tr w:rsidR="00CF162E" w:rsidRPr="00AF7C8F" w14:paraId="55472AC8" w14:textId="77777777" w:rsidTr="00EB48E1">
        <w:tc>
          <w:tcPr>
            <w:tcW w:w="1378" w:type="dxa"/>
            <w:shd w:val="clear" w:color="auto" w:fill="auto"/>
          </w:tcPr>
          <w:p w14:paraId="601967FF" w14:textId="618F76F7" w:rsidR="00CF162E" w:rsidRPr="00AF7C8F" w:rsidRDefault="00CF162E" w:rsidP="00EB48E1">
            <w:pPr>
              <w:spacing w:after="0" w:line="240" w:lineRule="auto"/>
            </w:pPr>
            <w:proofErr w:type="spellStart"/>
            <w:r>
              <w:t>name</w:t>
            </w:r>
            <w:proofErr w:type="spellEnd"/>
          </w:p>
        </w:tc>
        <w:tc>
          <w:tcPr>
            <w:tcW w:w="1311" w:type="dxa"/>
            <w:shd w:val="clear" w:color="auto" w:fill="auto"/>
          </w:tcPr>
          <w:p w14:paraId="49B78FA2" w14:textId="77777777" w:rsidR="00CF162E" w:rsidRPr="00AF7C8F" w:rsidRDefault="00CF162E" w:rsidP="00EB48E1">
            <w:pPr>
              <w:spacing w:after="0" w:line="240" w:lineRule="auto"/>
            </w:pPr>
          </w:p>
        </w:tc>
        <w:tc>
          <w:tcPr>
            <w:tcW w:w="1530" w:type="dxa"/>
            <w:shd w:val="clear" w:color="auto" w:fill="auto"/>
          </w:tcPr>
          <w:p w14:paraId="220E0635" w14:textId="2F2B7085" w:rsidR="00CF162E" w:rsidRPr="00AF7C8F" w:rsidRDefault="00CF162E" w:rsidP="00EB48E1">
            <w:pPr>
              <w:spacing w:after="0" w:line="240" w:lineRule="auto"/>
            </w:pPr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1528" w:type="dxa"/>
            <w:shd w:val="clear" w:color="auto" w:fill="auto"/>
          </w:tcPr>
          <w:p w14:paraId="0F10D641" w14:textId="3BB9082E" w:rsidR="00CF162E" w:rsidRPr="00AF7C8F" w:rsidRDefault="00CF162E" w:rsidP="00EB48E1">
            <w:pPr>
              <w:spacing w:after="0" w:line="240" w:lineRule="auto"/>
            </w:pPr>
            <w:r>
              <w:t>Sim</w:t>
            </w:r>
          </w:p>
        </w:tc>
        <w:tc>
          <w:tcPr>
            <w:tcW w:w="1069" w:type="dxa"/>
            <w:shd w:val="clear" w:color="auto" w:fill="auto"/>
          </w:tcPr>
          <w:p w14:paraId="13F83B88" w14:textId="77777777" w:rsidR="00CF162E" w:rsidRPr="00AF7C8F" w:rsidRDefault="00CF162E" w:rsidP="00EB48E1">
            <w:pPr>
              <w:spacing w:after="0" w:line="240" w:lineRule="auto"/>
            </w:pPr>
          </w:p>
        </w:tc>
        <w:tc>
          <w:tcPr>
            <w:tcW w:w="1678" w:type="dxa"/>
            <w:shd w:val="clear" w:color="auto" w:fill="auto"/>
          </w:tcPr>
          <w:p w14:paraId="3510818F" w14:textId="77777777" w:rsidR="00CF162E" w:rsidRPr="00AF7C8F" w:rsidRDefault="00CF162E" w:rsidP="00EB48E1">
            <w:pPr>
              <w:spacing w:after="0" w:line="240" w:lineRule="auto"/>
            </w:pPr>
          </w:p>
        </w:tc>
      </w:tr>
      <w:tr w:rsidR="00BD7F2D" w:rsidRPr="00AF7C8F" w14:paraId="6ABE0B6D" w14:textId="77777777" w:rsidTr="00EB48E1">
        <w:tc>
          <w:tcPr>
            <w:tcW w:w="1378" w:type="dxa"/>
            <w:shd w:val="clear" w:color="auto" w:fill="auto"/>
          </w:tcPr>
          <w:p w14:paraId="72FC1238" w14:textId="122E75DA" w:rsidR="00BD7F2D" w:rsidRPr="00AF7C8F" w:rsidRDefault="00CF162E" w:rsidP="00EB48E1">
            <w:pPr>
              <w:spacing w:after="0" w:line="240" w:lineRule="auto"/>
            </w:pPr>
            <w:r>
              <w:t>email</w:t>
            </w:r>
          </w:p>
        </w:tc>
        <w:tc>
          <w:tcPr>
            <w:tcW w:w="1311" w:type="dxa"/>
            <w:shd w:val="clear" w:color="auto" w:fill="auto"/>
          </w:tcPr>
          <w:p w14:paraId="4B53DBE3" w14:textId="77777777" w:rsidR="00BD7F2D" w:rsidRPr="00AF7C8F" w:rsidRDefault="00BD7F2D" w:rsidP="00EB48E1">
            <w:pPr>
              <w:spacing w:after="0" w:line="240" w:lineRule="auto"/>
            </w:pPr>
          </w:p>
        </w:tc>
        <w:tc>
          <w:tcPr>
            <w:tcW w:w="1530" w:type="dxa"/>
            <w:shd w:val="clear" w:color="auto" w:fill="auto"/>
          </w:tcPr>
          <w:p w14:paraId="6B2782E2" w14:textId="7B20AE9C" w:rsidR="00BD7F2D" w:rsidRPr="00AF7C8F" w:rsidRDefault="00CF162E" w:rsidP="00EB48E1">
            <w:pPr>
              <w:spacing w:after="0" w:line="240" w:lineRule="auto"/>
            </w:pPr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1528" w:type="dxa"/>
            <w:shd w:val="clear" w:color="auto" w:fill="auto"/>
          </w:tcPr>
          <w:p w14:paraId="65D4F5C3" w14:textId="57B11562" w:rsidR="00BD7F2D" w:rsidRPr="00AF7C8F" w:rsidRDefault="00CF162E" w:rsidP="00EB48E1">
            <w:pPr>
              <w:spacing w:after="0" w:line="240" w:lineRule="auto"/>
            </w:pPr>
            <w:r>
              <w:t>Sim</w:t>
            </w:r>
          </w:p>
        </w:tc>
        <w:tc>
          <w:tcPr>
            <w:tcW w:w="1069" w:type="dxa"/>
            <w:shd w:val="clear" w:color="auto" w:fill="auto"/>
          </w:tcPr>
          <w:p w14:paraId="35E515C7" w14:textId="77777777" w:rsidR="00BD7F2D" w:rsidRPr="00AF7C8F" w:rsidRDefault="00BD7F2D" w:rsidP="00EB48E1">
            <w:pPr>
              <w:spacing w:after="0" w:line="240" w:lineRule="auto"/>
            </w:pPr>
          </w:p>
        </w:tc>
        <w:tc>
          <w:tcPr>
            <w:tcW w:w="1678" w:type="dxa"/>
            <w:shd w:val="clear" w:color="auto" w:fill="auto"/>
          </w:tcPr>
          <w:p w14:paraId="30814843" w14:textId="77777777" w:rsidR="00BD7F2D" w:rsidRPr="00AF7C8F" w:rsidRDefault="00BD7F2D" w:rsidP="00EB48E1">
            <w:pPr>
              <w:spacing w:after="0" w:line="240" w:lineRule="auto"/>
            </w:pPr>
          </w:p>
        </w:tc>
      </w:tr>
      <w:tr w:rsidR="00CF162E" w:rsidRPr="00AF7C8F" w14:paraId="4AFDC131" w14:textId="77777777" w:rsidTr="00EB48E1">
        <w:tc>
          <w:tcPr>
            <w:tcW w:w="1378" w:type="dxa"/>
            <w:shd w:val="clear" w:color="auto" w:fill="auto"/>
          </w:tcPr>
          <w:p w14:paraId="58D78B3B" w14:textId="183C16B5" w:rsidR="00CF162E" w:rsidRPr="00AF7C8F" w:rsidRDefault="00CF162E" w:rsidP="00EB48E1">
            <w:pPr>
              <w:spacing w:after="0" w:line="240" w:lineRule="auto"/>
            </w:pPr>
            <w:r>
              <w:t>password</w:t>
            </w:r>
          </w:p>
        </w:tc>
        <w:tc>
          <w:tcPr>
            <w:tcW w:w="1311" w:type="dxa"/>
            <w:shd w:val="clear" w:color="auto" w:fill="auto"/>
          </w:tcPr>
          <w:p w14:paraId="60054BFF" w14:textId="77777777" w:rsidR="00CF162E" w:rsidRPr="00AF7C8F" w:rsidRDefault="00CF162E" w:rsidP="00EB48E1">
            <w:pPr>
              <w:spacing w:after="0" w:line="240" w:lineRule="auto"/>
            </w:pPr>
          </w:p>
        </w:tc>
        <w:tc>
          <w:tcPr>
            <w:tcW w:w="1530" w:type="dxa"/>
            <w:shd w:val="clear" w:color="auto" w:fill="auto"/>
          </w:tcPr>
          <w:p w14:paraId="46414F40" w14:textId="2FD792C1" w:rsidR="00CF162E" w:rsidRPr="00AF7C8F" w:rsidRDefault="00CF162E" w:rsidP="00EB48E1">
            <w:pPr>
              <w:spacing w:after="0" w:line="240" w:lineRule="auto"/>
            </w:pPr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1528" w:type="dxa"/>
            <w:shd w:val="clear" w:color="auto" w:fill="auto"/>
          </w:tcPr>
          <w:p w14:paraId="528A2D61" w14:textId="3F8E3ADA" w:rsidR="00CF162E" w:rsidRPr="00AF7C8F" w:rsidRDefault="00CF162E" w:rsidP="00EB48E1">
            <w:pPr>
              <w:spacing w:after="0" w:line="240" w:lineRule="auto"/>
            </w:pPr>
            <w:r>
              <w:t>Sim</w:t>
            </w:r>
          </w:p>
        </w:tc>
        <w:tc>
          <w:tcPr>
            <w:tcW w:w="1069" w:type="dxa"/>
            <w:shd w:val="clear" w:color="auto" w:fill="auto"/>
          </w:tcPr>
          <w:p w14:paraId="19FBC7FE" w14:textId="77777777" w:rsidR="00CF162E" w:rsidRPr="00AF7C8F" w:rsidRDefault="00CF162E" w:rsidP="00EB48E1">
            <w:pPr>
              <w:spacing w:after="0" w:line="240" w:lineRule="auto"/>
            </w:pPr>
          </w:p>
        </w:tc>
        <w:tc>
          <w:tcPr>
            <w:tcW w:w="1678" w:type="dxa"/>
            <w:shd w:val="clear" w:color="auto" w:fill="auto"/>
          </w:tcPr>
          <w:p w14:paraId="6B34285F" w14:textId="77777777" w:rsidR="00CF162E" w:rsidRPr="00AF7C8F" w:rsidRDefault="00CF162E" w:rsidP="00EB48E1">
            <w:pPr>
              <w:spacing w:after="0" w:line="240" w:lineRule="auto"/>
            </w:pPr>
          </w:p>
        </w:tc>
      </w:tr>
      <w:tr w:rsidR="00CF162E" w:rsidRPr="00AF7C8F" w14:paraId="1F967FB0" w14:textId="77777777" w:rsidTr="00EB48E1">
        <w:tc>
          <w:tcPr>
            <w:tcW w:w="1378" w:type="dxa"/>
            <w:shd w:val="clear" w:color="auto" w:fill="auto"/>
          </w:tcPr>
          <w:p w14:paraId="2AA351A5" w14:textId="5AAA0E37" w:rsidR="00CF162E" w:rsidRPr="00AF7C8F" w:rsidRDefault="00CF162E" w:rsidP="00EB48E1">
            <w:pPr>
              <w:spacing w:after="0" w:line="240" w:lineRule="auto"/>
            </w:pPr>
            <w:proofErr w:type="spellStart"/>
            <w:r>
              <w:t>phone</w:t>
            </w:r>
            <w:proofErr w:type="spellEnd"/>
          </w:p>
        </w:tc>
        <w:tc>
          <w:tcPr>
            <w:tcW w:w="1311" w:type="dxa"/>
            <w:shd w:val="clear" w:color="auto" w:fill="auto"/>
          </w:tcPr>
          <w:p w14:paraId="567FFEC2" w14:textId="77777777" w:rsidR="00CF162E" w:rsidRPr="00AF7C8F" w:rsidRDefault="00CF162E" w:rsidP="00EB48E1">
            <w:pPr>
              <w:spacing w:after="0" w:line="240" w:lineRule="auto"/>
            </w:pPr>
          </w:p>
        </w:tc>
        <w:tc>
          <w:tcPr>
            <w:tcW w:w="1530" w:type="dxa"/>
            <w:shd w:val="clear" w:color="auto" w:fill="auto"/>
          </w:tcPr>
          <w:p w14:paraId="075D2DD3" w14:textId="33F81D14" w:rsidR="00CF162E" w:rsidRPr="00AF7C8F" w:rsidRDefault="00CF162E" w:rsidP="00EB48E1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1528" w:type="dxa"/>
            <w:shd w:val="clear" w:color="auto" w:fill="auto"/>
          </w:tcPr>
          <w:p w14:paraId="1CB3A6DC" w14:textId="77777777" w:rsidR="00CF162E" w:rsidRPr="00AF7C8F" w:rsidRDefault="00CF162E" w:rsidP="00EB48E1">
            <w:pPr>
              <w:spacing w:after="0" w:line="240" w:lineRule="auto"/>
            </w:pPr>
          </w:p>
        </w:tc>
        <w:tc>
          <w:tcPr>
            <w:tcW w:w="1069" w:type="dxa"/>
            <w:shd w:val="clear" w:color="auto" w:fill="auto"/>
          </w:tcPr>
          <w:p w14:paraId="33150A08" w14:textId="77777777" w:rsidR="00CF162E" w:rsidRPr="00AF7C8F" w:rsidRDefault="00CF162E" w:rsidP="00EB48E1">
            <w:pPr>
              <w:spacing w:after="0" w:line="240" w:lineRule="auto"/>
            </w:pPr>
          </w:p>
        </w:tc>
        <w:tc>
          <w:tcPr>
            <w:tcW w:w="1678" w:type="dxa"/>
            <w:shd w:val="clear" w:color="auto" w:fill="auto"/>
          </w:tcPr>
          <w:p w14:paraId="492EB304" w14:textId="77777777" w:rsidR="00CF162E" w:rsidRPr="00AF7C8F" w:rsidRDefault="00CF162E" w:rsidP="00EB48E1">
            <w:pPr>
              <w:spacing w:after="0" w:line="240" w:lineRule="auto"/>
            </w:pPr>
          </w:p>
        </w:tc>
      </w:tr>
      <w:tr w:rsidR="00CF162E" w:rsidRPr="00AF7C8F" w14:paraId="78FA1896" w14:textId="77777777" w:rsidTr="00EB48E1">
        <w:tc>
          <w:tcPr>
            <w:tcW w:w="1378" w:type="dxa"/>
            <w:shd w:val="clear" w:color="auto" w:fill="auto"/>
          </w:tcPr>
          <w:p w14:paraId="40EFC5BD" w14:textId="4C9C5C0A" w:rsidR="00CF162E" w:rsidRPr="00AF7C8F" w:rsidRDefault="00CF162E" w:rsidP="00EB48E1">
            <w:pPr>
              <w:spacing w:after="0" w:line="240" w:lineRule="auto"/>
            </w:pPr>
            <w:proofErr w:type="spellStart"/>
            <w:r>
              <w:t>address</w:t>
            </w:r>
            <w:proofErr w:type="spellEnd"/>
          </w:p>
        </w:tc>
        <w:tc>
          <w:tcPr>
            <w:tcW w:w="1311" w:type="dxa"/>
            <w:shd w:val="clear" w:color="auto" w:fill="auto"/>
          </w:tcPr>
          <w:p w14:paraId="4981C571" w14:textId="77777777" w:rsidR="00CF162E" w:rsidRPr="00AF7C8F" w:rsidRDefault="00CF162E" w:rsidP="00EB48E1">
            <w:pPr>
              <w:spacing w:after="0" w:line="240" w:lineRule="auto"/>
            </w:pPr>
          </w:p>
        </w:tc>
        <w:tc>
          <w:tcPr>
            <w:tcW w:w="1530" w:type="dxa"/>
            <w:shd w:val="clear" w:color="auto" w:fill="auto"/>
          </w:tcPr>
          <w:p w14:paraId="12805B77" w14:textId="7C25C828" w:rsidR="00CF162E" w:rsidRPr="00AF7C8F" w:rsidRDefault="00CF162E" w:rsidP="00EB48E1">
            <w:pPr>
              <w:spacing w:after="0" w:line="240" w:lineRule="auto"/>
            </w:pPr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1528" w:type="dxa"/>
            <w:shd w:val="clear" w:color="auto" w:fill="auto"/>
          </w:tcPr>
          <w:p w14:paraId="6141AEC8" w14:textId="77777777" w:rsidR="00CF162E" w:rsidRPr="00AF7C8F" w:rsidRDefault="00CF162E" w:rsidP="00EB48E1">
            <w:pPr>
              <w:spacing w:after="0" w:line="240" w:lineRule="auto"/>
            </w:pPr>
          </w:p>
        </w:tc>
        <w:tc>
          <w:tcPr>
            <w:tcW w:w="1069" w:type="dxa"/>
            <w:shd w:val="clear" w:color="auto" w:fill="auto"/>
          </w:tcPr>
          <w:p w14:paraId="2FDB2498" w14:textId="77777777" w:rsidR="00CF162E" w:rsidRPr="00AF7C8F" w:rsidRDefault="00CF162E" w:rsidP="00EB48E1">
            <w:pPr>
              <w:spacing w:after="0" w:line="240" w:lineRule="auto"/>
            </w:pPr>
          </w:p>
        </w:tc>
        <w:tc>
          <w:tcPr>
            <w:tcW w:w="1678" w:type="dxa"/>
            <w:shd w:val="clear" w:color="auto" w:fill="auto"/>
          </w:tcPr>
          <w:p w14:paraId="0517B151" w14:textId="77777777" w:rsidR="00CF162E" w:rsidRPr="00AF7C8F" w:rsidRDefault="00CF162E" w:rsidP="00EB48E1">
            <w:pPr>
              <w:spacing w:after="0" w:line="240" w:lineRule="auto"/>
            </w:pPr>
          </w:p>
        </w:tc>
      </w:tr>
      <w:tr w:rsidR="00CF162E" w:rsidRPr="00AF7C8F" w14:paraId="3F707FA5" w14:textId="77777777" w:rsidTr="00EB48E1">
        <w:tc>
          <w:tcPr>
            <w:tcW w:w="1378" w:type="dxa"/>
            <w:shd w:val="clear" w:color="auto" w:fill="auto"/>
          </w:tcPr>
          <w:p w14:paraId="1880F85E" w14:textId="19EB9A0A" w:rsidR="00CF162E" w:rsidRPr="00AF7C8F" w:rsidRDefault="00CF162E" w:rsidP="00EB48E1">
            <w:pPr>
              <w:spacing w:after="0" w:line="240" w:lineRule="auto"/>
            </w:pPr>
            <w:r>
              <w:t>tipo</w:t>
            </w:r>
          </w:p>
        </w:tc>
        <w:tc>
          <w:tcPr>
            <w:tcW w:w="1311" w:type="dxa"/>
            <w:shd w:val="clear" w:color="auto" w:fill="auto"/>
          </w:tcPr>
          <w:p w14:paraId="26C4F076" w14:textId="77777777" w:rsidR="00CF162E" w:rsidRPr="00AF7C8F" w:rsidRDefault="00CF162E" w:rsidP="00EB48E1">
            <w:pPr>
              <w:spacing w:after="0" w:line="240" w:lineRule="auto"/>
            </w:pPr>
          </w:p>
        </w:tc>
        <w:tc>
          <w:tcPr>
            <w:tcW w:w="1530" w:type="dxa"/>
            <w:shd w:val="clear" w:color="auto" w:fill="auto"/>
          </w:tcPr>
          <w:p w14:paraId="6C49AF30" w14:textId="68C01064" w:rsidR="00CF162E" w:rsidRPr="00AF7C8F" w:rsidRDefault="00CF162E" w:rsidP="00EB48E1">
            <w:pPr>
              <w:spacing w:after="0" w:line="240" w:lineRule="auto"/>
            </w:pPr>
            <w:proofErr w:type="gramStart"/>
            <w:r w:rsidRPr="00CF162E">
              <w:t>enum(</w:t>
            </w:r>
            <w:proofErr w:type="gramEnd"/>
            <w:r w:rsidRPr="00CF162E">
              <w:t>'A', 'C')</w:t>
            </w:r>
          </w:p>
        </w:tc>
        <w:tc>
          <w:tcPr>
            <w:tcW w:w="1528" w:type="dxa"/>
            <w:shd w:val="clear" w:color="auto" w:fill="auto"/>
          </w:tcPr>
          <w:p w14:paraId="61D2B9D9" w14:textId="4E748666" w:rsidR="00CF162E" w:rsidRPr="00AF7C8F" w:rsidRDefault="00CF162E" w:rsidP="00EB48E1">
            <w:pPr>
              <w:spacing w:after="0" w:line="240" w:lineRule="auto"/>
            </w:pPr>
            <w:r>
              <w:t>Sim</w:t>
            </w:r>
          </w:p>
        </w:tc>
        <w:tc>
          <w:tcPr>
            <w:tcW w:w="1069" w:type="dxa"/>
            <w:shd w:val="clear" w:color="auto" w:fill="auto"/>
          </w:tcPr>
          <w:p w14:paraId="6C30ABF2" w14:textId="77777777" w:rsidR="00CF162E" w:rsidRPr="00AF7C8F" w:rsidRDefault="00CF162E" w:rsidP="00EB48E1">
            <w:pPr>
              <w:spacing w:after="0" w:line="240" w:lineRule="auto"/>
            </w:pPr>
          </w:p>
        </w:tc>
        <w:tc>
          <w:tcPr>
            <w:tcW w:w="1678" w:type="dxa"/>
            <w:shd w:val="clear" w:color="auto" w:fill="auto"/>
          </w:tcPr>
          <w:p w14:paraId="22415542" w14:textId="77777777" w:rsidR="00CF162E" w:rsidRPr="00AF7C8F" w:rsidRDefault="00CF162E" w:rsidP="00EB48E1">
            <w:pPr>
              <w:spacing w:after="0" w:line="240" w:lineRule="auto"/>
            </w:pPr>
          </w:p>
        </w:tc>
      </w:tr>
    </w:tbl>
    <w:p w14:paraId="47809394" w14:textId="77777777" w:rsidR="00BD7F2D" w:rsidRDefault="00BD7F2D" w:rsidP="00BD7F2D"/>
    <w:p w14:paraId="36921B27" w14:textId="77777777" w:rsidR="00F135C0" w:rsidRDefault="00F135C0"/>
    <w:sectPr w:rsidR="00F135C0" w:rsidSect="007F100F">
      <w:pgSz w:w="11906" w:h="16838"/>
      <w:pgMar w:top="284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D31"/>
    <w:rsid w:val="00312751"/>
    <w:rsid w:val="00375216"/>
    <w:rsid w:val="004059F0"/>
    <w:rsid w:val="004938DF"/>
    <w:rsid w:val="004B2180"/>
    <w:rsid w:val="00556048"/>
    <w:rsid w:val="007F100F"/>
    <w:rsid w:val="00871EAE"/>
    <w:rsid w:val="00885D06"/>
    <w:rsid w:val="009D794D"/>
    <w:rsid w:val="009E22E8"/>
    <w:rsid w:val="009E4ACA"/>
    <w:rsid w:val="00A13AAE"/>
    <w:rsid w:val="00AF7C8F"/>
    <w:rsid w:val="00B25A40"/>
    <w:rsid w:val="00BD7F2D"/>
    <w:rsid w:val="00C0222C"/>
    <w:rsid w:val="00CE5D31"/>
    <w:rsid w:val="00CF162E"/>
    <w:rsid w:val="00DD57D9"/>
    <w:rsid w:val="00E27977"/>
    <w:rsid w:val="00F135C0"/>
    <w:rsid w:val="00FC2223"/>
    <w:rsid w:val="00FE6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71740"/>
  <w15:chartTrackingRefBased/>
  <w15:docId w15:val="{14B4A153-E1E9-4D31-B642-68A682D1E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162E"/>
    <w:pPr>
      <w:spacing w:after="160" w:line="259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ter"/>
    <w:uiPriority w:val="9"/>
    <w:qFormat/>
    <w:rsid w:val="00F135C0"/>
    <w:pPr>
      <w:keepNext/>
      <w:keepLines/>
      <w:spacing w:before="240" w:after="0"/>
      <w:outlineLvl w:val="0"/>
    </w:pPr>
    <w:rPr>
      <w:rFonts w:ascii="Calibri Light" w:eastAsia="Times New Roman" w:hAnsi="Calibri Light"/>
      <w:color w:val="2F5496"/>
      <w:sz w:val="32"/>
      <w:szCs w:val="32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F135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F135C0"/>
    <w:pPr>
      <w:spacing w:after="200" w:line="240" w:lineRule="auto"/>
    </w:pPr>
    <w:rPr>
      <w:i/>
      <w:iCs/>
      <w:color w:val="44546A"/>
      <w:sz w:val="18"/>
      <w:szCs w:val="18"/>
    </w:rPr>
  </w:style>
  <w:style w:type="character" w:customStyle="1" w:styleId="Ttulo1Carter">
    <w:name w:val="Título 1 Caráter"/>
    <w:link w:val="Ttulo1"/>
    <w:uiPriority w:val="9"/>
    <w:rsid w:val="00F135C0"/>
    <w:rPr>
      <w:rFonts w:ascii="Calibri Light" w:eastAsia="Times New Roman" w:hAnsi="Calibri Light" w:cs="Times New Roman"/>
      <w:color w:val="2F5496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F135C0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F135C0"/>
    <w:pPr>
      <w:spacing w:after="100"/>
    </w:pPr>
  </w:style>
  <w:style w:type="character" w:styleId="Hiperligao">
    <w:name w:val="Hyperlink"/>
    <w:uiPriority w:val="99"/>
    <w:unhideWhenUsed/>
    <w:rsid w:val="00F135C0"/>
    <w:rPr>
      <w:color w:val="0563C1"/>
      <w:u w:val="single"/>
    </w:rPr>
  </w:style>
  <w:style w:type="paragraph" w:styleId="SemEspaamento">
    <w:name w:val="No Spacing"/>
    <w:link w:val="SemEspaamentoCarter"/>
    <w:uiPriority w:val="1"/>
    <w:qFormat/>
    <w:rsid w:val="00F135C0"/>
    <w:rPr>
      <w:rFonts w:eastAsia="Times New Roman"/>
      <w:sz w:val="22"/>
      <w:szCs w:val="22"/>
    </w:rPr>
  </w:style>
  <w:style w:type="character" w:customStyle="1" w:styleId="SemEspaamentoCarter">
    <w:name w:val="Sem Espaçamento Caráter"/>
    <w:link w:val="SemEspaamento"/>
    <w:uiPriority w:val="1"/>
    <w:rsid w:val="00F135C0"/>
    <w:rPr>
      <w:rFonts w:eastAsia="Times New Roman"/>
      <w:lang w:eastAsia="pt-PT"/>
    </w:rPr>
  </w:style>
  <w:style w:type="paragraph" w:styleId="ndicedeilustraes">
    <w:name w:val="table of figures"/>
    <w:basedOn w:val="Normal"/>
    <w:next w:val="Normal"/>
    <w:uiPriority w:val="99"/>
    <w:unhideWhenUsed/>
    <w:rsid w:val="00F135C0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ce\Downloads\DicionarioDados_template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466EFA-DED8-4A72-ADFA-8F2B051FE3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DicionarioDados_template.dot</Template>
  <TotalTime>10</TotalTime>
  <Pages>5</Pages>
  <Words>453</Words>
  <Characters>2448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Dicionário de dados</vt:lpstr>
      <vt:lpstr>Dicionário de dados</vt:lpstr>
    </vt:vector>
  </TitlesOfParts>
  <Company/>
  <LinksUpToDate>false</LinksUpToDate>
  <CharactersWithSpaces>2896</CharactersWithSpaces>
  <SharedDoc>false</SharedDoc>
  <HLinks>
    <vt:vector size="24" baseType="variant">
      <vt:variant>
        <vt:i4>1310773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_Toc129696412</vt:lpwstr>
      </vt:variant>
      <vt:variant>
        <vt:i4>1310773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_Toc129696411</vt:lpwstr>
      </vt:variant>
      <vt:variant>
        <vt:i4>1310773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_Toc129696410</vt:lpwstr>
      </vt:variant>
      <vt:variant>
        <vt:i4>1376309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_Toc129696409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Dicionário de dados</dc:title>
  <dc:subject>Descrição de Tabelas</dc:subject>
  <dc:creator>Marcelo Ferreira</dc:creator>
  <cp:keywords/>
  <dc:description/>
  <cp:lastModifiedBy>Marcelo Ferreira</cp:lastModifiedBy>
  <cp:revision>2</cp:revision>
  <dcterms:created xsi:type="dcterms:W3CDTF">2025-01-28T17:11:00Z</dcterms:created>
  <dcterms:modified xsi:type="dcterms:W3CDTF">2025-01-28T17:11:00Z</dcterms:modified>
</cp:coreProperties>
</file>