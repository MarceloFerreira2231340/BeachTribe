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0DBE4" w14:textId="4565B04D" w:rsidR="00F135C0" w:rsidRDefault="00E65A7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6D45BD" wp14:editId="77990BC6">
                <wp:simplePos x="0" y="0"/>
                <wp:positionH relativeFrom="page">
                  <wp:posOffset>222885</wp:posOffset>
                </wp:positionH>
                <wp:positionV relativeFrom="page">
                  <wp:posOffset>245745</wp:posOffset>
                </wp:positionV>
                <wp:extent cx="7113270" cy="1291590"/>
                <wp:effectExtent l="0" t="0" r="0" b="0"/>
                <wp:wrapNone/>
                <wp:docPr id="149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38035" id="Grupo 149" o:spid="_x0000_s1026" style="position:absolute;margin-left:17.55pt;margin-top:19.35pt;width:560.1pt;height:101.7pt;z-index:25165824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193855" wp14:editId="1AE53893">
                <wp:simplePos x="0" y="0"/>
                <wp:positionH relativeFrom="page">
                  <wp:posOffset>222885</wp:posOffset>
                </wp:positionH>
                <wp:positionV relativeFrom="page">
                  <wp:posOffset>3207385</wp:posOffset>
                </wp:positionV>
                <wp:extent cx="7114540" cy="3874770"/>
                <wp:effectExtent l="0" t="0" r="0" b="0"/>
                <wp:wrapSquare wrapText="bothSides"/>
                <wp:docPr id="154" name="Caixa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4540" cy="387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92CBEC" w14:textId="77777777" w:rsidR="00F135C0" w:rsidRPr="00AF7C8F" w:rsidRDefault="00F135C0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 w:rsidRPr="00AF7C8F"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>Dicionário de dados</w:t>
                            </w:r>
                          </w:p>
                          <w:p w14:paraId="53A5D11C" w14:textId="77777777" w:rsidR="00F135C0" w:rsidRPr="00AF7C8F" w:rsidRDefault="00F135C0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AF7C8F">
                              <w:rPr>
                                <w:color w:val="404040"/>
                                <w:sz w:val="36"/>
                                <w:szCs w:val="36"/>
                              </w:rPr>
                              <w:t>Descrição de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193855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7.55pt;margin-top:252.55pt;width:560.2pt;height:305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" filled="f" stroked="f" strokeweight=".5pt">
                <v:textbox inset="126pt,0,54pt,0">
                  <w:txbxContent>
                    <w:p w14:paraId="0D92CBEC" w14:textId="77777777" w:rsidR="00F135C0" w:rsidRPr="00AF7C8F" w:rsidRDefault="00F135C0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 w:rsidRPr="00AF7C8F">
                        <w:rPr>
                          <w:caps/>
                          <w:color w:val="4472C4"/>
                          <w:sz w:val="64"/>
                          <w:szCs w:val="64"/>
                        </w:rPr>
                        <w:t>Dicionário de dados</w:t>
                      </w:r>
                    </w:p>
                    <w:p w14:paraId="53A5D11C" w14:textId="77777777" w:rsidR="00F135C0" w:rsidRPr="00AF7C8F" w:rsidRDefault="00F135C0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AF7C8F">
                        <w:rPr>
                          <w:color w:val="404040"/>
                          <w:sz w:val="36"/>
                          <w:szCs w:val="36"/>
                        </w:rPr>
                        <w:t>Descrição de Tabelas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F6FB1D1" w14:textId="100FBE6C" w:rsidR="005A4A80" w:rsidRPr="005A4A80" w:rsidRDefault="00F135C0">
      <w:pPr>
        <w:rPr>
          <w:lang w:val="en-US"/>
        </w:rPr>
      </w:pPr>
      <w:r w:rsidRPr="005A4A80">
        <w:rPr>
          <w:lang w:val="en-US"/>
        </w:rPr>
        <w:br w:type="page"/>
      </w:r>
      <w:r w:rsidR="005A4A80" w:rsidRPr="005A4A80">
        <w:rPr>
          <w:lang w:val="en-US"/>
        </w:rPr>
        <w:lastRenderedPageBreak/>
        <w:t>PK – Primary Key</w:t>
      </w:r>
    </w:p>
    <w:p w14:paraId="043FCCCA" w14:textId="69962E57" w:rsidR="005A4A80" w:rsidRPr="005A4A80" w:rsidRDefault="005A4A80" w:rsidP="005A4A80">
      <w:pPr>
        <w:rPr>
          <w:lang w:val="en-US"/>
        </w:rPr>
      </w:pPr>
      <w:r w:rsidRPr="005A4A80">
        <w:rPr>
          <w:lang w:val="en-US"/>
        </w:rPr>
        <w:t>NN – No</w:t>
      </w:r>
      <w:r>
        <w:rPr>
          <w:lang w:val="en-US"/>
        </w:rPr>
        <w:t>t Null</w:t>
      </w:r>
    </w:p>
    <w:p w14:paraId="04DAF33C" w14:textId="11F36D07" w:rsidR="005A4A80" w:rsidRPr="005A4A80" w:rsidRDefault="005A4A80" w:rsidP="005A4A80">
      <w:r w:rsidRPr="005A4A80">
        <w:t>AI</w:t>
      </w:r>
      <w:r w:rsidRPr="005A4A80">
        <w:t xml:space="preserve"> – </w:t>
      </w:r>
      <w:r w:rsidRPr="005A4A80">
        <w:t>Auto Increment</w:t>
      </w:r>
    </w:p>
    <w:p w14:paraId="6BA2B1B4" w14:textId="648084F4" w:rsidR="005A4A80" w:rsidRDefault="005A4A80" w:rsidP="005A4A80">
      <w:r>
        <w:t>UQ</w:t>
      </w:r>
      <w:r>
        <w:t xml:space="preserve"> – </w:t>
      </w:r>
      <w:r>
        <w:t>Unique</w:t>
      </w:r>
    </w:p>
    <w:p w14:paraId="5B883ECD" w14:textId="0014DECF" w:rsidR="005A4A80" w:rsidRDefault="005A4A80" w:rsidP="005A4A80">
      <w:r>
        <w:t>UN</w:t>
      </w:r>
      <w:r>
        <w:t xml:space="preserve"> – </w:t>
      </w:r>
      <w:r>
        <w:t>Unsigned</w:t>
      </w:r>
    </w:p>
    <w:p w14:paraId="493C484D" w14:textId="77777777" w:rsidR="005A4A80" w:rsidRDefault="005A4A80"/>
    <w:p w14:paraId="1BC0923F" w14:textId="247789D7" w:rsidR="00F135C0" w:rsidRDefault="005A4A80">
      <w:r>
        <w:t>Utilizadores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67"/>
        <w:gridCol w:w="1953"/>
        <w:gridCol w:w="945"/>
        <w:gridCol w:w="967"/>
        <w:gridCol w:w="928"/>
        <w:gridCol w:w="968"/>
        <w:gridCol w:w="966"/>
      </w:tblGrid>
      <w:tr w:rsidR="00E2113D" w14:paraId="3A2B8B70" w14:textId="77777777" w:rsidTr="00852D0C">
        <w:tc>
          <w:tcPr>
            <w:tcW w:w="1767" w:type="dxa"/>
          </w:tcPr>
          <w:p w14:paraId="5D906827" w14:textId="4DECFAAE" w:rsidR="00382346" w:rsidRDefault="00382346">
            <w:r>
              <w:t>Nome</w:t>
            </w:r>
          </w:p>
        </w:tc>
        <w:tc>
          <w:tcPr>
            <w:tcW w:w="1203" w:type="dxa"/>
          </w:tcPr>
          <w:p w14:paraId="07F895A9" w14:textId="5EAD4C59" w:rsidR="00382346" w:rsidRDefault="00382346">
            <w:r>
              <w:t>Tipo</w:t>
            </w:r>
          </w:p>
        </w:tc>
        <w:tc>
          <w:tcPr>
            <w:tcW w:w="1147" w:type="dxa"/>
          </w:tcPr>
          <w:p w14:paraId="669220AD" w14:textId="1E1700AC" w:rsidR="00382346" w:rsidRDefault="00382346">
            <w:r>
              <w:t>PK</w:t>
            </w:r>
          </w:p>
        </w:tc>
        <w:tc>
          <w:tcPr>
            <w:tcW w:w="1154" w:type="dxa"/>
          </w:tcPr>
          <w:p w14:paraId="0EFC741A" w14:textId="4BF983F7" w:rsidR="00382346" w:rsidRDefault="00382346">
            <w:r>
              <w:t>NN</w:t>
            </w:r>
          </w:p>
        </w:tc>
        <w:tc>
          <w:tcPr>
            <w:tcW w:w="1141" w:type="dxa"/>
          </w:tcPr>
          <w:p w14:paraId="05FEC877" w14:textId="7EB23F6E" w:rsidR="00382346" w:rsidRDefault="00382346">
            <w:r>
              <w:t>AI</w:t>
            </w:r>
          </w:p>
        </w:tc>
        <w:tc>
          <w:tcPr>
            <w:tcW w:w="1154" w:type="dxa"/>
          </w:tcPr>
          <w:p w14:paraId="1A5D277E" w14:textId="7A8334AC" w:rsidR="00382346" w:rsidRDefault="005A4A80">
            <w:r>
              <w:t>UQ</w:t>
            </w:r>
          </w:p>
        </w:tc>
        <w:tc>
          <w:tcPr>
            <w:tcW w:w="1154" w:type="dxa"/>
          </w:tcPr>
          <w:p w14:paraId="02C0D156" w14:textId="15A40145" w:rsidR="00382346" w:rsidRDefault="005A4A80">
            <w:r>
              <w:t>UN</w:t>
            </w:r>
          </w:p>
        </w:tc>
      </w:tr>
      <w:tr w:rsidR="00E2113D" w14:paraId="38131B68" w14:textId="77777777" w:rsidTr="00A56FD6">
        <w:tc>
          <w:tcPr>
            <w:tcW w:w="1767" w:type="dxa"/>
          </w:tcPr>
          <w:p w14:paraId="33910E33" w14:textId="35DBF2B0" w:rsidR="00382346" w:rsidRDefault="00852D0C">
            <w:r>
              <w:t>id</w:t>
            </w:r>
          </w:p>
        </w:tc>
        <w:tc>
          <w:tcPr>
            <w:tcW w:w="1203" w:type="dxa"/>
          </w:tcPr>
          <w:p w14:paraId="5EDA8215" w14:textId="77825236" w:rsidR="00382346" w:rsidRDefault="00852D0C">
            <w:r>
              <w:t>BigInt</w:t>
            </w:r>
          </w:p>
        </w:tc>
        <w:tc>
          <w:tcPr>
            <w:tcW w:w="1147" w:type="dxa"/>
            <w:vAlign w:val="center"/>
          </w:tcPr>
          <w:p w14:paraId="7FBD4B5F" w14:textId="6B57A8B6" w:rsidR="00382346" w:rsidRDefault="00A56FD6" w:rsidP="00A56FD6">
            <w:pPr>
              <w:jc w:val="center"/>
            </w:pPr>
            <w:r>
              <w:t>x</w:t>
            </w:r>
          </w:p>
        </w:tc>
        <w:tc>
          <w:tcPr>
            <w:tcW w:w="1154" w:type="dxa"/>
            <w:vAlign w:val="center"/>
          </w:tcPr>
          <w:p w14:paraId="1C01835C" w14:textId="48F58463" w:rsidR="00382346" w:rsidRDefault="00A56FD6" w:rsidP="00A56FD6">
            <w:pPr>
              <w:jc w:val="center"/>
            </w:pPr>
            <w:r>
              <w:t>x</w:t>
            </w:r>
          </w:p>
        </w:tc>
        <w:tc>
          <w:tcPr>
            <w:tcW w:w="1141" w:type="dxa"/>
            <w:vAlign w:val="center"/>
          </w:tcPr>
          <w:p w14:paraId="0119200A" w14:textId="5D87222D" w:rsidR="00382346" w:rsidRDefault="00A56FD6" w:rsidP="00A56FD6">
            <w:pPr>
              <w:jc w:val="center"/>
            </w:pPr>
            <w:r>
              <w:t>x</w:t>
            </w:r>
          </w:p>
        </w:tc>
        <w:tc>
          <w:tcPr>
            <w:tcW w:w="1154" w:type="dxa"/>
            <w:vAlign w:val="center"/>
          </w:tcPr>
          <w:p w14:paraId="3BEEDB47" w14:textId="1CF034D9" w:rsidR="00382346" w:rsidRDefault="00A56FD6" w:rsidP="00A56FD6">
            <w:pPr>
              <w:jc w:val="center"/>
            </w:pPr>
            <w:r>
              <w:t>x</w:t>
            </w:r>
          </w:p>
        </w:tc>
        <w:tc>
          <w:tcPr>
            <w:tcW w:w="1154" w:type="dxa"/>
            <w:vAlign w:val="center"/>
          </w:tcPr>
          <w:p w14:paraId="555EFCBF" w14:textId="1690B828" w:rsidR="00382346" w:rsidRDefault="00A56FD6" w:rsidP="00A56FD6">
            <w:pPr>
              <w:jc w:val="center"/>
            </w:pPr>
            <w:r>
              <w:t>x</w:t>
            </w:r>
          </w:p>
        </w:tc>
      </w:tr>
      <w:tr w:rsidR="00E2113D" w14:paraId="1D8A85D8" w14:textId="77777777" w:rsidTr="00852D0C">
        <w:tc>
          <w:tcPr>
            <w:tcW w:w="1767" w:type="dxa"/>
          </w:tcPr>
          <w:p w14:paraId="500F2D76" w14:textId="02C88BA7" w:rsidR="00382346" w:rsidRDefault="00852D0C">
            <w:r>
              <w:t>nome</w:t>
            </w:r>
          </w:p>
        </w:tc>
        <w:tc>
          <w:tcPr>
            <w:tcW w:w="1203" w:type="dxa"/>
          </w:tcPr>
          <w:p w14:paraId="714FE90C" w14:textId="68DDC637" w:rsidR="00382346" w:rsidRDefault="00852D0C">
            <w:r>
              <w:t>Varchar (100)</w:t>
            </w:r>
          </w:p>
        </w:tc>
        <w:tc>
          <w:tcPr>
            <w:tcW w:w="1147" w:type="dxa"/>
          </w:tcPr>
          <w:p w14:paraId="21AC61C1" w14:textId="77777777" w:rsidR="00382346" w:rsidRDefault="00382346"/>
        </w:tc>
        <w:tc>
          <w:tcPr>
            <w:tcW w:w="1154" w:type="dxa"/>
          </w:tcPr>
          <w:p w14:paraId="6D2EEE45" w14:textId="582CA702" w:rsidR="00382346" w:rsidRDefault="00E2113D">
            <w:r>
              <w:t>x</w:t>
            </w:r>
          </w:p>
        </w:tc>
        <w:tc>
          <w:tcPr>
            <w:tcW w:w="1141" w:type="dxa"/>
          </w:tcPr>
          <w:p w14:paraId="3C77C002" w14:textId="77777777" w:rsidR="00382346" w:rsidRDefault="00382346"/>
        </w:tc>
        <w:tc>
          <w:tcPr>
            <w:tcW w:w="1154" w:type="dxa"/>
          </w:tcPr>
          <w:p w14:paraId="590DD8C7" w14:textId="77777777" w:rsidR="00382346" w:rsidRDefault="00382346"/>
        </w:tc>
        <w:tc>
          <w:tcPr>
            <w:tcW w:w="1154" w:type="dxa"/>
          </w:tcPr>
          <w:p w14:paraId="03423226" w14:textId="77777777" w:rsidR="00382346" w:rsidRDefault="00382346"/>
        </w:tc>
      </w:tr>
      <w:tr w:rsidR="00E2113D" w14:paraId="0F4AB558" w14:textId="77777777" w:rsidTr="00852D0C">
        <w:tc>
          <w:tcPr>
            <w:tcW w:w="1767" w:type="dxa"/>
          </w:tcPr>
          <w:p w14:paraId="663D5F20" w14:textId="0393FC56" w:rsidR="00382346" w:rsidRDefault="00852D0C">
            <w:r>
              <w:t>telefone</w:t>
            </w:r>
          </w:p>
        </w:tc>
        <w:tc>
          <w:tcPr>
            <w:tcW w:w="1203" w:type="dxa"/>
          </w:tcPr>
          <w:p w14:paraId="5B772D2F" w14:textId="495FC909" w:rsidR="00382346" w:rsidRDefault="00E51436">
            <w:r>
              <w:t xml:space="preserve">Char </w:t>
            </w:r>
            <w:r w:rsidR="00EC2598">
              <w:t>(9)</w:t>
            </w:r>
          </w:p>
        </w:tc>
        <w:tc>
          <w:tcPr>
            <w:tcW w:w="1147" w:type="dxa"/>
          </w:tcPr>
          <w:p w14:paraId="060D46C2" w14:textId="77777777" w:rsidR="00382346" w:rsidRDefault="00382346"/>
        </w:tc>
        <w:tc>
          <w:tcPr>
            <w:tcW w:w="1154" w:type="dxa"/>
          </w:tcPr>
          <w:p w14:paraId="46603C6B" w14:textId="77777777" w:rsidR="00382346" w:rsidRDefault="00382346"/>
        </w:tc>
        <w:tc>
          <w:tcPr>
            <w:tcW w:w="1141" w:type="dxa"/>
          </w:tcPr>
          <w:p w14:paraId="74FABAB2" w14:textId="77777777" w:rsidR="00382346" w:rsidRDefault="00382346"/>
        </w:tc>
        <w:tc>
          <w:tcPr>
            <w:tcW w:w="1154" w:type="dxa"/>
          </w:tcPr>
          <w:p w14:paraId="51D93919" w14:textId="440FE592" w:rsidR="00382346" w:rsidRDefault="00E2113D">
            <w:r>
              <w:t>x</w:t>
            </w:r>
          </w:p>
        </w:tc>
        <w:tc>
          <w:tcPr>
            <w:tcW w:w="1154" w:type="dxa"/>
          </w:tcPr>
          <w:p w14:paraId="1570466E" w14:textId="7D504191" w:rsidR="00382346" w:rsidRDefault="00E2113D">
            <w:r>
              <w:t>x</w:t>
            </w:r>
          </w:p>
        </w:tc>
      </w:tr>
      <w:tr w:rsidR="00E2113D" w14:paraId="2F24589C" w14:textId="77777777" w:rsidTr="00852D0C">
        <w:tc>
          <w:tcPr>
            <w:tcW w:w="1767" w:type="dxa"/>
          </w:tcPr>
          <w:p w14:paraId="401B9A1B" w14:textId="289D90E7" w:rsidR="00852D0C" w:rsidRDefault="00852D0C" w:rsidP="00852D0C">
            <w:r>
              <w:t>email</w:t>
            </w:r>
          </w:p>
        </w:tc>
        <w:tc>
          <w:tcPr>
            <w:tcW w:w="1203" w:type="dxa"/>
          </w:tcPr>
          <w:p w14:paraId="7DF3CCEE" w14:textId="6E240444" w:rsidR="00852D0C" w:rsidRDefault="00852D0C" w:rsidP="00852D0C">
            <w:r>
              <w:t>Varchar (</w:t>
            </w:r>
            <w:r>
              <w:t>5</w:t>
            </w:r>
            <w:r>
              <w:t>0)</w:t>
            </w:r>
          </w:p>
        </w:tc>
        <w:tc>
          <w:tcPr>
            <w:tcW w:w="1147" w:type="dxa"/>
          </w:tcPr>
          <w:p w14:paraId="0D09BF79" w14:textId="77777777" w:rsidR="00852D0C" w:rsidRDefault="00852D0C" w:rsidP="00852D0C"/>
        </w:tc>
        <w:tc>
          <w:tcPr>
            <w:tcW w:w="1154" w:type="dxa"/>
          </w:tcPr>
          <w:p w14:paraId="4A0345EB" w14:textId="27979588" w:rsidR="00852D0C" w:rsidRDefault="00E2113D" w:rsidP="00852D0C">
            <w:r>
              <w:t>x</w:t>
            </w:r>
          </w:p>
        </w:tc>
        <w:tc>
          <w:tcPr>
            <w:tcW w:w="1141" w:type="dxa"/>
          </w:tcPr>
          <w:p w14:paraId="7A9E34B7" w14:textId="77777777" w:rsidR="00852D0C" w:rsidRDefault="00852D0C" w:rsidP="00852D0C"/>
        </w:tc>
        <w:tc>
          <w:tcPr>
            <w:tcW w:w="1154" w:type="dxa"/>
          </w:tcPr>
          <w:p w14:paraId="22594359" w14:textId="30E6F6D2" w:rsidR="00852D0C" w:rsidRDefault="00E2113D" w:rsidP="00852D0C">
            <w:r>
              <w:t>x</w:t>
            </w:r>
          </w:p>
        </w:tc>
        <w:tc>
          <w:tcPr>
            <w:tcW w:w="1154" w:type="dxa"/>
          </w:tcPr>
          <w:p w14:paraId="55797257" w14:textId="77777777" w:rsidR="00852D0C" w:rsidRDefault="00852D0C" w:rsidP="00852D0C"/>
        </w:tc>
      </w:tr>
      <w:tr w:rsidR="00E2113D" w14:paraId="1DEB6913" w14:textId="77777777" w:rsidTr="00852D0C">
        <w:tc>
          <w:tcPr>
            <w:tcW w:w="1767" w:type="dxa"/>
          </w:tcPr>
          <w:p w14:paraId="20682CD2" w14:textId="29917994" w:rsidR="00852D0C" w:rsidRDefault="00852D0C" w:rsidP="00852D0C">
            <w:r>
              <w:t>password</w:t>
            </w:r>
          </w:p>
        </w:tc>
        <w:tc>
          <w:tcPr>
            <w:tcW w:w="1203" w:type="dxa"/>
          </w:tcPr>
          <w:p w14:paraId="578C2717" w14:textId="32D8044A" w:rsidR="00852D0C" w:rsidRDefault="00EC2598" w:rsidP="00852D0C">
            <w:r>
              <w:t>Varchar(</w:t>
            </w:r>
            <w:r w:rsidR="00E2113D">
              <w:t>255</w:t>
            </w:r>
            <w:r>
              <w:t>)</w:t>
            </w:r>
          </w:p>
        </w:tc>
        <w:tc>
          <w:tcPr>
            <w:tcW w:w="1147" w:type="dxa"/>
          </w:tcPr>
          <w:p w14:paraId="36C47D0A" w14:textId="77777777" w:rsidR="00852D0C" w:rsidRDefault="00852D0C" w:rsidP="00852D0C"/>
        </w:tc>
        <w:tc>
          <w:tcPr>
            <w:tcW w:w="1154" w:type="dxa"/>
          </w:tcPr>
          <w:p w14:paraId="2AFDC0C0" w14:textId="0AF05C9A" w:rsidR="00852D0C" w:rsidRDefault="00E2113D" w:rsidP="00852D0C">
            <w:r>
              <w:t>x</w:t>
            </w:r>
          </w:p>
        </w:tc>
        <w:tc>
          <w:tcPr>
            <w:tcW w:w="1141" w:type="dxa"/>
          </w:tcPr>
          <w:p w14:paraId="63D8509A" w14:textId="77777777" w:rsidR="00852D0C" w:rsidRDefault="00852D0C" w:rsidP="00852D0C"/>
        </w:tc>
        <w:tc>
          <w:tcPr>
            <w:tcW w:w="1154" w:type="dxa"/>
          </w:tcPr>
          <w:p w14:paraId="7C990F64" w14:textId="77777777" w:rsidR="00852D0C" w:rsidRDefault="00852D0C" w:rsidP="00852D0C"/>
        </w:tc>
        <w:tc>
          <w:tcPr>
            <w:tcW w:w="1154" w:type="dxa"/>
          </w:tcPr>
          <w:p w14:paraId="16F05B4D" w14:textId="77777777" w:rsidR="00852D0C" w:rsidRDefault="00852D0C" w:rsidP="00852D0C"/>
        </w:tc>
      </w:tr>
      <w:tr w:rsidR="00E2113D" w14:paraId="2D761E74" w14:textId="77777777" w:rsidTr="00852D0C">
        <w:tc>
          <w:tcPr>
            <w:tcW w:w="1767" w:type="dxa"/>
          </w:tcPr>
          <w:p w14:paraId="7E5CD367" w14:textId="10215452" w:rsidR="00852D0C" w:rsidRDefault="00852D0C" w:rsidP="00852D0C">
            <w:r>
              <w:t>data_nascimento</w:t>
            </w:r>
          </w:p>
        </w:tc>
        <w:tc>
          <w:tcPr>
            <w:tcW w:w="1203" w:type="dxa"/>
          </w:tcPr>
          <w:p w14:paraId="4A270DC7" w14:textId="05A9F4EA" w:rsidR="00852D0C" w:rsidRDefault="00EC2598" w:rsidP="00852D0C">
            <w:r>
              <w:t>Date</w:t>
            </w:r>
          </w:p>
        </w:tc>
        <w:tc>
          <w:tcPr>
            <w:tcW w:w="1147" w:type="dxa"/>
          </w:tcPr>
          <w:p w14:paraId="574872C5" w14:textId="77777777" w:rsidR="00852D0C" w:rsidRDefault="00852D0C" w:rsidP="00852D0C"/>
        </w:tc>
        <w:tc>
          <w:tcPr>
            <w:tcW w:w="1154" w:type="dxa"/>
          </w:tcPr>
          <w:p w14:paraId="1167C37D" w14:textId="77777777" w:rsidR="00852D0C" w:rsidRDefault="00852D0C" w:rsidP="00852D0C"/>
        </w:tc>
        <w:tc>
          <w:tcPr>
            <w:tcW w:w="1141" w:type="dxa"/>
          </w:tcPr>
          <w:p w14:paraId="54C356AB" w14:textId="77777777" w:rsidR="00852D0C" w:rsidRDefault="00852D0C" w:rsidP="00852D0C"/>
        </w:tc>
        <w:tc>
          <w:tcPr>
            <w:tcW w:w="1154" w:type="dxa"/>
          </w:tcPr>
          <w:p w14:paraId="64E0CA2A" w14:textId="77777777" w:rsidR="00852D0C" w:rsidRDefault="00852D0C" w:rsidP="00852D0C"/>
        </w:tc>
        <w:tc>
          <w:tcPr>
            <w:tcW w:w="1154" w:type="dxa"/>
          </w:tcPr>
          <w:p w14:paraId="1EB8AA9D" w14:textId="77777777" w:rsidR="00852D0C" w:rsidRDefault="00852D0C" w:rsidP="00852D0C"/>
        </w:tc>
      </w:tr>
      <w:tr w:rsidR="00E2113D" w14:paraId="2A151615" w14:textId="77777777" w:rsidTr="00852D0C">
        <w:tc>
          <w:tcPr>
            <w:tcW w:w="1767" w:type="dxa"/>
          </w:tcPr>
          <w:p w14:paraId="4398E936" w14:textId="00572BA6" w:rsidR="00852D0C" w:rsidRDefault="00852D0C" w:rsidP="00852D0C">
            <w:r>
              <w:t>distrito</w:t>
            </w:r>
          </w:p>
        </w:tc>
        <w:tc>
          <w:tcPr>
            <w:tcW w:w="1203" w:type="dxa"/>
          </w:tcPr>
          <w:p w14:paraId="5C378D04" w14:textId="61A28F0B" w:rsidR="00852D0C" w:rsidRDefault="00EC2598" w:rsidP="00852D0C">
            <w:r>
              <w:t>Varchar (</w:t>
            </w:r>
            <w:r w:rsidR="00E2113D">
              <w:t>5</w:t>
            </w:r>
            <w:r>
              <w:t>0)</w:t>
            </w:r>
          </w:p>
        </w:tc>
        <w:tc>
          <w:tcPr>
            <w:tcW w:w="1147" w:type="dxa"/>
          </w:tcPr>
          <w:p w14:paraId="5A29A878" w14:textId="77777777" w:rsidR="00852D0C" w:rsidRDefault="00852D0C" w:rsidP="00852D0C"/>
        </w:tc>
        <w:tc>
          <w:tcPr>
            <w:tcW w:w="1154" w:type="dxa"/>
          </w:tcPr>
          <w:p w14:paraId="0B30F184" w14:textId="77777777" w:rsidR="00852D0C" w:rsidRDefault="00852D0C" w:rsidP="00852D0C"/>
        </w:tc>
        <w:tc>
          <w:tcPr>
            <w:tcW w:w="1141" w:type="dxa"/>
          </w:tcPr>
          <w:p w14:paraId="6FAE1A56" w14:textId="77777777" w:rsidR="00852D0C" w:rsidRDefault="00852D0C" w:rsidP="00852D0C"/>
        </w:tc>
        <w:tc>
          <w:tcPr>
            <w:tcW w:w="1154" w:type="dxa"/>
          </w:tcPr>
          <w:p w14:paraId="053536BA" w14:textId="77777777" w:rsidR="00852D0C" w:rsidRDefault="00852D0C" w:rsidP="00852D0C"/>
        </w:tc>
        <w:tc>
          <w:tcPr>
            <w:tcW w:w="1154" w:type="dxa"/>
          </w:tcPr>
          <w:p w14:paraId="65813D2F" w14:textId="77777777" w:rsidR="00852D0C" w:rsidRDefault="00852D0C" w:rsidP="00852D0C"/>
        </w:tc>
      </w:tr>
      <w:tr w:rsidR="00E2113D" w14:paraId="538F587B" w14:textId="77777777" w:rsidTr="00852D0C">
        <w:tc>
          <w:tcPr>
            <w:tcW w:w="1767" w:type="dxa"/>
          </w:tcPr>
          <w:p w14:paraId="0A98A70F" w14:textId="5212E387" w:rsidR="00852D0C" w:rsidRDefault="00852D0C" w:rsidP="00852D0C">
            <w:r>
              <w:t>foto_perfil</w:t>
            </w:r>
          </w:p>
        </w:tc>
        <w:tc>
          <w:tcPr>
            <w:tcW w:w="1203" w:type="dxa"/>
          </w:tcPr>
          <w:p w14:paraId="1D4D9E14" w14:textId="4FF3C459" w:rsidR="00852D0C" w:rsidRDefault="00A56FD6" w:rsidP="00852D0C">
            <w:r>
              <w:t>Varchar (256)</w:t>
            </w:r>
          </w:p>
        </w:tc>
        <w:tc>
          <w:tcPr>
            <w:tcW w:w="1147" w:type="dxa"/>
          </w:tcPr>
          <w:p w14:paraId="45B61E83" w14:textId="77777777" w:rsidR="00852D0C" w:rsidRDefault="00852D0C" w:rsidP="00852D0C"/>
        </w:tc>
        <w:tc>
          <w:tcPr>
            <w:tcW w:w="1154" w:type="dxa"/>
          </w:tcPr>
          <w:p w14:paraId="76BD58BC" w14:textId="77777777" w:rsidR="00852D0C" w:rsidRDefault="00852D0C" w:rsidP="00852D0C"/>
        </w:tc>
        <w:tc>
          <w:tcPr>
            <w:tcW w:w="1141" w:type="dxa"/>
          </w:tcPr>
          <w:p w14:paraId="590219A2" w14:textId="77777777" w:rsidR="00852D0C" w:rsidRDefault="00852D0C" w:rsidP="00852D0C"/>
        </w:tc>
        <w:tc>
          <w:tcPr>
            <w:tcW w:w="1154" w:type="dxa"/>
          </w:tcPr>
          <w:p w14:paraId="409E4713" w14:textId="77777777" w:rsidR="00852D0C" w:rsidRDefault="00852D0C" w:rsidP="00852D0C"/>
        </w:tc>
        <w:tc>
          <w:tcPr>
            <w:tcW w:w="1154" w:type="dxa"/>
          </w:tcPr>
          <w:p w14:paraId="13197AF9" w14:textId="77777777" w:rsidR="00852D0C" w:rsidRDefault="00852D0C" w:rsidP="00852D0C"/>
        </w:tc>
      </w:tr>
      <w:tr w:rsidR="00E2113D" w14:paraId="7FDDC55B" w14:textId="77777777" w:rsidTr="00852D0C">
        <w:tc>
          <w:tcPr>
            <w:tcW w:w="1767" w:type="dxa"/>
          </w:tcPr>
          <w:p w14:paraId="3D423F19" w14:textId="46978384" w:rsidR="00852D0C" w:rsidRDefault="00EC2598" w:rsidP="00852D0C">
            <w:r>
              <w:t>tipo</w:t>
            </w:r>
          </w:p>
        </w:tc>
        <w:tc>
          <w:tcPr>
            <w:tcW w:w="1203" w:type="dxa"/>
          </w:tcPr>
          <w:p w14:paraId="317B88CF" w14:textId="7FDA5D28" w:rsidR="00E2113D" w:rsidRDefault="00EC2598" w:rsidP="00852D0C">
            <w:r>
              <w:t>Enum (</w:t>
            </w:r>
            <w:r w:rsidR="00E2113D">
              <w:t>‘</w:t>
            </w:r>
            <w:r>
              <w:t>Comum</w:t>
            </w:r>
            <w:r w:rsidR="00E2113D">
              <w:t>’</w:t>
            </w:r>
            <w:r>
              <w:t>,</w:t>
            </w:r>
            <w:r w:rsidR="00E2113D">
              <w:t>’</w:t>
            </w:r>
            <w:r>
              <w:t>Admin</w:t>
            </w:r>
            <w:r w:rsidR="00E2113D">
              <w:t>’) DEFAULT ‘Comum’</w:t>
            </w:r>
          </w:p>
        </w:tc>
        <w:tc>
          <w:tcPr>
            <w:tcW w:w="1147" w:type="dxa"/>
          </w:tcPr>
          <w:p w14:paraId="6B3C4829" w14:textId="77777777" w:rsidR="00852D0C" w:rsidRDefault="00852D0C" w:rsidP="00852D0C"/>
        </w:tc>
        <w:tc>
          <w:tcPr>
            <w:tcW w:w="1154" w:type="dxa"/>
          </w:tcPr>
          <w:p w14:paraId="02A93A5E" w14:textId="77777777" w:rsidR="00852D0C" w:rsidRDefault="00852D0C" w:rsidP="00852D0C"/>
        </w:tc>
        <w:tc>
          <w:tcPr>
            <w:tcW w:w="1141" w:type="dxa"/>
          </w:tcPr>
          <w:p w14:paraId="3130EA29" w14:textId="77777777" w:rsidR="00852D0C" w:rsidRDefault="00852D0C" w:rsidP="00852D0C"/>
        </w:tc>
        <w:tc>
          <w:tcPr>
            <w:tcW w:w="1154" w:type="dxa"/>
          </w:tcPr>
          <w:p w14:paraId="3C9401B6" w14:textId="77777777" w:rsidR="00852D0C" w:rsidRDefault="00852D0C" w:rsidP="00852D0C"/>
        </w:tc>
        <w:tc>
          <w:tcPr>
            <w:tcW w:w="1154" w:type="dxa"/>
          </w:tcPr>
          <w:p w14:paraId="1512734B" w14:textId="77777777" w:rsidR="00852D0C" w:rsidRDefault="00852D0C" w:rsidP="00852D0C"/>
        </w:tc>
      </w:tr>
      <w:tr w:rsidR="00A56FD6" w14:paraId="00684EA5" w14:textId="77777777" w:rsidTr="00852D0C">
        <w:tc>
          <w:tcPr>
            <w:tcW w:w="1767" w:type="dxa"/>
          </w:tcPr>
          <w:p w14:paraId="3A4B9DBA" w14:textId="13B0F95A" w:rsidR="00A56FD6" w:rsidRDefault="00A56FD6" w:rsidP="00852D0C">
            <w:r>
              <w:t>created_at</w:t>
            </w:r>
          </w:p>
        </w:tc>
        <w:tc>
          <w:tcPr>
            <w:tcW w:w="1203" w:type="dxa"/>
          </w:tcPr>
          <w:p w14:paraId="01EEC82F" w14:textId="5AB39488" w:rsidR="00A56FD6" w:rsidRDefault="00FD4DEC" w:rsidP="00852D0C">
            <w:r>
              <w:t>Datetime default current_timestamp</w:t>
            </w:r>
          </w:p>
        </w:tc>
        <w:tc>
          <w:tcPr>
            <w:tcW w:w="1147" w:type="dxa"/>
          </w:tcPr>
          <w:p w14:paraId="40825DDC" w14:textId="77777777" w:rsidR="00A56FD6" w:rsidRDefault="00A56FD6" w:rsidP="00852D0C"/>
        </w:tc>
        <w:tc>
          <w:tcPr>
            <w:tcW w:w="1154" w:type="dxa"/>
          </w:tcPr>
          <w:p w14:paraId="64578FE6" w14:textId="6159AD9E" w:rsidR="00A56FD6" w:rsidRDefault="00FD6D6B" w:rsidP="00852D0C">
            <w:r>
              <w:t>x</w:t>
            </w:r>
          </w:p>
        </w:tc>
        <w:tc>
          <w:tcPr>
            <w:tcW w:w="1141" w:type="dxa"/>
          </w:tcPr>
          <w:p w14:paraId="0E384645" w14:textId="77777777" w:rsidR="00A56FD6" w:rsidRDefault="00A56FD6" w:rsidP="00852D0C"/>
        </w:tc>
        <w:tc>
          <w:tcPr>
            <w:tcW w:w="1154" w:type="dxa"/>
          </w:tcPr>
          <w:p w14:paraId="1FEC8522" w14:textId="77777777" w:rsidR="00A56FD6" w:rsidRDefault="00A56FD6" w:rsidP="00852D0C"/>
        </w:tc>
        <w:tc>
          <w:tcPr>
            <w:tcW w:w="1154" w:type="dxa"/>
          </w:tcPr>
          <w:p w14:paraId="4FBC2871" w14:textId="77777777" w:rsidR="00A56FD6" w:rsidRDefault="00A56FD6" w:rsidP="00852D0C"/>
        </w:tc>
      </w:tr>
    </w:tbl>
    <w:p w14:paraId="2C3E6F66" w14:textId="77777777" w:rsidR="005A4A80" w:rsidRDefault="005A4A80" w:rsidP="005A4A80"/>
    <w:p w14:paraId="724479A3" w14:textId="20FA5CF2" w:rsidR="005A4A80" w:rsidRDefault="005A4A80" w:rsidP="005A4A80">
      <w:r>
        <w:t>Modalidades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32"/>
        <w:gridCol w:w="2218"/>
        <w:gridCol w:w="1001"/>
        <w:gridCol w:w="1018"/>
        <w:gridCol w:w="987"/>
        <w:gridCol w:w="1020"/>
        <w:gridCol w:w="1018"/>
      </w:tblGrid>
      <w:tr w:rsidR="005A4A80" w14:paraId="08540357" w14:textId="77777777" w:rsidTr="00267521">
        <w:tc>
          <w:tcPr>
            <w:tcW w:w="1245" w:type="dxa"/>
          </w:tcPr>
          <w:p w14:paraId="47FB5D66" w14:textId="77777777" w:rsidR="005A4A80" w:rsidRDefault="005A4A80" w:rsidP="00267521">
            <w:r>
              <w:t>Nome</w:t>
            </w:r>
          </w:p>
        </w:tc>
        <w:tc>
          <w:tcPr>
            <w:tcW w:w="1245" w:type="dxa"/>
          </w:tcPr>
          <w:p w14:paraId="113ADD36" w14:textId="77777777" w:rsidR="005A4A80" w:rsidRDefault="005A4A80" w:rsidP="00267521">
            <w:r>
              <w:t>Tipo</w:t>
            </w:r>
          </w:p>
        </w:tc>
        <w:tc>
          <w:tcPr>
            <w:tcW w:w="1246" w:type="dxa"/>
          </w:tcPr>
          <w:p w14:paraId="1A451B37" w14:textId="77777777" w:rsidR="005A4A80" w:rsidRDefault="005A4A80" w:rsidP="00267521">
            <w:r>
              <w:t>PK</w:t>
            </w:r>
          </w:p>
        </w:tc>
        <w:tc>
          <w:tcPr>
            <w:tcW w:w="1246" w:type="dxa"/>
          </w:tcPr>
          <w:p w14:paraId="6831C21A" w14:textId="77777777" w:rsidR="005A4A80" w:rsidRDefault="005A4A80" w:rsidP="00267521">
            <w:r>
              <w:t>NN</w:t>
            </w:r>
          </w:p>
        </w:tc>
        <w:tc>
          <w:tcPr>
            <w:tcW w:w="1246" w:type="dxa"/>
          </w:tcPr>
          <w:p w14:paraId="57F05754" w14:textId="77777777" w:rsidR="005A4A80" w:rsidRDefault="005A4A80" w:rsidP="00267521">
            <w:r>
              <w:t>AI</w:t>
            </w:r>
          </w:p>
        </w:tc>
        <w:tc>
          <w:tcPr>
            <w:tcW w:w="1246" w:type="dxa"/>
          </w:tcPr>
          <w:p w14:paraId="3A532355" w14:textId="77777777" w:rsidR="005A4A80" w:rsidRDefault="005A4A80" w:rsidP="00267521">
            <w:r>
              <w:t>UQ</w:t>
            </w:r>
          </w:p>
        </w:tc>
        <w:tc>
          <w:tcPr>
            <w:tcW w:w="1246" w:type="dxa"/>
          </w:tcPr>
          <w:p w14:paraId="227F4A59" w14:textId="77777777" w:rsidR="005A4A80" w:rsidRDefault="005A4A80" w:rsidP="00267521">
            <w:r>
              <w:t>UN</w:t>
            </w:r>
          </w:p>
        </w:tc>
      </w:tr>
      <w:tr w:rsidR="00A56FD6" w14:paraId="67B19620" w14:textId="77777777" w:rsidTr="00D36199">
        <w:tc>
          <w:tcPr>
            <w:tcW w:w="1245" w:type="dxa"/>
          </w:tcPr>
          <w:p w14:paraId="1A10CD44" w14:textId="19C38AAB" w:rsidR="00A56FD6" w:rsidRDefault="00A56FD6" w:rsidP="00A56FD6">
            <w:r>
              <w:t>id</w:t>
            </w:r>
          </w:p>
        </w:tc>
        <w:tc>
          <w:tcPr>
            <w:tcW w:w="1245" w:type="dxa"/>
          </w:tcPr>
          <w:p w14:paraId="119F6713" w14:textId="7DAB827B" w:rsidR="00A56FD6" w:rsidRDefault="00A56FD6" w:rsidP="00A56FD6">
            <w:r>
              <w:t>BigInt</w:t>
            </w:r>
          </w:p>
        </w:tc>
        <w:tc>
          <w:tcPr>
            <w:tcW w:w="1246" w:type="dxa"/>
            <w:vAlign w:val="center"/>
          </w:tcPr>
          <w:p w14:paraId="2B41EE50" w14:textId="68BBFC58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1B604590" w14:textId="5DDD66DB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57595843" w14:textId="04CD9D7F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199BEFF6" w14:textId="5FDDB72E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0E51803E" w14:textId="61A85A3E" w:rsidR="00A56FD6" w:rsidRDefault="00A56FD6" w:rsidP="00A56FD6">
            <w:r>
              <w:t>x</w:t>
            </w:r>
          </w:p>
        </w:tc>
      </w:tr>
      <w:tr w:rsidR="00A56FD6" w14:paraId="5CF2EF81" w14:textId="77777777" w:rsidTr="00267521">
        <w:tc>
          <w:tcPr>
            <w:tcW w:w="1245" w:type="dxa"/>
          </w:tcPr>
          <w:p w14:paraId="22D92E08" w14:textId="4A1A03C3" w:rsidR="00A56FD6" w:rsidRDefault="00A56FD6" w:rsidP="00A56FD6">
            <w:r>
              <w:t>titulo</w:t>
            </w:r>
          </w:p>
        </w:tc>
        <w:tc>
          <w:tcPr>
            <w:tcW w:w="1245" w:type="dxa"/>
          </w:tcPr>
          <w:p w14:paraId="00C7ABAC" w14:textId="0D2D123D" w:rsidR="00A56FD6" w:rsidRDefault="00CF259C" w:rsidP="00A56FD6">
            <w:r>
              <w:t>Varchar (100)</w:t>
            </w:r>
          </w:p>
        </w:tc>
        <w:tc>
          <w:tcPr>
            <w:tcW w:w="1246" w:type="dxa"/>
          </w:tcPr>
          <w:p w14:paraId="071192E5" w14:textId="77777777" w:rsidR="00A56FD6" w:rsidRDefault="00A56FD6" w:rsidP="00A56FD6"/>
        </w:tc>
        <w:tc>
          <w:tcPr>
            <w:tcW w:w="1246" w:type="dxa"/>
          </w:tcPr>
          <w:p w14:paraId="483D1184" w14:textId="15215786" w:rsidR="00A56FD6" w:rsidRDefault="00CF259C" w:rsidP="00A56FD6">
            <w:r>
              <w:t>x</w:t>
            </w:r>
          </w:p>
        </w:tc>
        <w:tc>
          <w:tcPr>
            <w:tcW w:w="1246" w:type="dxa"/>
          </w:tcPr>
          <w:p w14:paraId="69D5CE61" w14:textId="77777777" w:rsidR="00A56FD6" w:rsidRDefault="00A56FD6" w:rsidP="00A56FD6"/>
        </w:tc>
        <w:tc>
          <w:tcPr>
            <w:tcW w:w="1246" w:type="dxa"/>
          </w:tcPr>
          <w:p w14:paraId="4A5B4417" w14:textId="3B276D59" w:rsidR="00A56FD6" w:rsidRDefault="00CF259C" w:rsidP="00A56FD6">
            <w:r>
              <w:t>x</w:t>
            </w:r>
          </w:p>
        </w:tc>
        <w:tc>
          <w:tcPr>
            <w:tcW w:w="1246" w:type="dxa"/>
          </w:tcPr>
          <w:p w14:paraId="2A5012EE" w14:textId="77777777" w:rsidR="00A56FD6" w:rsidRDefault="00A56FD6" w:rsidP="00A56FD6"/>
        </w:tc>
      </w:tr>
      <w:tr w:rsidR="00A56FD6" w14:paraId="366451D5" w14:textId="77777777" w:rsidTr="00267521">
        <w:tc>
          <w:tcPr>
            <w:tcW w:w="1245" w:type="dxa"/>
          </w:tcPr>
          <w:p w14:paraId="6EDB06CB" w14:textId="55718465" w:rsidR="00A56FD6" w:rsidRDefault="00A56FD6" w:rsidP="00A56FD6">
            <w:r>
              <w:t>descricao</w:t>
            </w:r>
          </w:p>
        </w:tc>
        <w:tc>
          <w:tcPr>
            <w:tcW w:w="1245" w:type="dxa"/>
          </w:tcPr>
          <w:p w14:paraId="63A09F44" w14:textId="2AED1268" w:rsidR="00A56FD6" w:rsidRDefault="00CF259C" w:rsidP="00A56FD6">
            <w:r>
              <w:t>Varchar (255)</w:t>
            </w:r>
          </w:p>
        </w:tc>
        <w:tc>
          <w:tcPr>
            <w:tcW w:w="1246" w:type="dxa"/>
          </w:tcPr>
          <w:p w14:paraId="240AE7EB" w14:textId="77777777" w:rsidR="00A56FD6" w:rsidRDefault="00A56FD6" w:rsidP="00A56FD6"/>
        </w:tc>
        <w:tc>
          <w:tcPr>
            <w:tcW w:w="1246" w:type="dxa"/>
          </w:tcPr>
          <w:p w14:paraId="516FF1A5" w14:textId="77777777" w:rsidR="00A56FD6" w:rsidRDefault="00A56FD6" w:rsidP="00A56FD6"/>
        </w:tc>
        <w:tc>
          <w:tcPr>
            <w:tcW w:w="1246" w:type="dxa"/>
          </w:tcPr>
          <w:p w14:paraId="4E962786" w14:textId="77777777" w:rsidR="00A56FD6" w:rsidRDefault="00A56FD6" w:rsidP="00A56FD6"/>
        </w:tc>
        <w:tc>
          <w:tcPr>
            <w:tcW w:w="1246" w:type="dxa"/>
          </w:tcPr>
          <w:p w14:paraId="71771EB0" w14:textId="77777777" w:rsidR="00A56FD6" w:rsidRDefault="00A56FD6" w:rsidP="00A56FD6"/>
        </w:tc>
        <w:tc>
          <w:tcPr>
            <w:tcW w:w="1246" w:type="dxa"/>
          </w:tcPr>
          <w:p w14:paraId="01E12C12" w14:textId="77777777" w:rsidR="00A56FD6" w:rsidRDefault="00A56FD6" w:rsidP="00A56FD6"/>
        </w:tc>
      </w:tr>
      <w:tr w:rsidR="00A56FD6" w14:paraId="70C45406" w14:textId="77777777" w:rsidTr="00267521">
        <w:tc>
          <w:tcPr>
            <w:tcW w:w="1245" w:type="dxa"/>
          </w:tcPr>
          <w:p w14:paraId="41A42110" w14:textId="3D649F37" w:rsidR="00A56FD6" w:rsidRDefault="00A56FD6" w:rsidP="00A56FD6">
            <w:r>
              <w:t>fotos</w:t>
            </w:r>
          </w:p>
        </w:tc>
        <w:tc>
          <w:tcPr>
            <w:tcW w:w="1245" w:type="dxa"/>
          </w:tcPr>
          <w:p w14:paraId="509534A2" w14:textId="517D59DD" w:rsidR="00A56FD6" w:rsidRDefault="00CF259C" w:rsidP="00A56FD6">
            <w:r>
              <w:t>Varchar (255)</w:t>
            </w:r>
          </w:p>
        </w:tc>
        <w:tc>
          <w:tcPr>
            <w:tcW w:w="1246" w:type="dxa"/>
          </w:tcPr>
          <w:p w14:paraId="0711122E" w14:textId="77777777" w:rsidR="00A56FD6" w:rsidRDefault="00A56FD6" w:rsidP="00A56FD6"/>
        </w:tc>
        <w:tc>
          <w:tcPr>
            <w:tcW w:w="1246" w:type="dxa"/>
          </w:tcPr>
          <w:p w14:paraId="34F334B2" w14:textId="77777777" w:rsidR="00A56FD6" w:rsidRDefault="00A56FD6" w:rsidP="00A56FD6"/>
        </w:tc>
        <w:tc>
          <w:tcPr>
            <w:tcW w:w="1246" w:type="dxa"/>
          </w:tcPr>
          <w:p w14:paraId="71395D2A" w14:textId="77777777" w:rsidR="00A56FD6" w:rsidRDefault="00A56FD6" w:rsidP="00A56FD6"/>
        </w:tc>
        <w:tc>
          <w:tcPr>
            <w:tcW w:w="1246" w:type="dxa"/>
          </w:tcPr>
          <w:p w14:paraId="40B7FF8E" w14:textId="77777777" w:rsidR="00A56FD6" w:rsidRDefault="00A56FD6" w:rsidP="00A56FD6"/>
        </w:tc>
        <w:tc>
          <w:tcPr>
            <w:tcW w:w="1246" w:type="dxa"/>
          </w:tcPr>
          <w:p w14:paraId="6DD3C89E" w14:textId="77777777" w:rsidR="00A56FD6" w:rsidRDefault="00A56FD6" w:rsidP="00A56FD6"/>
        </w:tc>
      </w:tr>
      <w:tr w:rsidR="00A56FD6" w14:paraId="7BDDCA85" w14:textId="77777777" w:rsidTr="00267521">
        <w:tc>
          <w:tcPr>
            <w:tcW w:w="1245" w:type="dxa"/>
          </w:tcPr>
          <w:p w14:paraId="36D8697C" w14:textId="33108B8A" w:rsidR="00A56FD6" w:rsidRDefault="00A56FD6" w:rsidP="00A56FD6">
            <w:r>
              <w:t>dificuldade</w:t>
            </w:r>
          </w:p>
        </w:tc>
        <w:tc>
          <w:tcPr>
            <w:tcW w:w="1245" w:type="dxa"/>
          </w:tcPr>
          <w:p w14:paraId="275384E7" w14:textId="1BC84BDE" w:rsidR="00A56FD6" w:rsidRDefault="00CF259C" w:rsidP="00A56FD6">
            <w:r>
              <w:t>Enum (</w:t>
            </w:r>
            <w:r w:rsidRPr="00CF259C">
              <w:t>'Fácil','Média','Difícil'</w:t>
            </w:r>
            <w:r>
              <w:t>)</w:t>
            </w:r>
          </w:p>
        </w:tc>
        <w:tc>
          <w:tcPr>
            <w:tcW w:w="1246" w:type="dxa"/>
          </w:tcPr>
          <w:p w14:paraId="4A1E5700" w14:textId="77777777" w:rsidR="00A56FD6" w:rsidRDefault="00A56FD6" w:rsidP="00A56FD6"/>
        </w:tc>
        <w:tc>
          <w:tcPr>
            <w:tcW w:w="1246" w:type="dxa"/>
          </w:tcPr>
          <w:p w14:paraId="08FC86FA" w14:textId="4AB9BCF1" w:rsidR="00A56FD6" w:rsidRDefault="00CF259C" w:rsidP="00A56FD6">
            <w:r>
              <w:t>x</w:t>
            </w:r>
          </w:p>
        </w:tc>
        <w:tc>
          <w:tcPr>
            <w:tcW w:w="1246" w:type="dxa"/>
          </w:tcPr>
          <w:p w14:paraId="5AD2CE7B" w14:textId="77777777" w:rsidR="00A56FD6" w:rsidRDefault="00A56FD6" w:rsidP="00A56FD6"/>
        </w:tc>
        <w:tc>
          <w:tcPr>
            <w:tcW w:w="1246" w:type="dxa"/>
          </w:tcPr>
          <w:p w14:paraId="64481E39" w14:textId="77777777" w:rsidR="00A56FD6" w:rsidRDefault="00A56FD6" w:rsidP="00A56FD6"/>
        </w:tc>
        <w:tc>
          <w:tcPr>
            <w:tcW w:w="1246" w:type="dxa"/>
          </w:tcPr>
          <w:p w14:paraId="3DBC4CDF" w14:textId="77777777" w:rsidR="00A56FD6" w:rsidRDefault="00A56FD6" w:rsidP="00A56FD6"/>
        </w:tc>
      </w:tr>
      <w:tr w:rsidR="00A56FD6" w14:paraId="72E07EC0" w14:textId="77777777" w:rsidTr="00267521">
        <w:tc>
          <w:tcPr>
            <w:tcW w:w="1245" w:type="dxa"/>
          </w:tcPr>
          <w:p w14:paraId="77129F0E" w14:textId="53613CD1" w:rsidR="00A56FD6" w:rsidRDefault="00A56FD6" w:rsidP="00A56FD6">
            <w:r>
              <w:t>created_at</w:t>
            </w:r>
          </w:p>
        </w:tc>
        <w:tc>
          <w:tcPr>
            <w:tcW w:w="1245" w:type="dxa"/>
          </w:tcPr>
          <w:p w14:paraId="206CE43C" w14:textId="7676E846" w:rsidR="00A56FD6" w:rsidRDefault="00CF259C" w:rsidP="00A56FD6">
            <w:r>
              <w:t>Datetime default current_timestamp</w:t>
            </w:r>
          </w:p>
        </w:tc>
        <w:tc>
          <w:tcPr>
            <w:tcW w:w="1246" w:type="dxa"/>
          </w:tcPr>
          <w:p w14:paraId="0C7C86ED" w14:textId="77777777" w:rsidR="00A56FD6" w:rsidRDefault="00A56FD6" w:rsidP="00A56FD6"/>
        </w:tc>
        <w:tc>
          <w:tcPr>
            <w:tcW w:w="1246" w:type="dxa"/>
          </w:tcPr>
          <w:p w14:paraId="2050DD42" w14:textId="54AF3A3A" w:rsidR="00A56FD6" w:rsidRDefault="00FD6D6B" w:rsidP="00A56FD6">
            <w:r>
              <w:t>x</w:t>
            </w:r>
          </w:p>
        </w:tc>
        <w:tc>
          <w:tcPr>
            <w:tcW w:w="1246" w:type="dxa"/>
          </w:tcPr>
          <w:p w14:paraId="5944F86E" w14:textId="77777777" w:rsidR="00A56FD6" w:rsidRDefault="00A56FD6" w:rsidP="00A56FD6"/>
        </w:tc>
        <w:tc>
          <w:tcPr>
            <w:tcW w:w="1246" w:type="dxa"/>
          </w:tcPr>
          <w:p w14:paraId="45FB6A6E" w14:textId="77777777" w:rsidR="00A56FD6" w:rsidRDefault="00A56FD6" w:rsidP="00A56FD6"/>
        </w:tc>
        <w:tc>
          <w:tcPr>
            <w:tcW w:w="1246" w:type="dxa"/>
          </w:tcPr>
          <w:p w14:paraId="592EC8F7" w14:textId="77777777" w:rsidR="00A56FD6" w:rsidRDefault="00A56FD6" w:rsidP="00A56FD6"/>
        </w:tc>
      </w:tr>
    </w:tbl>
    <w:p w14:paraId="06AF4369" w14:textId="77777777" w:rsidR="005A4A80" w:rsidRDefault="005A4A80" w:rsidP="005A4A80"/>
    <w:p w14:paraId="78DB0D42" w14:textId="77777777" w:rsidR="00850CCA" w:rsidRDefault="00850CCA" w:rsidP="005A4A80"/>
    <w:p w14:paraId="25CA76F1" w14:textId="77777777" w:rsidR="00850CCA" w:rsidRDefault="00850CCA" w:rsidP="005A4A80"/>
    <w:p w14:paraId="6E765C94" w14:textId="77777777" w:rsidR="00850CCA" w:rsidRDefault="00850CCA" w:rsidP="005A4A80"/>
    <w:p w14:paraId="6C4BA143" w14:textId="77777777" w:rsidR="00850CCA" w:rsidRDefault="00850CCA" w:rsidP="005A4A80"/>
    <w:p w14:paraId="0CB9C6A0" w14:textId="38BAFBF0" w:rsidR="005A4A80" w:rsidRDefault="005A4A80" w:rsidP="005A4A80">
      <w:r>
        <w:t>Aulas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2"/>
        <w:gridCol w:w="3434"/>
        <w:gridCol w:w="683"/>
        <w:gridCol w:w="723"/>
        <w:gridCol w:w="652"/>
        <w:gridCol w:w="727"/>
        <w:gridCol w:w="723"/>
      </w:tblGrid>
      <w:tr w:rsidR="006F7848" w14:paraId="7CC0B64A" w14:textId="77777777" w:rsidTr="00A56FD6">
        <w:tc>
          <w:tcPr>
            <w:tcW w:w="1552" w:type="dxa"/>
          </w:tcPr>
          <w:p w14:paraId="4E05936F" w14:textId="77777777" w:rsidR="005A4A80" w:rsidRDefault="005A4A80" w:rsidP="00267521">
            <w:r>
              <w:t>Nome</w:t>
            </w:r>
          </w:p>
        </w:tc>
        <w:tc>
          <w:tcPr>
            <w:tcW w:w="1202" w:type="dxa"/>
          </w:tcPr>
          <w:p w14:paraId="46F5E2B7" w14:textId="77777777" w:rsidR="005A4A80" w:rsidRDefault="005A4A80" w:rsidP="00267521">
            <w:r>
              <w:t>Tipo</w:t>
            </w:r>
          </w:p>
        </w:tc>
        <w:tc>
          <w:tcPr>
            <w:tcW w:w="1192" w:type="dxa"/>
          </w:tcPr>
          <w:p w14:paraId="620754B4" w14:textId="77777777" w:rsidR="005A4A80" w:rsidRDefault="005A4A80" w:rsidP="00267521">
            <w:r>
              <w:t>PK</w:t>
            </w:r>
          </w:p>
        </w:tc>
        <w:tc>
          <w:tcPr>
            <w:tcW w:w="1195" w:type="dxa"/>
          </w:tcPr>
          <w:p w14:paraId="4E496F82" w14:textId="77777777" w:rsidR="005A4A80" w:rsidRDefault="005A4A80" w:rsidP="00267521">
            <w:r>
              <w:t>NN</w:t>
            </w:r>
          </w:p>
        </w:tc>
        <w:tc>
          <w:tcPr>
            <w:tcW w:w="1188" w:type="dxa"/>
          </w:tcPr>
          <w:p w14:paraId="72479A33" w14:textId="77777777" w:rsidR="005A4A80" w:rsidRDefault="005A4A80" w:rsidP="00267521">
            <w:r>
              <w:t>AI</w:t>
            </w:r>
          </w:p>
        </w:tc>
        <w:tc>
          <w:tcPr>
            <w:tcW w:w="1196" w:type="dxa"/>
          </w:tcPr>
          <w:p w14:paraId="3FF39DC6" w14:textId="77777777" w:rsidR="005A4A80" w:rsidRDefault="005A4A80" w:rsidP="00267521">
            <w:r>
              <w:t>UQ</w:t>
            </w:r>
          </w:p>
        </w:tc>
        <w:tc>
          <w:tcPr>
            <w:tcW w:w="1195" w:type="dxa"/>
          </w:tcPr>
          <w:p w14:paraId="7FF88985" w14:textId="77777777" w:rsidR="005A4A80" w:rsidRDefault="005A4A80" w:rsidP="00267521">
            <w:r>
              <w:t>UN</w:t>
            </w:r>
          </w:p>
        </w:tc>
      </w:tr>
      <w:tr w:rsidR="006F7848" w14:paraId="02BF2A06" w14:textId="77777777" w:rsidTr="00C13719">
        <w:tc>
          <w:tcPr>
            <w:tcW w:w="1552" w:type="dxa"/>
          </w:tcPr>
          <w:p w14:paraId="081E2235" w14:textId="1944CCBC" w:rsidR="00A56FD6" w:rsidRDefault="00A56FD6" w:rsidP="00A56FD6">
            <w:r>
              <w:t>id</w:t>
            </w:r>
          </w:p>
        </w:tc>
        <w:tc>
          <w:tcPr>
            <w:tcW w:w="1202" w:type="dxa"/>
          </w:tcPr>
          <w:p w14:paraId="0712FF55" w14:textId="7F6F1A58" w:rsidR="00A56FD6" w:rsidRDefault="00A56FD6" w:rsidP="00A56FD6">
            <w:r>
              <w:t>BigInt</w:t>
            </w:r>
          </w:p>
        </w:tc>
        <w:tc>
          <w:tcPr>
            <w:tcW w:w="1192" w:type="dxa"/>
            <w:vAlign w:val="center"/>
          </w:tcPr>
          <w:p w14:paraId="7EDA1C91" w14:textId="64528ED6" w:rsidR="00A56FD6" w:rsidRDefault="00A56FD6" w:rsidP="00A56FD6">
            <w:r>
              <w:t>x</w:t>
            </w:r>
          </w:p>
        </w:tc>
        <w:tc>
          <w:tcPr>
            <w:tcW w:w="1195" w:type="dxa"/>
            <w:vAlign w:val="center"/>
          </w:tcPr>
          <w:p w14:paraId="1086EBD4" w14:textId="4E3EA519" w:rsidR="00A56FD6" w:rsidRDefault="00A56FD6" w:rsidP="00A56FD6">
            <w:r>
              <w:t>x</w:t>
            </w:r>
          </w:p>
        </w:tc>
        <w:tc>
          <w:tcPr>
            <w:tcW w:w="1188" w:type="dxa"/>
            <w:vAlign w:val="center"/>
          </w:tcPr>
          <w:p w14:paraId="2311CEF4" w14:textId="54508580" w:rsidR="00A56FD6" w:rsidRDefault="00A56FD6" w:rsidP="00A56FD6">
            <w:r>
              <w:t>x</w:t>
            </w:r>
          </w:p>
        </w:tc>
        <w:tc>
          <w:tcPr>
            <w:tcW w:w="1196" w:type="dxa"/>
            <w:vAlign w:val="center"/>
          </w:tcPr>
          <w:p w14:paraId="7D3D1D2F" w14:textId="301E5C0A" w:rsidR="00A56FD6" w:rsidRDefault="00A56FD6" w:rsidP="00A56FD6">
            <w:r>
              <w:t>x</w:t>
            </w:r>
          </w:p>
        </w:tc>
        <w:tc>
          <w:tcPr>
            <w:tcW w:w="1195" w:type="dxa"/>
            <w:vAlign w:val="center"/>
          </w:tcPr>
          <w:p w14:paraId="2C959D45" w14:textId="17BDABA0" w:rsidR="00A56FD6" w:rsidRDefault="00A56FD6" w:rsidP="00A56FD6">
            <w:r>
              <w:t>x</w:t>
            </w:r>
          </w:p>
        </w:tc>
      </w:tr>
      <w:tr w:rsidR="006F7848" w14:paraId="6085DE77" w14:textId="77777777" w:rsidTr="00A56FD6">
        <w:tc>
          <w:tcPr>
            <w:tcW w:w="1552" w:type="dxa"/>
          </w:tcPr>
          <w:p w14:paraId="7ABBE65E" w14:textId="0A4659B2" w:rsidR="00A56FD6" w:rsidRDefault="00A56FD6" w:rsidP="00A56FD6">
            <w:r>
              <w:t>titulo</w:t>
            </w:r>
          </w:p>
        </w:tc>
        <w:tc>
          <w:tcPr>
            <w:tcW w:w="1202" w:type="dxa"/>
          </w:tcPr>
          <w:p w14:paraId="15819B37" w14:textId="1A2B7D47" w:rsidR="00A56FD6" w:rsidRDefault="00CF259C" w:rsidP="00A56FD6">
            <w:r>
              <w:t>Varchar(100)</w:t>
            </w:r>
          </w:p>
        </w:tc>
        <w:tc>
          <w:tcPr>
            <w:tcW w:w="1192" w:type="dxa"/>
          </w:tcPr>
          <w:p w14:paraId="282C4926" w14:textId="77777777" w:rsidR="00A56FD6" w:rsidRDefault="00A56FD6" w:rsidP="00A56FD6"/>
        </w:tc>
        <w:tc>
          <w:tcPr>
            <w:tcW w:w="1195" w:type="dxa"/>
          </w:tcPr>
          <w:p w14:paraId="45FF0B2D" w14:textId="1171D600" w:rsidR="00A56FD6" w:rsidRDefault="00CF259C" w:rsidP="00A56FD6">
            <w:r>
              <w:t>x</w:t>
            </w:r>
          </w:p>
        </w:tc>
        <w:tc>
          <w:tcPr>
            <w:tcW w:w="1188" w:type="dxa"/>
          </w:tcPr>
          <w:p w14:paraId="645C850D" w14:textId="77777777" w:rsidR="00A56FD6" w:rsidRDefault="00A56FD6" w:rsidP="00A56FD6"/>
        </w:tc>
        <w:tc>
          <w:tcPr>
            <w:tcW w:w="1196" w:type="dxa"/>
          </w:tcPr>
          <w:p w14:paraId="4C693D68" w14:textId="5B0FA4E8" w:rsidR="00A56FD6" w:rsidRDefault="00A56FD6" w:rsidP="00A56FD6"/>
        </w:tc>
        <w:tc>
          <w:tcPr>
            <w:tcW w:w="1195" w:type="dxa"/>
          </w:tcPr>
          <w:p w14:paraId="7C659804" w14:textId="77777777" w:rsidR="00A56FD6" w:rsidRDefault="00A56FD6" w:rsidP="00A56FD6"/>
        </w:tc>
      </w:tr>
      <w:tr w:rsidR="006F7848" w14:paraId="5A3AFC25" w14:textId="77777777" w:rsidTr="00A56FD6">
        <w:tc>
          <w:tcPr>
            <w:tcW w:w="1552" w:type="dxa"/>
          </w:tcPr>
          <w:p w14:paraId="0AB475BE" w14:textId="18A970A9" w:rsidR="00A56FD6" w:rsidRDefault="00A56FD6" w:rsidP="00A56FD6">
            <w:r>
              <w:t>local</w:t>
            </w:r>
          </w:p>
        </w:tc>
        <w:tc>
          <w:tcPr>
            <w:tcW w:w="1202" w:type="dxa"/>
          </w:tcPr>
          <w:p w14:paraId="4815ACD3" w14:textId="548FB915" w:rsidR="00A56FD6" w:rsidRDefault="00CF259C" w:rsidP="00A56FD6">
            <w:r>
              <w:t>Varchar (50)</w:t>
            </w:r>
          </w:p>
        </w:tc>
        <w:tc>
          <w:tcPr>
            <w:tcW w:w="1192" w:type="dxa"/>
          </w:tcPr>
          <w:p w14:paraId="0293FA57" w14:textId="77777777" w:rsidR="00A56FD6" w:rsidRDefault="00A56FD6" w:rsidP="00A56FD6"/>
        </w:tc>
        <w:tc>
          <w:tcPr>
            <w:tcW w:w="1195" w:type="dxa"/>
          </w:tcPr>
          <w:p w14:paraId="01F78D5D" w14:textId="28BC4E2C" w:rsidR="00A56FD6" w:rsidRDefault="00CF259C" w:rsidP="00A56FD6">
            <w:r>
              <w:t>x</w:t>
            </w:r>
          </w:p>
        </w:tc>
        <w:tc>
          <w:tcPr>
            <w:tcW w:w="1188" w:type="dxa"/>
          </w:tcPr>
          <w:p w14:paraId="10F6CD48" w14:textId="77777777" w:rsidR="00A56FD6" w:rsidRDefault="00A56FD6" w:rsidP="00A56FD6"/>
        </w:tc>
        <w:tc>
          <w:tcPr>
            <w:tcW w:w="1196" w:type="dxa"/>
          </w:tcPr>
          <w:p w14:paraId="672DF8E0" w14:textId="77777777" w:rsidR="00A56FD6" w:rsidRDefault="00A56FD6" w:rsidP="00A56FD6"/>
        </w:tc>
        <w:tc>
          <w:tcPr>
            <w:tcW w:w="1195" w:type="dxa"/>
          </w:tcPr>
          <w:p w14:paraId="69B184A7" w14:textId="77777777" w:rsidR="00A56FD6" w:rsidRDefault="00A56FD6" w:rsidP="00A56FD6"/>
        </w:tc>
      </w:tr>
      <w:tr w:rsidR="006F7848" w14:paraId="4780F53C" w14:textId="77777777" w:rsidTr="00A56FD6">
        <w:tc>
          <w:tcPr>
            <w:tcW w:w="1552" w:type="dxa"/>
          </w:tcPr>
          <w:p w14:paraId="23E7EC7D" w14:textId="3E99F90E" w:rsidR="00A56FD6" w:rsidRDefault="00A56FD6" w:rsidP="00A56FD6">
            <w:r>
              <w:t>modalidade_id</w:t>
            </w:r>
          </w:p>
        </w:tc>
        <w:tc>
          <w:tcPr>
            <w:tcW w:w="1202" w:type="dxa"/>
          </w:tcPr>
          <w:p w14:paraId="1368311C" w14:textId="7FF39947" w:rsidR="00A56FD6" w:rsidRDefault="006F7848" w:rsidP="00A56FD6">
            <w:r>
              <w:t>BigInt</w:t>
            </w:r>
          </w:p>
        </w:tc>
        <w:tc>
          <w:tcPr>
            <w:tcW w:w="1192" w:type="dxa"/>
          </w:tcPr>
          <w:p w14:paraId="1F30AD68" w14:textId="77777777" w:rsidR="00A56FD6" w:rsidRDefault="00A56FD6" w:rsidP="00A56FD6"/>
        </w:tc>
        <w:tc>
          <w:tcPr>
            <w:tcW w:w="1195" w:type="dxa"/>
          </w:tcPr>
          <w:p w14:paraId="29792508" w14:textId="3F4C2969" w:rsidR="00A56FD6" w:rsidRDefault="006F7848" w:rsidP="00A56FD6">
            <w:r>
              <w:t>x</w:t>
            </w:r>
          </w:p>
        </w:tc>
        <w:tc>
          <w:tcPr>
            <w:tcW w:w="1188" w:type="dxa"/>
          </w:tcPr>
          <w:p w14:paraId="278E6ADD" w14:textId="77777777" w:rsidR="00A56FD6" w:rsidRDefault="00A56FD6" w:rsidP="00A56FD6"/>
        </w:tc>
        <w:tc>
          <w:tcPr>
            <w:tcW w:w="1196" w:type="dxa"/>
          </w:tcPr>
          <w:p w14:paraId="1DA67AA7" w14:textId="77777777" w:rsidR="00A56FD6" w:rsidRDefault="00A56FD6" w:rsidP="00A56FD6"/>
        </w:tc>
        <w:tc>
          <w:tcPr>
            <w:tcW w:w="1195" w:type="dxa"/>
          </w:tcPr>
          <w:p w14:paraId="16BC0E65" w14:textId="189D70C0" w:rsidR="00A56FD6" w:rsidRDefault="006F7848" w:rsidP="00A56FD6">
            <w:r>
              <w:t>x</w:t>
            </w:r>
          </w:p>
        </w:tc>
      </w:tr>
      <w:tr w:rsidR="006F7848" w14:paraId="3D15877C" w14:textId="77777777" w:rsidTr="00A56FD6">
        <w:tc>
          <w:tcPr>
            <w:tcW w:w="1552" w:type="dxa"/>
          </w:tcPr>
          <w:p w14:paraId="30AB21E3" w14:textId="3F63E1E1" w:rsidR="00A56FD6" w:rsidRDefault="00A56FD6" w:rsidP="00A56FD6">
            <w:r>
              <w:t>estado</w:t>
            </w:r>
          </w:p>
        </w:tc>
        <w:tc>
          <w:tcPr>
            <w:tcW w:w="1202" w:type="dxa"/>
          </w:tcPr>
          <w:p w14:paraId="303FC653" w14:textId="3ADE556B" w:rsidR="00A56FD6" w:rsidRDefault="006F7848" w:rsidP="00A56FD6">
            <w:r>
              <w:t>Enum (‘ativado’,’desativado’)</w:t>
            </w:r>
          </w:p>
        </w:tc>
        <w:tc>
          <w:tcPr>
            <w:tcW w:w="1192" w:type="dxa"/>
          </w:tcPr>
          <w:p w14:paraId="19A83539" w14:textId="77777777" w:rsidR="00A56FD6" w:rsidRDefault="00A56FD6" w:rsidP="00A56FD6"/>
        </w:tc>
        <w:tc>
          <w:tcPr>
            <w:tcW w:w="1195" w:type="dxa"/>
          </w:tcPr>
          <w:p w14:paraId="650E81BA" w14:textId="7E7FB6D2" w:rsidR="00A56FD6" w:rsidRDefault="006F7848" w:rsidP="00A56FD6">
            <w:r>
              <w:t>x</w:t>
            </w:r>
          </w:p>
        </w:tc>
        <w:tc>
          <w:tcPr>
            <w:tcW w:w="1188" w:type="dxa"/>
          </w:tcPr>
          <w:p w14:paraId="7893BB59" w14:textId="77777777" w:rsidR="00A56FD6" w:rsidRDefault="00A56FD6" w:rsidP="00A56FD6"/>
        </w:tc>
        <w:tc>
          <w:tcPr>
            <w:tcW w:w="1196" w:type="dxa"/>
          </w:tcPr>
          <w:p w14:paraId="56872C0F" w14:textId="77777777" w:rsidR="00A56FD6" w:rsidRDefault="00A56FD6" w:rsidP="00A56FD6"/>
        </w:tc>
        <w:tc>
          <w:tcPr>
            <w:tcW w:w="1195" w:type="dxa"/>
          </w:tcPr>
          <w:p w14:paraId="1AB2167D" w14:textId="77777777" w:rsidR="00A56FD6" w:rsidRDefault="00A56FD6" w:rsidP="00A56FD6"/>
        </w:tc>
      </w:tr>
      <w:tr w:rsidR="006F7848" w14:paraId="54C41C03" w14:textId="77777777" w:rsidTr="00A56FD6">
        <w:tc>
          <w:tcPr>
            <w:tcW w:w="1552" w:type="dxa"/>
          </w:tcPr>
          <w:p w14:paraId="3E4DBBC5" w14:textId="0F9E148C" w:rsidR="006F7848" w:rsidRDefault="006F7848" w:rsidP="00A56FD6">
            <w:r>
              <w:t>duracao</w:t>
            </w:r>
          </w:p>
        </w:tc>
        <w:tc>
          <w:tcPr>
            <w:tcW w:w="1202" w:type="dxa"/>
          </w:tcPr>
          <w:p w14:paraId="4729541A" w14:textId="5E987832" w:rsidR="006F7848" w:rsidRDefault="006F7848" w:rsidP="00A56FD6">
            <w:r>
              <w:t>Varchar(20)</w:t>
            </w:r>
          </w:p>
        </w:tc>
        <w:tc>
          <w:tcPr>
            <w:tcW w:w="1192" w:type="dxa"/>
          </w:tcPr>
          <w:p w14:paraId="178C33A1" w14:textId="77777777" w:rsidR="006F7848" w:rsidRDefault="006F7848" w:rsidP="00A56FD6"/>
        </w:tc>
        <w:tc>
          <w:tcPr>
            <w:tcW w:w="1195" w:type="dxa"/>
          </w:tcPr>
          <w:p w14:paraId="78A55438" w14:textId="04958509" w:rsidR="006F7848" w:rsidRDefault="006F7848" w:rsidP="00A56FD6">
            <w:r>
              <w:t>x</w:t>
            </w:r>
          </w:p>
        </w:tc>
        <w:tc>
          <w:tcPr>
            <w:tcW w:w="1188" w:type="dxa"/>
          </w:tcPr>
          <w:p w14:paraId="799CD30A" w14:textId="77777777" w:rsidR="006F7848" w:rsidRDefault="006F7848" w:rsidP="00A56FD6"/>
        </w:tc>
        <w:tc>
          <w:tcPr>
            <w:tcW w:w="1196" w:type="dxa"/>
          </w:tcPr>
          <w:p w14:paraId="105919A7" w14:textId="77777777" w:rsidR="006F7848" w:rsidRDefault="006F7848" w:rsidP="00A56FD6"/>
        </w:tc>
        <w:tc>
          <w:tcPr>
            <w:tcW w:w="1195" w:type="dxa"/>
          </w:tcPr>
          <w:p w14:paraId="4539C840" w14:textId="77777777" w:rsidR="006F7848" w:rsidRDefault="006F7848" w:rsidP="00A56FD6"/>
        </w:tc>
      </w:tr>
      <w:tr w:rsidR="006F7848" w14:paraId="013F3102" w14:textId="77777777" w:rsidTr="00A56FD6">
        <w:tc>
          <w:tcPr>
            <w:tcW w:w="1552" w:type="dxa"/>
          </w:tcPr>
          <w:p w14:paraId="394CCFA5" w14:textId="432B3752" w:rsidR="00A56FD6" w:rsidRDefault="00A56FD6" w:rsidP="00A56FD6">
            <w:r>
              <w:t>tipo</w:t>
            </w:r>
          </w:p>
        </w:tc>
        <w:tc>
          <w:tcPr>
            <w:tcW w:w="1202" w:type="dxa"/>
          </w:tcPr>
          <w:p w14:paraId="52C6C668" w14:textId="7E6E7290" w:rsidR="00A56FD6" w:rsidRDefault="006F7848" w:rsidP="00A56FD6">
            <w:r>
              <w:t>ENUM (‘Avançado’,’Iniciante’,’Intermédio’)</w:t>
            </w:r>
          </w:p>
        </w:tc>
        <w:tc>
          <w:tcPr>
            <w:tcW w:w="1192" w:type="dxa"/>
          </w:tcPr>
          <w:p w14:paraId="2EB658FA" w14:textId="77777777" w:rsidR="00A56FD6" w:rsidRDefault="00A56FD6" w:rsidP="00A56FD6"/>
        </w:tc>
        <w:tc>
          <w:tcPr>
            <w:tcW w:w="1195" w:type="dxa"/>
          </w:tcPr>
          <w:p w14:paraId="24803674" w14:textId="771D6FBA" w:rsidR="00A56FD6" w:rsidRDefault="006F7848" w:rsidP="00A56FD6">
            <w:r>
              <w:t>x</w:t>
            </w:r>
          </w:p>
        </w:tc>
        <w:tc>
          <w:tcPr>
            <w:tcW w:w="1188" w:type="dxa"/>
          </w:tcPr>
          <w:p w14:paraId="65B5CC7E" w14:textId="77777777" w:rsidR="00A56FD6" w:rsidRDefault="00A56FD6" w:rsidP="00A56FD6"/>
        </w:tc>
        <w:tc>
          <w:tcPr>
            <w:tcW w:w="1196" w:type="dxa"/>
          </w:tcPr>
          <w:p w14:paraId="0A72DB23" w14:textId="77777777" w:rsidR="00A56FD6" w:rsidRDefault="00A56FD6" w:rsidP="00A56FD6"/>
        </w:tc>
        <w:tc>
          <w:tcPr>
            <w:tcW w:w="1195" w:type="dxa"/>
          </w:tcPr>
          <w:p w14:paraId="734D8DA0" w14:textId="77777777" w:rsidR="00A56FD6" w:rsidRDefault="00A56FD6" w:rsidP="00A56FD6"/>
        </w:tc>
      </w:tr>
      <w:tr w:rsidR="006F7848" w14:paraId="0BCC10CA" w14:textId="77777777" w:rsidTr="00A56FD6">
        <w:tc>
          <w:tcPr>
            <w:tcW w:w="1552" w:type="dxa"/>
          </w:tcPr>
          <w:p w14:paraId="0D21716B" w14:textId="5CC54F5D" w:rsidR="00A56FD6" w:rsidRDefault="00A56FD6" w:rsidP="00A56FD6">
            <w:r>
              <w:t>data</w:t>
            </w:r>
          </w:p>
        </w:tc>
        <w:tc>
          <w:tcPr>
            <w:tcW w:w="1202" w:type="dxa"/>
          </w:tcPr>
          <w:p w14:paraId="5708D449" w14:textId="054CE45F" w:rsidR="00A56FD6" w:rsidRDefault="006F7848" w:rsidP="00A56FD6">
            <w:r>
              <w:t>DATE</w:t>
            </w:r>
          </w:p>
        </w:tc>
        <w:tc>
          <w:tcPr>
            <w:tcW w:w="1192" w:type="dxa"/>
          </w:tcPr>
          <w:p w14:paraId="08C4DA20" w14:textId="77777777" w:rsidR="00A56FD6" w:rsidRDefault="00A56FD6" w:rsidP="00A56FD6"/>
        </w:tc>
        <w:tc>
          <w:tcPr>
            <w:tcW w:w="1195" w:type="dxa"/>
          </w:tcPr>
          <w:p w14:paraId="02F0BCCB" w14:textId="3F541B05" w:rsidR="00A56FD6" w:rsidRDefault="006F7848" w:rsidP="00A56FD6">
            <w:r>
              <w:t>x</w:t>
            </w:r>
          </w:p>
        </w:tc>
        <w:tc>
          <w:tcPr>
            <w:tcW w:w="1188" w:type="dxa"/>
          </w:tcPr>
          <w:p w14:paraId="68876FF1" w14:textId="77777777" w:rsidR="00A56FD6" w:rsidRDefault="00A56FD6" w:rsidP="00A56FD6"/>
        </w:tc>
        <w:tc>
          <w:tcPr>
            <w:tcW w:w="1196" w:type="dxa"/>
          </w:tcPr>
          <w:p w14:paraId="2EDE533C" w14:textId="77777777" w:rsidR="00A56FD6" w:rsidRDefault="00A56FD6" w:rsidP="00A56FD6"/>
        </w:tc>
        <w:tc>
          <w:tcPr>
            <w:tcW w:w="1195" w:type="dxa"/>
          </w:tcPr>
          <w:p w14:paraId="222BF7BF" w14:textId="77777777" w:rsidR="00A56FD6" w:rsidRDefault="00A56FD6" w:rsidP="00A56FD6"/>
        </w:tc>
      </w:tr>
      <w:tr w:rsidR="006F7848" w14:paraId="226BF762" w14:textId="77777777" w:rsidTr="00A56FD6">
        <w:tc>
          <w:tcPr>
            <w:tcW w:w="1552" w:type="dxa"/>
          </w:tcPr>
          <w:p w14:paraId="77458FA6" w14:textId="02169F09" w:rsidR="00A56FD6" w:rsidRDefault="00A56FD6" w:rsidP="00A56FD6">
            <w:r>
              <w:t>created_at</w:t>
            </w:r>
          </w:p>
        </w:tc>
        <w:tc>
          <w:tcPr>
            <w:tcW w:w="1202" w:type="dxa"/>
          </w:tcPr>
          <w:p w14:paraId="42A4C798" w14:textId="52923899" w:rsidR="00A56FD6" w:rsidRDefault="00CF259C" w:rsidP="00A56FD6">
            <w:r>
              <w:t>Datetime default current_timestamp</w:t>
            </w:r>
          </w:p>
        </w:tc>
        <w:tc>
          <w:tcPr>
            <w:tcW w:w="1192" w:type="dxa"/>
          </w:tcPr>
          <w:p w14:paraId="4689E876" w14:textId="77777777" w:rsidR="00A56FD6" w:rsidRDefault="00A56FD6" w:rsidP="00A56FD6"/>
        </w:tc>
        <w:tc>
          <w:tcPr>
            <w:tcW w:w="1195" w:type="dxa"/>
          </w:tcPr>
          <w:p w14:paraId="33A7D354" w14:textId="40032BAC" w:rsidR="00A56FD6" w:rsidRDefault="00FD6D6B" w:rsidP="00A56FD6">
            <w:r>
              <w:t>x</w:t>
            </w:r>
          </w:p>
        </w:tc>
        <w:tc>
          <w:tcPr>
            <w:tcW w:w="1188" w:type="dxa"/>
          </w:tcPr>
          <w:p w14:paraId="48631CE6" w14:textId="77777777" w:rsidR="00A56FD6" w:rsidRDefault="00A56FD6" w:rsidP="00A56FD6"/>
        </w:tc>
        <w:tc>
          <w:tcPr>
            <w:tcW w:w="1196" w:type="dxa"/>
          </w:tcPr>
          <w:p w14:paraId="1D58862A" w14:textId="77777777" w:rsidR="00A56FD6" w:rsidRDefault="00A56FD6" w:rsidP="00A56FD6"/>
        </w:tc>
        <w:tc>
          <w:tcPr>
            <w:tcW w:w="1195" w:type="dxa"/>
          </w:tcPr>
          <w:p w14:paraId="681FAE3B" w14:textId="77777777" w:rsidR="00A56FD6" w:rsidRDefault="00A56FD6" w:rsidP="00A56FD6"/>
        </w:tc>
      </w:tr>
    </w:tbl>
    <w:p w14:paraId="1A56CA59" w14:textId="77777777" w:rsidR="00850CCA" w:rsidRDefault="00850CCA" w:rsidP="005A4A80"/>
    <w:p w14:paraId="0E7E0B39" w14:textId="6DBDD641" w:rsidR="005A4A80" w:rsidRDefault="005A4A80" w:rsidP="005A4A80">
      <w:r>
        <w:t>Eventos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23"/>
        <w:gridCol w:w="2515"/>
        <w:gridCol w:w="941"/>
        <w:gridCol w:w="963"/>
        <w:gridCol w:w="924"/>
        <w:gridCol w:w="965"/>
        <w:gridCol w:w="963"/>
      </w:tblGrid>
      <w:tr w:rsidR="006F7848" w14:paraId="4B641300" w14:textId="77777777" w:rsidTr="006F7848">
        <w:tc>
          <w:tcPr>
            <w:tcW w:w="1234" w:type="dxa"/>
          </w:tcPr>
          <w:p w14:paraId="1481317F" w14:textId="77777777" w:rsidR="005A4A80" w:rsidRDefault="005A4A80" w:rsidP="00267521">
            <w:r>
              <w:t>Nome</w:t>
            </w:r>
          </w:p>
        </w:tc>
        <w:tc>
          <w:tcPr>
            <w:tcW w:w="1953" w:type="dxa"/>
          </w:tcPr>
          <w:p w14:paraId="3B5499EC" w14:textId="77777777" w:rsidR="005A4A80" w:rsidRDefault="005A4A80" w:rsidP="00267521">
            <w:r>
              <w:t>Tipo</w:t>
            </w:r>
          </w:p>
        </w:tc>
        <w:tc>
          <w:tcPr>
            <w:tcW w:w="1102" w:type="dxa"/>
          </w:tcPr>
          <w:p w14:paraId="37A1C2D5" w14:textId="77777777" w:rsidR="005A4A80" w:rsidRDefault="005A4A80" w:rsidP="00267521">
            <w:r>
              <w:t>PK</w:t>
            </w:r>
          </w:p>
        </w:tc>
        <w:tc>
          <w:tcPr>
            <w:tcW w:w="1112" w:type="dxa"/>
          </w:tcPr>
          <w:p w14:paraId="53BC45E3" w14:textId="77777777" w:rsidR="005A4A80" w:rsidRDefault="005A4A80" w:rsidP="00267521">
            <w:r>
              <w:t>NN</w:t>
            </w:r>
          </w:p>
        </w:tc>
        <w:tc>
          <w:tcPr>
            <w:tcW w:w="1094" w:type="dxa"/>
          </w:tcPr>
          <w:p w14:paraId="78D1ED81" w14:textId="77777777" w:rsidR="005A4A80" w:rsidRDefault="005A4A80" w:rsidP="00267521">
            <w:r>
              <w:t>AI</w:t>
            </w:r>
          </w:p>
        </w:tc>
        <w:tc>
          <w:tcPr>
            <w:tcW w:w="1113" w:type="dxa"/>
          </w:tcPr>
          <w:p w14:paraId="2891581D" w14:textId="77777777" w:rsidR="005A4A80" w:rsidRDefault="005A4A80" w:rsidP="00267521">
            <w:r>
              <w:t>UQ</w:t>
            </w:r>
          </w:p>
        </w:tc>
        <w:tc>
          <w:tcPr>
            <w:tcW w:w="1112" w:type="dxa"/>
          </w:tcPr>
          <w:p w14:paraId="6AEE19E3" w14:textId="77777777" w:rsidR="005A4A80" w:rsidRDefault="005A4A80" w:rsidP="00267521">
            <w:r>
              <w:t>UN</w:t>
            </w:r>
          </w:p>
        </w:tc>
      </w:tr>
      <w:tr w:rsidR="006F7848" w14:paraId="0CF3668D" w14:textId="77777777" w:rsidTr="006F7848">
        <w:tc>
          <w:tcPr>
            <w:tcW w:w="1234" w:type="dxa"/>
          </w:tcPr>
          <w:p w14:paraId="5939B274" w14:textId="51D1ACDC" w:rsidR="00A56FD6" w:rsidRDefault="00A56FD6" w:rsidP="00A56FD6">
            <w:r>
              <w:t>id</w:t>
            </w:r>
          </w:p>
        </w:tc>
        <w:tc>
          <w:tcPr>
            <w:tcW w:w="1953" w:type="dxa"/>
          </w:tcPr>
          <w:p w14:paraId="157FE29C" w14:textId="73E15D45" w:rsidR="00A56FD6" w:rsidRDefault="00A56FD6" w:rsidP="00A56FD6">
            <w:r>
              <w:t>BigInt</w:t>
            </w:r>
          </w:p>
        </w:tc>
        <w:tc>
          <w:tcPr>
            <w:tcW w:w="1102" w:type="dxa"/>
            <w:vAlign w:val="center"/>
          </w:tcPr>
          <w:p w14:paraId="662545AC" w14:textId="27C408BE" w:rsidR="00A56FD6" w:rsidRDefault="00A56FD6" w:rsidP="00A56FD6">
            <w:r>
              <w:t>x</w:t>
            </w:r>
          </w:p>
        </w:tc>
        <w:tc>
          <w:tcPr>
            <w:tcW w:w="1112" w:type="dxa"/>
            <w:vAlign w:val="center"/>
          </w:tcPr>
          <w:p w14:paraId="3EEED0DE" w14:textId="2690316C" w:rsidR="00A56FD6" w:rsidRDefault="00A56FD6" w:rsidP="00A56FD6">
            <w:r>
              <w:t>x</w:t>
            </w:r>
          </w:p>
        </w:tc>
        <w:tc>
          <w:tcPr>
            <w:tcW w:w="1094" w:type="dxa"/>
            <w:vAlign w:val="center"/>
          </w:tcPr>
          <w:p w14:paraId="6ACFB860" w14:textId="04C4D242" w:rsidR="00A56FD6" w:rsidRDefault="00A56FD6" w:rsidP="00A56FD6">
            <w:r>
              <w:t>x</w:t>
            </w:r>
          </w:p>
        </w:tc>
        <w:tc>
          <w:tcPr>
            <w:tcW w:w="1113" w:type="dxa"/>
            <w:vAlign w:val="center"/>
          </w:tcPr>
          <w:p w14:paraId="3DE13203" w14:textId="0DC2CF2C" w:rsidR="00A56FD6" w:rsidRDefault="00A56FD6" w:rsidP="00A56FD6">
            <w:r>
              <w:t>x</w:t>
            </w:r>
          </w:p>
        </w:tc>
        <w:tc>
          <w:tcPr>
            <w:tcW w:w="1112" w:type="dxa"/>
            <w:vAlign w:val="center"/>
          </w:tcPr>
          <w:p w14:paraId="03486FBD" w14:textId="0592905F" w:rsidR="00A56FD6" w:rsidRDefault="00A56FD6" w:rsidP="00A56FD6">
            <w:r>
              <w:t>x</w:t>
            </w:r>
          </w:p>
        </w:tc>
      </w:tr>
      <w:tr w:rsidR="006F7848" w14:paraId="245875C4" w14:textId="77777777" w:rsidTr="006F7848">
        <w:tc>
          <w:tcPr>
            <w:tcW w:w="1234" w:type="dxa"/>
          </w:tcPr>
          <w:p w14:paraId="70B1EE3D" w14:textId="139831F5" w:rsidR="006F7848" w:rsidRDefault="006F7848" w:rsidP="006F7848">
            <w:r>
              <w:t>titulo</w:t>
            </w:r>
          </w:p>
        </w:tc>
        <w:tc>
          <w:tcPr>
            <w:tcW w:w="1953" w:type="dxa"/>
          </w:tcPr>
          <w:p w14:paraId="750D81C6" w14:textId="21E5EADB" w:rsidR="006F7848" w:rsidRDefault="006F7848" w:rsidP="006F7848">
            <w:r>
              <w:t>Varchar(100)</w:t>
            </w:r>
          </w:p>
        </w:tc>
        <w:tc>
          <w:tcPr>
            <w:tcW w:w="1102" w:type="dxa"/>
          </w:tcPr>
          <w:p w14:paraId="223881F1" w14:textId="77777777" w:rsidR="006F7848" w:rsidRDefault="006F7848" w:rsidP="006F7848"/>
        </w:tc>
        <w:tc>
          <w:tcPr>
            <w:tcW w:w="1112" w:type="dxa"/>
          </w:tcPr>
          <w:p w14:paraId="6CDDBB83" w14:textId="0C6FA024" w:rsidR="006F7848" w:rsidRDefault="006F7848" w:rsidP="006F7848">
            <w:r>
              <w:t>x</w:t>
            </w:r>
          </w:p>
        </w:tc>
        <w:tc>
          <w:tcPr>
            <w:tcW w:w="1094" w:type="dxa"/>
          </w:tcPr>
          <w:p w14:paraId="116F7CF0" w14:textId="77777777" w:rsidR="006F7848" w:rsidRDefault="006F7848" w:rsidP="006F7848"/>
        </w:tc>
        <w:tc>
          <w:tcPr>
            <w:tcW w:w="1113" w:type="dxa"/>
          </w:tcPr>
          <w:p w14:paraId="7D18CFD6" w14:textId="77777777" w:rsidR="006F7848" w:rsidRDefault="006F7848" w:rsidP="006F7848"/>
        </w:tc>
        <w:tc>
          <w:tcPr>
            <w:tcW w:w="1112" w:type="dxa"/>
          </w:tcPr>
          <w:p w14:paraId="3BEA3DFA" w14:textId="77777777" w:rsidR="006F7848" w:rsidRDefault="006F7848" w:rsidP="006F7848"/>
        </w:tc>
      </w:tr>
      <w:tr w:rsidR="006F7848" w14:paraId="76E4DF2B" w14:textId="77777777" w:rsidTr="006F7848">
        <w:tc>
          <w:tcPr>
            <w:tcW w:w="1234" w:type="dxa"/>
          </w:tcPr>
          <w:p w14:paraId="70AAA0CA" w14:textId="46A217F8" w:rsidR="006F7848" w:rsidRDefault="006F7848" w:rsidP="006F7848">
            <w:r>
              <w:t>local</w:t>
            </w:r>
          </w:p>
        </w:tc>
        <w:tc>
          <w:tcPr>
            <w:tcW w:w="1953" w:type="dxa"/>
          </w:tcPr>
          <w:p w14:paraId="5CE75540" w14:textId="580F1C91" w:rsidR="006F7848" w:rsidRDefault="006F7848" w:rsidP="006F7848">
            <w:r>
              <w:t>Varchar (50)</w:t>
            </w:r>
          </w:p>
        </w:tc>
        <w:tc>
          <w:tcPr>
            <w:tcW w:w="1102" w:type="dxa"/>
          </w:tcPr>
          <w:p w14:paraId="31BE596F" w14:textId="77777777" w:rsidR="006F7848" w:rsidRDefault="006F7848" w:rsidP="006F7848"/>
        </w:tc>
        <w:tc>
          <w:tcPr>
            <w:tcW w:w="1112" w:type="dxa"/>
          </w:tcPr>
          <w:p w14:paraId="6E79C15A" w14:textId="315F2A9E" w:rsidR="006F7848" w:rsidRDefault="006F7848" w:rsidP="006F7848">
            <w:r>
              <w:t>x</w:t>
            </w:r>
          </w:p>
        </w:tc>
        <w:tc>
          <w:tcPr>
            <w:tcW w:w="1094" w:type="dxa"/>
          </w:tcPr>
          <w:p w14:paraId="4FFB8537" w14:textId="77777777" w:rsidR="006F7848" w:rsidRDefault="006F7848" w:rsidP="006F7848"/>
        </w:tc>
        <w:tc>
          <w:tcPr>
            <w:tcW w:w="1113" w:type="dxa"/>
          </w:tcPr>
          <w:p w14:paraId="7F3281FE" w14:textId="77777777" w:rsidR="006F7848" w:rsidRDefault="006F7848" w:rsidP="006F7848"/>
        </w:tc>
        <w:tc>
          <w:tcPr>
            <w:tcW w:w="1112" w:type="dxa"/>
          </w:tcPr>
          <w:p w14:paraId="4FB1E682" w14:textId="77777777" w:rsidR="006F7848" w:rsidRDefault="006F7848" w:rsidP="006F7848"/>
        </w:tc>
      </w:tr>
      <w:tr w:rsidR="006F7848" w14:paraId="56CA9CCF" w14:textId="77777777" w:rsidTr="006F7848">
        <w:tc>
          <w:tcPr>
            <w:tcW w:w="1234" w:type="dxa"/>
          </w:tcPr>
          <w:p w14:paraId="45525B93" w14:textId="1E135CF7" w:rsidR="006F7848" w:rsidRDefault="006F7848" w:rsidP="006F7848">
            <w:r>
              <w:t>tipo</w:t>
            </w:r>
          </w:p>
        </w:tc>
        <w:tc>
          <w:tcPr>
            <w:tcW w:w="1953" w:type="dxa"/>
          </w:tcPr>
          <w:p w14:paraId="038FE010" w14:textId="64D79516" w:rsidR="006F7848" w:rsidRDefault="006F7848" w:rsidP="006F7848">
            <w:r>
              <w:t>Enum (“Formações”,”Festivais”)</w:t>
            </w:r>
          </w:p>
        </w:tc>
        <w:tc>
          <w:tcPr>
            <w:tcW w:w="1102" w:type="dxa"/>
          </w:tcPr>
          <w:p w14:paraId="41936821" w14:textId="77777777" w:rsidR="006F7848" w:rsidRDefault="006F7848" w:rsidP="006F7848"/>
        </w:tc>
        <w:tc>
          <w:tcPr>
            <w:tcW w:w="1112" w:type="dxa"/>
          </w:tcPr>
          <w:p w14:paraId="4F0E9B2B" w14:textId="5C44E6D7" w:rsidR="006F7848" w:rsidRDefault="006F7848" w:rsidP="006F7848">
            <w:r>
              <w:t>x</w:t>
            </w:r>
          </w:p>
        </w:tc>
        <w:tc>
          <w:tcPr>
            <w:tcW w:w="1094" w:type="dxa"/>
          </w:tcPr>
          <w:p w14:paraId="7E63B103" w14:textId="77777777" w:rsidR="006F7848" w:rsidRDefault="006F7848" w:rsidP="006F7848"/>
        </w:tc>
        <w:tc>
          <w:tcPr>
            <w:tcW w:w="1113" w:type="dxa"/>
          </w:tcPr>
          <w:p w14:paraId="518AAB9C" w14:textId="77777777" w:rsidR="006F7848" w:rsidRDefault="006F7848" w:rsidP="006F7848"/>
        </w:tc>
        <w:tc>
          <w:tcPr>
            <w:tcW w:w="1112" w:type="dxa"/>
          </w:tcPr>
          <w:p w14:paraId="4FE672B0" w14:textId="77777777" w:rsidR="006F7848" w:rsidRDefault="006F7848" w:rsidP="006F7848"/>
        </w:tc>
      </w:tr>
      <w:tr w:rsidR="006F7848" w14:paraId="33B3D1C9" w14:textId="77777777" w:rsidTr="006F7848">
        <w:tc>
          <w:tcPr>
            <w:tcW w:w="1234" w:type="dxa"/>
          </w:tcPr>
          <w:p w14:paraId="35EE86FE" w14:textId="6B72F9A6" w:rsidR="006F7848" w:rsidRDefault="006F7848" w:rsidP="006F7848">
            <w:r>
              <w:t>estado</w:t>
            </w:r>
          </w:p>
        </w:tc>
        <w:tc>
          <w:tcPr>
            <w:tcW w:w="1953" w:type="dxa"/>
          </w:tcPr>
          <w:p w14:paraId="1ABD974A" w14:textId="2E3B0EEC" w:rsidR="006F7848" w:rsidRDefault="006F7848" w:rsidP="006F7848">
            <w:r>
              <w:t>Enum (‘ativado’,’desativado’)</w:t>
            </w:r>
          </w:p>
        </w:tc>
        <w:tc>
          <w:tcPr>
            <w:tcW w:w="1102" w:type="dxa"/>
          </w:tcPr>
          <w:p w14:paraId="7661C3A0" w14:textId="77777777" w:rsidR="006F7848" w:rsidRDefault="006F7848" w:rsidP="006F7848"/>
        </w:tc>
        <w:tc>
          <w:tcPr>
            <w:tcW w:w="1112" w:type="dxa"/>
          </w:tcPr>
          <w:p w14:paraId="1F9AD7D9" w14:textId="1FBE22AC" w:rsidR="006F7848" w:rsidRDefault="006F7848" w:rsidP="006F7848">
            <w:r>
              <w:t>x</w:t>
            </w:r>
          </w:p>
        </w:tc>
        <w:tc>
          <w:tcPr>
            <w:tcW w:w="1094" w:type="dxa"/>
          </w:tcPr>
          <w:p w14:paraId="12576A17" w14:textId="77777777" w:rsidR="006F7848" w:rsidRDefault="006F7848" w:rsidP="006F7848"/>
        </w:tc>
        <w:tc>
          <w:tcPr>
            <w:tcW w:w="1113" w:type="dxa"/>
          </w:tcPr>
          <w:p w14:paraId="3E8DA80E" w14:textId="77777777" w:rsidR="006F7848" w:rsidRDefault="006F7848" w:rsidP="006F7848"/>
        </w:tc>
        <w:tc>
          <w:tcPr>
            <w:tcW w:w="1112" w:type="dxa"/>
          </w:tcPr>
          <w:p w14:paraId="5B7507A9" w14:textId="77777777" w:rsidR="006F7848" w:rsidRDefault="006F7848" w:rsidP="006F7848"/>
        </w:tc>
      </w:tr>
      <w:tr w:rsidR="006F7848" w14:paraId="1C0FB336" w14:textId="77777777" w:rsidTr="006F7848">
        <w:tc>
          <w:tcPr>
            <w:tcW w:w="1234" w:type="dxa"/>
          </w:tcPr>
          <w:p w14:paraId="1370D220" w14:textId="19E1B492" w:rsidR="006F7848" w:rsidRDefault="006F7848" w:rsidP="006F7848">
            <w:r>
              <w:t>data</w:t>
            </w:r>
          </w:p>
        </w:tc>
        <w:tc>
          <w:tcPr>
            <w:tcW w:w="1953" w:type="dxa"/>
          </w:tcPr>
          <w:p w14:paraId="6A39BEFC" w14:textId="128B91BE" w:rsidR="006F7848" w:rsidRDefault="006F7848" w:rsidP="006F7848">
            <w:r>
              <w:t>DATE</w:t>
            </w:r>
          </w:p>
        </w:tc>
        <w:tc>
          <w:tcPr>
            <w:tcW w:w="1102" w:type="dxa"/>
          </w:tcPr>
          <w:p w14:paraId="4460C494" w14:textId="77777777" w:rsidR="006F7848" w:rsidRDefault="006F7848" w:rsidP="006F7848"/>
        </w:tc>
        <w:tc>
          <w:tcPr>
            <w:tcW w:w="1112" w:type="dxa"/>
          </w:tcPr>
          <w:p w14:paraId="4F624558" w14:textId="5A58B573" w:rsidR="006F7848" w:rsidRDefault="006F7848" w:rsidP="006F7848">
            <w:r>
              <w:t>x</w:t>
            </w:r>
          </w:p>
        </w:tc>
        <w:tc>
          <w:tcPr>
            <w:tcW w:w="1094" w:type="dxa"/>
          </w:tcPr>
          <w:p w14:paraId="080B2A2C" w14:textId="77777777" w:rsidR="006F7848" w:rsidRDefault="006F7848" w:rsidP="006F7848"/>
        </w:tc>
        <w:tc>
          <w:tcPr>
            <w:tcW w:w="1113" w:type="dxa"/>
          </w:tcPr>
          <w:p w14:paraId="2F5D8E5C" w14:textId="77777777" w:rsidR="006F7848" w:rsidRDefault="006F7848" w:rsidP="006F7848"/>
        </w:tc>
        <w:tc>
          <w:tcPr>
            <w:tcW w:w="1112" w:type="dxa"/>
          </w:tcPr>
          <w:p w14:paraId="332B37FD" w14:textId="77777777" w:rsidR="006F7848" w:rsidRDefault="006F7848" w:rsidP="006F7848"/>
        </w:tc>
      </w:tr>
      <w:tr w:rsidR="006F7848" w14:paraId="589CF1C0" w14:textId="77777777" w:rsidTr="006F7848">
        <w:tc>
          <w:tcPr>
            <w:tcW w:w="1234" w:type="dxa"/>
          </w:tcPr>
          <w:p w14:paraId="24B1EB7A" w14:textId="1D57ABEB" w:rsidR="006F7848" w:rsidRDefault="006F7848" w:rsidP="006F7848">
            <w:r>
              <w:t>created_at</w:t>
            </w:r>
          </w:p>
        </w:tc>
        <w:tc>
          <w:tcPr>
            <w:tcW w:w="1953" w:type="dxa"/>
          </w:tcPr>
          <w:p w14:paraId="58A3606A" w14:textId="4E92379F" w:rsidR="006F7848" w:rsidRDefault="006F7848" w:rsidP="006F7848">
            <w:r>
              <w:t>Datetime default current_timestamp</w:t>
            </w:r>
          </w:p>
        </w:tc>
        <w:tc>
          <w:tcPr>
            <w:tcW w:w="1102" w:type="dxa"/>
          </w:tcPr>
          <w:p w14:paraId="0EB6AC16" w14:textId="77777777" w:rsidR="006F7848" w:rsidRDefault="006F7848" w:rsidP="006F7848"/>
        </w:tc>
        <w:tc>
          <w:tcPr>
            <w:tcW w:w="1112" w:type="dxa"/>
          </w:tcPr>
          <w:p w14:paraId="10F478D9" w14:textId="7E23D72F" w:rsidR="006F7848" w:rsidRDefault="00FD6D6B" w:rsidP="006F7848">
            <w:r>
              <w:t>x</w:t>
            </w:r>
          </w:p>
        </w:tc>
        <w:tc>
          <w:tcPr>
            <w:tcW w:w="1094" w:type="dxa"/>
          </w:tcPr>
          <w:p w14:paraId="0DCCE0CC" w14:textId="77777777" w:rsidR="006F7848" w:rsidRDefault="006F7848" w:rsidP="006F7848"/>
        </w:tc>
        <w:tc>
          <w:tcPr>
            <w:tcW w:w="1113" w:type="dxa"/>
          </w:tcPr>
          <w:p w14:paraId="07D89BEC" w14:textId="77777777" w:rsidR="006F7848" w:rsidRDefault="006F7848" w:rsidP="006F7848"/>
        </w:tc>
        <w:tc>
          <w:tcPr>
            <w:tcW w:w="1112" w:type="dxa"/>
          </w:tcPr>
          <w:p w14:paraId="1BE26DD9" w14:textId="77777777" w:rsidR="006F7848" w:rsidRDefault="006F7848" w:rsidP="006F7848"/>
        </w:tc>
      </w:tr>
    </w:tbl>
    <w:p w14:paraId="1483DB5F" w14:textId="77777777" w:rsidR="005A4A80" w:rsidRDefault="005A4A80" w:rsidP="005A4A80"/>
    <w:p w14:paraId="1D9DFB71" w14:textId="77777777" w:rsidR="00CF259C" w:rsidRDefault="00CF259C" w:rsidP="005A4A80"/>
    <w:p w14:paraId="07158E02" w14:textId="77777777" w:rsidR="00CF259C" w:rsidRDefault="00CF259C" w:rsidP="005A4A80"/>
    <w:p w14:paraId="46B8AFC6" w14:textId="77777777" w:rsidR="00CF259C" w:rsidRDefault="00CF259C" w:rsidP="005A4A80"/>
    <w:p w14:paraId="384A695D" w14:textId="77777777" w:rsidR="00CF259C" w:rsidRDefault="00CF259C" w:rsidP="005A4A80"/>
    <w:p w14:paraId="64DB567D" w14:textId="77777777" w:rsidR="00CF259C" w:rsidRDefault="00CF259C" w:rsidP="005A4A80"/>
    <w:p w14:paraId="6F64C448" w14:textId="77777777" w:rsidR="00CF259C" w:rsidRDefault="00CF259C" w:rsidP="005A4A80"/>
    <w:p w14:paraId="21838CB4" w14:textId="3DAFCC0E" w:rsidR="005A4A80" w:rsidRDefault="005A4A80" w:rsidP="005A4A80">
      <w:r>
        <w:lastRenderedPageBreak/>
        <w:t>Registo Contactos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38"/>
        <w:gridCol w:w="1953"/>
        <w:gridCol w:w="1054"/>
        <w:gridCol w:w="1068"/>
        <w:gridCol w:w="1044"/>
        <w:gridCol w:w="1069"/>
        <w:gridCol w:w="1068"/>
      </w:tblGrid>
      <w:tr w:rsidR="00CF259C" w14:paraId="28405E8B" w14:textId="77777777" w:rsidTr="00267521">
        <w:tc>
          <w:tcPr>
            <w:tcW w:w="1245" w:type="dxa"/>
          </w:tcPr>
          <w:p w14:paraId="4EB989EA" w14:textId="77777777" w:rsidR="005A4A80" w:rsidRDefault="005A4A80" w:rsidP="00267521">
            <w:r>
              <w:t>Nome</w:t>
            </w:r>
          </w:p>
        </w:tc>
        <w:tc>
          <w:tcPr>
            <w:tcW w:w="1245" w:type="dxa"/>
          </w:tcPr>
          <w:p w14:paraId="3EECBC83" w14:textId="77777777" w:rsidR="005A4A80" w:rsidRDefault="005A4A80" w:rsidP="00267521">
            <w:r>
              <w:t>Tipo</w:t>
            </w:r>
          </w:p>
        </w:tc>
        <w:tc>
          <w:tcPr>
            <w:tcW w:w="1246" w:type="dxa"/>
          </w:tcPr>
          <w:p w14:paraId="1B08B3A6" w14:textId="77777777" w:rsidR="005A4A80" w:rsidRDefault="005A4A80" w:rsidP="00267521">
            <w:r>
              <w:t>PK</w:t>
            </w:r>
          </w:p>
        </w:tc>
        <w:tc>
          <w:tcPr>
            <w:tcW w:w="1246" w:type="dxa"/>
          </w:tcPr>
          <w:p w14:paraId="37E0BAC7" w14:textId="77777777" w:rsidR="005A4A80" w:rsidRDefault="005A4A80" w:rsidP="00267521">
            <w:r>
              <w:t>NN</w:t>
            </w:r>
          </w:p>
        </w:tc>
        <w:tc>
          <w:tcPr>
            <w:tcW w:w="1246" w:type="dxa"/>
          </w:tcPr>
          <w:p w14:paraId="436A251B" w14:textId="77777777" w:rsidR="005A4A80" w:rsidRDefault="005A4A80" w:rsidP="00267521">
            <w:r>
              <w:t>AI</w:t>
            </w:r>
          </w:p>
        </w:tc>
        <w:tc>
          <w:tcPr>
            <w:tcW w:w="1246" w:type="dxa"/>
          </w:tcPr>
          <w:p w14:paraId="5A1E5B38" w14:textId="77777777" w:rsidR="005A4A80" w:rsidRDefault="005A4A80" w:rsidP="00267521">
            <w:r>
              <w:t>UQ</w:t>
            </w:r>
          </w:p>
        </w:tc>
        <w:tc>
          <w:tcPr>
            <w:tcW w:w="1246" w:type="dxa"/>
          </w:tcPr>
          <w:p w14:paraId="599E4816" w14:textId="77777777" w:rsidR="005A4A80" w:rsidRDefault="005A4A80" w:rsidP="00267521">
            <w:r>
              <w:t>UN</w:t>
            </w:r>
          </w:p>
        </w:tc>
      </w:tr>
      <w:tr w:rsidR="00A56FD6" w14:paraId="13209C4D" w14:textId="77777777" w:rsidTr="00B71C88">
        <w:tc>
          <w:tcPr>
            <w:tcW w:w="1245" w:type="dxa"/>
          </w:tcPr>
          <w:p w14:paraId="4877B936" w14:textId="3BE9B7E9" w:rsidR="00A56FD6" w:rsidRDefault="00A56FD6" w:rsidP="00A56FD6">
            <w:r>
              <w:t>id</w:t>
            </w:r>
          </w:p>
        </w:tc>
        <w:tc>
          <w:tcPr>
            <w:tcW w:w="1245" w:type="dxa"/>
          </w:tcPr>
          <w:p w14:paraId="340927BB" w14:textId="10413DB0" w:rsidR="00A56FD6" w:rsidRDefault="00A56FD6" w:rsidP="00A56FD6">
            <w:r>
              <w:t>BigInt</w:t>
            </w:r>
          </w:p>
        </w:tc>
        <w:tc>
          <w:tcPr>
            <w:tcW w:w="1246" w:type="dxa"/>
            <w:vAlign w:val="center"/>
          </w:tcPr>
          <w:p w14:paraId="5E4605FA" w14:textId="31E84CD3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3F6027E1" w14:textId="37D803DC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66E6B755" w14:textId="7518D427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3C14147E" w14:textId="548FD613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6962ECBA" w14:textId="2D148520" w:rsidR="00A56FD6" w:rsidRDefault="00A56FD6" w:rsidP="00A56FD6">
            <w:r>
              <w:t>x</w:t>
            </w:r>
          </w:p>
        </w:tc>
      </w:tr>
      <w:tr w:rsidR="00CF259C" w14:paraId="3A3B1ED4" w14:textId="77777777" w:rsidTr="00267521">
        <w:tc>
          <w:tcPr>
            <w:tcW w:w="1245" w:type="dxa"/>
          </w:tcPr>
          <w:p w14:paraId="6518EBB2" w14:textId="44DE6CB1" w:rsidR="00A56FD6" w:rsidRDefault="00A56FD6" w:rsidP="00A56FD6">
            <w:r>
              <w:t>nome</w:t>
            </w:r>
          </w:p>
        </w:tc>
        <w:tc>
          <w:tcPr>
            <w:tcW w:w="1245" w:type="dxa"/>
          </w:tcPr>
          <w:p w14:paraId="0816EE93" w14:textId="4BA498C2" w:rsidR="00A56FD6" w:rsidRDefault="00FD6D6B" w:rsidP="00A56FD6">
            <w:r>
              <w:t>Varchar(100)</w:t>
            </w:r>
          </w:p>
        </w:tc>
        <w:tc>
          <w:tcPr>
            <w:tcW w:w="1246" w:type="dxa"/>
          </w:tcPr>
          <w:p w14:paraId="72CB27E2" w14:textId="77777777" w:rsidR="00A56FD6" w:rsidRDefault="00A56FD6" w:rsidP="00A56FD6"/>
        </w:tc>
        <w:tc>
          <w:tcPr>
            <w:tcW w:w="1246" w:type="dxa"/>
          </w:tcPr>
          <w:p w14:paraId="76C608ED" w14:textId="04851FD3" w:rsidR="00A56FD6" w:rsidRDefault="00FD6D6B" w:rsidP="00A56FD6">
            <w:r>
              <w:t>x</w:t>
            </w:r>
          </w:p>
        </w:tc>
        <w:tc>
          <w:tcPr>
            <w:tcW w:w="1246" w:type="dxa"/>
          </w:tcPr>
          <w:p w14:paraId="265167CE" w14:textId="77777777" w:rsidR="00A56FD6" w:rsidRDefault="00A56FD6" w:rsidP="00A56FD6"/>
        </w:tc>
        <w:tc>
          <w:tcPr>
            <w:tcW w:w="1246" w:type="dxa"/>
          </w:tcPr>
          <w:p w14:paraId="1C081F7B" w14:textId="77777777" w:rsidR="00A56FD6" w:rsidRDefault="00A56FD6" w:rsidP="00A56FD6"/>
        </w:tc>
        <w:tc>
          <w:tcPr>
            <w:tcW w:w="1246" w:type="dxa"/>
          </w:tcPr>
          <w:p w14:paraId="7EAC7CC2" w14:textId="77777777" w:rsidR="00A56FD6" w:rsidRDefault="00A56FD6" w:rsidP="00A56FD6"/>
        </w:tc>
      </w:tr>
      <w:tr w:rsidR="00CF259C" w14:paraId="291B2496" w14:textId="77777777" w:rsidTr="00267521">
        <w:tc>
          <w:tcPr>
            <w:tcW w:w="1245" w:type="dxa"/>
          </w:tcPr>
          <w:p w14:paraId="091A8AB4" w14:textId="15B75DBE" w:rsidR="00A56FD6" w:rsidRDefault="00A56FD6" w:rsidP="00A56FD6">
            <w:r>
              <w:t>telefone</w:t>
            </w:r>
          </w:p>
        </w:tc>
        <w:tc>
          <w:tcPr>
            <w:tcW w:w="1245" w:type="dxa"/>
          </w:tcPr>
          <w:p w14:paraId="5A47CD24" w14:textId="0FA53E30" w:rsidR="00A56FD6" w:rsidRDefault="00FD6D6B" w:rsidP="00A56FD6">
            <w:r>
              <w:t>Char (9)</w:t>
            </w:r>
          </w:p>
        </w:tc>
        <w:tc>
          <w:tcPr>
            <w:tcW w:w="1246" w:type="dxa"/>
          </w:tcPr>
          <w:p w14:paraId="0F95CF4C" w14:textId="77777777" w:rsidR="00A56FD6" w:rsidRDefault="00A56FD6" w:rsidP="00A56FD6"/>
        </w:tc>
        <w:tc>
          <w:tcPr>
            <w:tcW w:w="1246" w:type="dxa"/>
          </w:tcPr>
          <w:p w14:paraId="013E5BB3" w14:textId="77777777" w:rsidR="00A56FD6" w:rsidRDefault="00A56FD6" w:rsidP="00A56FD6"/>
        </w:tc>
        <w:tc>
          <w:tcPr>
            <w:tcW w:w="1246" w:type="dxa"/>
          </w:tcPr>
          <w:p w14:paraId="50508146" w14:textId="77777777" w:rsidR="00A56FD6" w:rsidRDefault="00A56FD6" w:rsidP="00A56FD6"/>
        </w:tc>
        <w:tc>
          <w:tcPr>
            <w:tcW w:w="1246" w:type="dxa"/>
          </w:tcPr>
          <w:p w14:paraId="3B7C2A74" w14:textId="77777777" w:rsidR="00A56FD6" w:rsidRDefault="00A56FD6" w:rsidP="00A56FD6"/>
        </w:tc>
        <w:tc>
          <w:tcPr>
            <w:tcW w:w="1246" w:type="dxa"/>
          </w:tcPr>
          <w:p w14:paraId="25758925" w14:textId="43D2A587" w:rsidR="00A56FD6" w:rsidRDefault="00FD6D6B" w:rsidP="00A56FD6">
            <w:r>
              <w:t>x</w:t>
            </w:r>
          </w:p>
        </w:tc>
      </w:tr>
      <w:tr w:rsidR="00CF259C" w14:paraId="6340E312" w14:textId="77777777" w:rsidTr="00267521">
        <w:tc>
          <w:tcPr>
            <w:tcW w:w="1245" w:type="dxa"/>
          </w:tcPr>
          <w:p w14:paraId="115767A9" w14:textId="2ED29B6F" w:rsidR="00A56FD6" w:rsidRDefault="00A56FD6" w:rsidP="00A56FD6">
            <w:r>
              <w:t>email</w:t>
            </w:r>
          </w:p>
        </w:tc>
        <w:tc>
          <w:tcPr>
            <w:tcW w:w="1245" w:type="dxa"/>
          </w:tcPr>
          <w:p w14:paraId="613077B7" w14:textId="279B24AB" w:rsidR="00A56FD6" w:rsidRDefault="00FD6D6B" w:rsidP="00A56FD6">
            <w:r>
              <w:t>Varchar (50)</w:t>
            </w:r>
          </w:p>
        </w:tc>
        <w:tc>
          <w:tcPr>
            <w:tcW w:w="1246" w:type="dxa"/>
          </w:tcPr>
          <w:p w14:paraId="1B6D7F99" w14:textId="77777777" w:rsidR="00A56FD6" w:rsidRDefault="00A56FD6" w:rsidP="00A56FD6"/>
        </w:tc>
        <w:tc>
          <w:tcPr>
            <w:tcW w:w="1246" w:type="dxa"/>
          </w:tcPr>
          <w:p w14:paraId="52C4DB6F" w14:textId="22F33197" w:rsidR="00A56FD6" w:rsidRDefault="00FD6D6B" w:rsidP="00A56FD6">
            <w:r>
              <w:t>x</w:t>
            </w:r>
          </w:p>
        </w:tc>
        <w:tc>
          <w:tcPr>
            <w:tcW w:w="1246" w:type="dxa"/>
          </w:tcPr>
          <w:p w14:paraId="65231CC5" w14:textId="77777777" w:rsidR="00A56FD6" w:rsidRDefault="00A56FD6" w:rsidP="00A56FD6"/>
        </w:tc>
        <w:tc>
          <w:tcPr>
            <w:tcW w:w="1246" w:type="dxa"/>
          </w:tcPr>
          <w:p w14:paraId="0F139D8B" w14:textId="77777777" w:rsidR="00A56FD6" w:rsidRDefault="00A56FD6" w:rsidP="00A56FD6"/>
        </w:tc>
        <w:tc>
          <w:tcPr>
            <w:tcW w:w="1246" w:type="dxa"/>
          </w:tcPr>
          <w:p w14:paraId="7E8F8727" w14:textId="77777777" w:rsidR="00A56FD6" w:rsidRDefault="00A56FD6" w:rsidP="00A56FD6"/>
        </w:tc>
      </w:tr>
      <w:tr w:rsidR="00CF259C" w14:paraId="16F8B825" w14:textId="77777777" w:rsidTr="00267521">
        <w:tc>
          <w:tcPr>
            <w:tcW w:w="1245" w:type="dxa"/>
          </w:tcPr>
          <w:p w14:paraId="4B5405C7" w14:textId="383E4FFA" w:rsidR="00A56FD6" w:rsidRDefault="00A56FD6" w:rsidP="00A56FD6">
            <w:r>
              <w:t>assunto</w:t>
            </w:r>
          </w:p>
        </w:tc>
        <w:tc>
          <w:tcPr>
            <w:tcW w:w="1245" w:type="dxa"/>
          </w:tcPr>
          <w:p w14:paraId="716E6DC5" w14:textId="1E3DDCF6" w:rsidR="00A56FD6" w:rsidRDefault="00FD6D6B" w:rsidP="00A56FD6">
            <w:r>
              <w:t>Varchar (255)</w:t>
            </w:r>
          </w:p>
        </w:tc>
        <w:tc>
          <w:tcPr>
            <w:tcW w:w="1246" w:type="dxa"/>
          </w:tcPr>
          <w:p w14:paraId="34760D89" w14:textId="77777777" w:rsidR="00A56FD6" w:rsidRDefault="00A56FD6" w:rsidP="00A56FD6"/>
        </w:tc>
        <w:tc>
          <w:tcPr>
            <w:tcW w:w="1246" w:type="dxa"/>
          </w:tcPr>
          <w:p w14:paraId="2FF21B0F" w14:textId="66C2375C" w:rsidR="00A56FD6" w:rsidRDefault="00FD6D6B" w:rsidP="00A56FD6">
            <w:r>
              <w:t>x</w:t>
            </w:r>
          </w:p>
        </w:tc>
        <w:tc>
          <w:tcPr>
            <w:tcW w:w="1246" w:type="dxa"/>
          </w:tcPr>
          <w:p w14:paraId="7604E391" w14:textId="77777777" w:rsidR="00A56FD6" w:rsidRDefault="00A56FD6" w:rsidP="00A56FD6"/>
        </w:tc>
        <w:tc>
          <w:tcPr>
            <w:tcW w:w="1246" w:type="dxa"/>
          </w:tcPr>
          <w:p w14:paraId="349B18B4" w14:textId="77777777" w:rsidR="00A56FD6" w:rsidRDefault="00A56FD6" w:rsidP="00A56FD6"/>
        </w:tc>
        <w:tc>
          <w:tcPr>
            <w:tcW w:w="1246" w:type="dxa"/>
          </w:tcPr>
          <w:p w14:paraId="3D0F81F0" w14:textId="77777777" w:rsidR="00A56FD6" w:rsidRDefault="00A56FD6" w:rsidP="00A56FD6"/>
        </w:tc>
      </w:tr>
      <w:tr w:rsidR="00A56FD6" w14:paraId="6E4ED927" w14:textId="77777777" w:rsidTr="00267521">
        <w:tc>
          <w:tcPr>
            <w:tcW w:w="1245" w:type="dxa"/>
          </w:tcPr>
          <w:p w14:paraId="0F69726A" w14:textId="0EF96064" w:rsidR="00A56FD6" w:rsidRDefault="00A56FD6" w:rsidP="00A56FD6">
            <w:r>
              <w:t>data_envio</w:t>
            </w:r>
          </w:p>
        </w:tc>
        <w:tc>
          <w:tcPr>
            <w:tcW w:w="1245" w:type="dxa"/>
          </w:tcPr>
          <w:p w14:paraId="5B570860" w14:textId="501724FF" w:rsidR="00A56FD6" w:rsidRDefault="00FD6D6B" w:rsidP="00A56FD6">
            <w:r>
              <w:t>DATE</w:t>
            </w:r>
          </w:p>
        </w:tc>
        <w:tc>
          <w:tcPr>
            <w:tcW w:w="1246" w:type="dxa"/>
          </w:tcPr>
          <w:p w14:paraId="34E929BC" w14:textId="77777777" w:rsidR="00A56FD6" w:rsidRDefault="00A56FD6" w:rsidP="00A56FD6"/>
        </w:tc>
        <w:tc>
          <w:tcPr>
            <w:tcW w:w="1246" w:type="dxa"/>
          </w:tcPr>
          <w:p w14:paraId="6FF2E97C" w14:textId="77777777" w:rsidR="00A56FD6" w:rsidRDefault="00A56FD6" w:rsidP="00A56FD6"/>
        </w:tc>
        <w:tc>
          <w:tcPr>
            <w:tcW w:w="1246" w:type="dxa"/>
          </w:tcPr>
          <w:p w14:paraId="54F4323B" w14:textId="77777777" w:rsidR="00A56FD6" w:rsidRDefault="00A56FD6" w:rsidP="00A56FD6"/>
        </w:tc>
        <w:tc>
          <w:tcPr>
            <w:tcW w:w="1246" w:type="dxa"/>
          </w:tcPr>
          <w:p w14:paraId="3737E8C3" w14:textId="77777777" w:rsidR="00A56FD6" w:rsidRDefault="00A56FD6" w:rsidP="00A56FD6"/>
        </w:tc>
        <w:tc>
          <w:tcPr>
            <w:tcW w:w="1246" w:type="dxa"/>
          </w:tcPr>
          <w:p w14:paraId="76E946D2" w14:textId="77777777" w:rsidR="00A56FD6" w:rsidRDefault="00A56FD6" w:rsidP="00A56FD6"/>
        </w:tc>
      </w:tr>
      <w:tr w:rsidR="00A56FD6" w14:paraId="3B49FA83" w14:textId="77777777" w:rsidTr="00267521">
        <w:tc>
          <w:tcPr>
            <w:tcW w:w="1245" w:type="dxa"/>
          </w:tcPr>
          <w:p w14:paraId="5DBFBD4A" w14:textId="252605D3" w:rsidR="00A56FD6" w:rsidRDefault="00A56FD6" w:rsidP="00A56FD6">
            <w:r>
              <w:t>created_at</w:t>
            </w:r>
          </w:p>
        </w:tc>
        <w:tc>
          <w:tcPr>
            <w:tcW w:w="1245" w:type="dxa"/>
          </w:tcPr>
          <w:p w14:paraId="1FCDA8DC" w14:textId="0316C9F9" w:rsidR="00A56FD6" w:rsidRDefault="00CF259C" w:rsidP="00A56FD6">
            <w:r>
              <w:t>Datetime default current_timestamp</w:t>
            </w:r>
          </w:p>
        </w:tc>
        <w:tc>
          <w:tcPr>
            <w:tcW w:w="1246" w:type="dxa"/>
          </w:tcPr>
          <w:p w14:paraId="2FD3C5C2" w14:textId="77777777" w:rsidR="00A56FD6" w:rsidRDefault="00A56FD6" w:rsidP="00A56FD6"/>
        </w:tc>
        <w:tc>
          <w:tcPr>
            <w:tcW w:w="1246" w:type="dxa"/>
          </w:tcPr>
          <w:p w14:paraId="6A56620A" w14:textId="03251579" w:rsidR="00A56FD6" w:rsidRDefault="00FD6D6B" w:rsidP="00A56FD6">
            <w:r>
              <w:t>x</w:t>
            </w:r>
          </w:p>
        </w:tc>
        <w:tc>
          <w:tcPr>
            <w:tcW w:w="1246" w:type="dxa"/>
          </w:tcPr>
          <w:p w14:paraId="0EFC0D2D" w14:textId="77777777" w:rsidR="00A56FD6" w:rsidRDefault="00A56FD6" w:rsidP="00A56FD6"/>
        </w:tc>
        <w:tc>
          <w:tcPr>
            <w:tcW w:w="1246" w:type="dxa"/>
          </w:tcPr>
          <w:p w14:paraId="76922E44" w14:textId="77777777" w:rsidR="00A56FD6" w:rsidRDefault="00A56FD6" w:rsidP="00A56FD6"/>
        </w:tc>
        <w:tc>
          <w:tcPr>
            <w:tcW w:w="1246" w:type="dxa"/>
          </w:tcPr>
          <w:p w14:paraId="6105EC60" w14:textId="77777777" w:rsidR="00A56FD6" w:rsidRDefault="00A56FD6" w:rsidP="00A56FD6"/>
        </w:tc>
      </w:tr>
    </w:tbl>
    <w:p w14:paraId="6C912CB8" w14:textId="77777777" w:rsidR="00850CCA" w:rsidRDefault="00850CCA" w:rsidP="005A4A80"/>
    <w:p w14:paraId="18EB329D" w14:textId="44E17CF2" w:rsidR="005A4A80" w:rsidRDefault="005A4A80" w:rsidP="005A4A80">
      <w:r>
        <w:t>Sobre Nós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32"/>
        <w:gridCol w:w="1953"/>
        <w:gridCol w:w="1056"/>
        <w:gridCol w:w="1069"/>
        <w:gridCol w:w="1045"/>
        <w:gridCol w:w="1070"/>
        <w:gridCol w:w="1069"/>
      </w:tblGrid>
      <w:tr w:rsidR="005A4A80" w14:paraId="570F4089" w14:textId="77777777" w:rsidTr="00267521">
        <w:tc>
          <w:tcPr>
            <w:tcW w:w="1245" w:type="dxa"/>
          </w:tcPr>
          <w:p w14:paraId="1201651D" w14:textId="77777777" w:rsidR="005A4A80" w:rsidRDefault="005A4A80" w:rsidP="00267521">
            <w:r>
              <w:t>Nome</w:t>
            </w:r>
          </w:p>
        </w:tc>
        <w:tc>
          <w:tcPr>
            <w:tcW w:w="1245" w:type="dxa"/>
          </w:tcPr>
          <w:p w14:paraId="5A90C63A" w14:textId="77777777" w:rsidR="005A4A80" w:rsidRDefault="005A4A80" w:rsidP="00267521">
            <w:r>
              <w:t>Tipo</w:t>
            </w:r>
          </w:p>
        </w:tc>
        <w:tc>
          <w:tcPr>
            <w:tcW w:w="1246" w:type="dxa"/>
          </w:tcPr>
          <w:p w14:paraId="7F117DDA" w14:textId="77777777" w:rsidR="005A4A80" w:rsidRDefault="005A4A80" w:rsidP="00267521">
            <w:r>
              <w:t>PK</w:t>
            </w:r>
          </w:p>
        </w:tc>
        <w:tc>
          <w:tcPr>
            <w:tcW w:w="1246" w:type="dxa"/>
          </w:tcPr>
          <w:p w14:paraId="5D160BC8" w14:textId="77777777" w:rsidR="005A4A80" w:rsidRDefault="005A4A80" w:rsidP="00267521">
            <w:r>
              <w:t>NN</w:t>
            </w:r>
          </w:p>
        </w:tc>
        <w:tc>
          <w:tcPr>
            <w:tcW w:w="1246" w:type="dxa"/>
          </w:tcPr>
          <w:p w14:paraId="31CECD9A" w14:textId="77777777" w:rsidR="005A4A80" w:rsidRDefault="005A4A80" w:rsidP="00267521">
            <w:r>
              <w:t>AI</w:t>
            </w:r>
          </w:p>
        </w:tc>
        <w:tc>
          <w:tcPr>
            <w:tcW w:w="1246" w:type="dxa"/>
          </w:tcPr>
          <w:p w14:paraId="65B24D88" w14:textId="77777777" w:rsidR="005A4A80" w:rsidRDefault="005A4A80" w:rsidP="00267521">
            <w:r>
              <w:t>UQ</w:t>
            </w:r>
          </w:p>
        </w:tc>
        <w:tc>
          <w:tcPr>
            <w:tcW w:w="1246" w:type="dxa"/>
          </w:tcPr>
          <w:p w14:paraId="04554A47" w14:textId="77777777" w:rsidR="005A4A80" w:rsidRDefault="005A4A80" w:rsidP="00267521">
            <w:r>
              <w:t>UN</w:t>
            </w:r>
          </w:p>
        </w:tc>
      </w:tr>
      <w:tr w:rsidR="00A56FD6" w14:paraId="16EC9919" w14:textId="77777777" w:rsidTr="000467DE">
        <w:tc>
          <w:tcPr>
            <w:tcW w:w="1245" w:type="dxa"/>
          </w:tcPr>
          <w:p w14:paraId="7F2BB131" w14:textId="691589D1" w:rsidR="00A56FD6" w:rsidRDefault="00A56FD6" w:rsidP="00A56FD6">
            <w:r>
              <w:t>id</w:t>
            </w:r>
          </w:p>
        </w:tc>
        <w:tc>
          <w:tcPr>
            <w:tcW w:w="1245" w:type="dxa"/>
          </w:tcPr>
          <w:p w14:paraId="4A399472" w14:textId="7A54F8DB" w:rsidR="00A56FD6" w:rsidRDefault="00A56FD6" w:rsidP="00A56FD6">
            <w:r>
              <w:t>BigInt</w:t>
            </w:r>
          </w:p>
        </w:tc>
        <w:tc>
          <w:tcPr>
            <w:tcW w:w="1246" w:type="dxa"/>
            <w:vAlign w:val="center"/>
          </w:tcPr>
          <w:p w14:paraId="1E00A5C5" w14:textId="28DBD2E9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19E42D91" w14:textId="1436F71C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61B4D396" w14:textId="1BB2A512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71261F5E" w14:textId="2F736A59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5E8E5F58" w14:textId="79C3A4C1" w:rsidR="00A56FD6" w:rsidRDefault="00A56FD6" w:rsidP="00A56FD6">
            <w:r>
              <w:t>x</w:t>
            </w:r>
          </w:p>
        </w:tc>
      </w:tr>
      <w:tr w:rsidR="00A56FD6" w14:paraId="136A4166" w14:textId="77777777" w:rsidTr="00267521">
        <w:tc>
          <w:tcPr>
            <w:tcW w:w="1245" w:type="dxa"/>
          </w:tcPr>
          <w:p w14:paraId="0DBA1DAA" w14:textId="6966BF8E" w:rsidR="00A56FD6" w:rsidRDefault="00A56FD6" w:rsidP="00A56FD6">
            <w:r>
              <w:t>nome</w:t>
            </w:r>
          </w:p>
        </w:tc>
        <w:tc>
          <w:tcPr>
            <w:tcW w:w="1245" w:type="dxa"/>
          </w:tcPr>
          <w:p w14:paraId="3810C479" w14:textId="6A17B85A" w:rsidR="00A56FD6" w:rsidRDefault="00FD6D6B" w:rsidP="00A56FD6">
            <w:r>
              <w:t>Varchar(100)</w:t>
            </w:r>
          </w:p>
        </w:tc>
        <w:tc>
          <w:tcPr>
            <w:tcW w:w="1246" w:type="dxa"/>
          </w:tcPr>
          <w:p w14:paraId="764E14E5" w14:textId="77777777" w:rsidR="00A56FD6" w:rsidRDefault="00A56FD6" w:rsidP="00A56FD6"/>
        </w:tc>
        <w:tc>
          <w:tcPr>
            <w:tcW w:w="1246" w:type="dxa"/>
          </w:tcPr>
          <w:p w14:paraId="2C848536" w14:textId="6249D27C" w:rsidR="00A56FD6" w:rsidRDefault="00FD6D6B" w:rsidP="00A56FD6">
            <w:r>
              <w:t>x</w:t>
            </w:r>
          </w:p>
        </w:tc>
        <w:tc>
          <w:tcPr>
            <w:tcW w:w="1246" w:type="dxa"/>
          </w:tcPr>
          <w:p w14:paraId="72F7315F" w14:textId="77777777" w:rsidR="00A56FD6" w:rsidRDefault="00A56FD6" w:rsidP="00A56FD6"/>
        </w:tc>
        <w:tc>
          <w:tcPr>
            <w:tcW w:w="1246" w:type="dxa"/>
          </w:tcPr>
          <w:p w14:paraId="102DF1AA" w14:textId="77777777" w:rsidR="00A56FD6" w:rsidRDefault="00A56FD6" w:rsidP="00A56FD6"/>
        </w:tc>
        <w:tc>
          <w:tcPr>
            <w:tcW w:w="1246" w:type="dxa"/>
          </w:tcPr>
          <w:p w14:paraId="4D9CCCD1" w14:textId="77777777" w:rsidR="00A56FD6" w:rsidRDefault="00A56FD6" w:rsidP="00A56FD6"/>
        </w:tc>
      </w:tr>
      <w:tr w:rsidR="00A56FD6" w14:paraId="6F539A47" w14:textId="77777777" w:rsidTr="00267521">
        <w:tc>
          <w:tcPr>
            <w:tcW w:w="1245" w:type="dxa"/>
          </w:tcPr>
          <w:p w14:paraId="6E5BA6DD" w14:textId="2F192CCF" w:rsidR="00A56FD6" w:rsidRDefault="00A56FD6" w:rsidP="00A56FD6">
            <w:r>
              <w:t>localidade</w:t>
            </w:r>
          </w:p>
        </w:tc>
        <w:tc>
          <w:tcPr>
            <w:tcW w:w="1245" w:type="dxa"/>
          </w:tcPr>
          <w:p w14:paraId="4D1D710F" w14:textId="75A3C18F" w:rsidR="00A56FD6" w:rsidRDefault="00FD6D6B" w:rsidP="00A56FD6">
            <w:r>
              <w:t>Varchar (50)</w:t>
            </w:r>
          </w:p>
        </w:tc>
        <w:tc>
          <w:tcPr>
            <w:tcW w:w="1246" w:type="dxa"/>
          </w:tcPr>
          <w:p w14:paraId="7D872131" w14:textId="77777777" w:rsidR="00A56FD6" w:rsidRDefault="00A56FD6" w:rsidP="00A56FD6"/>
        </w:tc>
        <w:tc>
          <w:tcPr>
            <w:tcW w:w="1246" w:type="dxa"/>
          </w:tcPr>
          <w:p w14:paraId="44113F59" w14:textId="77777777" w:rsidR="00A56FD6" w:rsidRDefault="00A56FD6" w:rsidP="00A56FD6"/>
        </w:tc>
        <w:tc>
          <w:tcPr>
            <w:tcW w:w="1246" w:type="dxa"/>
          </w:tcPr>
          <w:p w14:paraId="64B81E8F" w14:textId="77777777" w:rsidR="00A56FD6" w:rsidRDefault="00A56FD6" w:rsidP="00A56FD6"/>
        </w:tc>
        <w:tc>
          <w:tcPr>
            <w:tcW w:w="1246" w:type="dxa"/>
          </w:tcPr>
          <w:p w14:paraId="06793D01" w14:textId="77777777" w:rsidR="00A56FD6" w:rsidRDefault="00A56FD6" w:rsidP="00A56FD6"/>
        </w:tc>
        <w:tc>
          <w:tcPr>
            <w:tcW w:w="1246" w:type="dxa"/>
          </w:tcPr>
          <w:p w14:paraId="7425F5CC" w14:textId="77777777" w:rsidR="00A56FD6" w:rsidRDefault="00A56FD6" w:rsidP="00A56FD6"/>
        </w:tc>
      </w:tr>
      <w:tr w:rsidR="00A56FD6" w14:paraId="00941F3D" w14:textId="77777777" w:rsidTr="00267521">
        <w:tc>
          <w:tcPr>
            <w:tcW w:w="1245" w:type="dxa"/>
          </w:tcPr>
          <w:p w14:paraId="755289B4" w14:textId="62EE68EA" w:rsidR="00A56FD6" w:rsidRDefault="00A56FD6" w:rsidP="00A56FD6">
            <w:r>
              <w:t>descrição</w:t>
            </w:r>
          </w:p>
        </w:tc>
        <w:tc>
          <w:tcPr>
            <w:tcW w:w="1245" w:type="dxa"/>
          </w:tcPr>
          <w:p w14:paraId="7A79BE97" w14:textId="303E54D9" w:rsidR="00A56FD6" w:rsidRDefault="00FD6D6B" w:rsidP="00A56FD6">
            <w:r>
              <w:t>Varchar (255)</w:t>
            </w:r>
          </w:p>
        </w:tc>
        <w:tc>
          <w:tcPr>
            <w:tcW w:w="1246" w:type="dxa"/>
          </w:tcPr>
          <w:p w14:paraId="2B919EF8" w14:textId="77777777" w:rsidR="00A56FD6" w:rsidRDefault="00A56FD6" w:rsidP="00A56FD6"/>
        </w:tc>
        <w:tc>
          <w:tcPr>
            <w:tcW w:w="1246" w:type="dxa"/>
          </w:tcPr>
          <w:p w14:paraId="0C8C4A2B" w14:textId="451CCE17" w:rsidR="00A56FD6" w:rsidRDefault="00FD6D6B" w:rsidP="00A56FD6">
            <w:r>
              <w:t>x</w:t>
            </w:r>
          </w:p>
        </w:tc>
        <w:tc>
          <w:tcPr>
            <w:tcW w:w="1246" w:type="dxa"/>
          </w:tcPr>
          <w:p w14:paraId="7D05FE54" w14:textId="77777777" w:rsidR="00A56FD6" w:rsidRDefault="00A56FD6" w:rsidP="00A56FD6"/>
        </w:tc>
        <w:tc>
          <w:tcPr>
            <w:tcW w:w="1246" w:type="dxa"/>
          </w:tcPr>
          <w:p w14:paraId="69FACAE2" w14:textId="77777777" w:rsidR="00A56FD6" w:rsidRDefault="00A56FD6" w:rsidP="00A56FD6"/>
        </w:tc>
        <w:tc>
          <w:tcPr>
            <w:tcW w:w="1246" w:type="dxa"/>
          </w:tcPr>
          <w:p w14:paraId="55462F5E" w14:textId="77777777" w:rsidR="00A56FD6" w:rsidRDefault="00A56FD6" w:rsidP="00A56FD6"/>
        </w:tc>
      </w:tr>
      <w:tr w:rsidR="00A56FD6" w14:paraId="023F5039" w14:textId="77777777" w:rsidTr="00267521">
        <w:tc>
          <w:tcPr>
            <w:tcW w:w="1245" w:type="dxa"/>
          </w:tcPr>
          <w:p w14:paraId="4D7F24D3" w14:textId="61573458" w:rsidR="00A56FD6" w:rsidRDefault="00A56FD6" w:rsidP="00A56FD6">
            <w:r>
              <w:t>idade</w:t>
            </w:r>
          </w:p>
        </w:tc>
        <w:tc>
          <w:tcPr>
            <w:tcW w:w="1245" w:type="dxa"/>
          </w:tcPr>
          <w:p w14:paraId="21B49F4D" w14:textId="615DB88B" w:rsidR="00A56FD6" w:rsidRDefault="00E65A75" w:rsidP="00A56FD6">
            <w:r>
              <w:t>int</w:t>
            </w:r>
          </w:p>
        </w:tc>
        <w:tc>
          <w:tcPr>
            <w:tcW w:w="1246" w:type="dxa"/>
          </w:tcPr>
          <w:p w14:paraId="29501A73" w14:textId="77777777" w:rsidR="00A56FD6" w:rsidRDefault="00A56FD6" w:rsidP="00A56FD6"/>
        </w:tc>
        <w:tc>
          <w:tcPr>
            <w:tcW w:w="1246" w:type="dxa"/>
          </w:tcPr>
          <w:p w14:paraId="01138094" w14:textId="77777777" w:rsidR="00A56FD6" w:rsidRDefault="00A56FD6" w:rsidP="00A56FD6"/>
        </w:tc>
        <w:tc>
          <w:tcPr>
            <w:tcW w:w="1246" w:type="dxa"/>
          </w:tcPr>
          <w:p w14:paraId="6438563A" w14:textId="77777777" w:rsidR="00A56FD6" w:rsidRDefault="00A56FD6" w:rsidP="00A56FD6"/>
        </w:tc>
        <w:tc>
          <w:tcPr>
            <w:tcW w:w="1246" w:type="dxa"/>
          </w:tcPr>
          <w:p w14:paraId="6050CC35" w14:textId="77777777" w:rsidR="00A56FD6" w:rsidRDefault="00A56FD6" w:rsidP="00A56FD6"/>
        </w:tc>
        <w:tc>
          <w:tcPr>
            <w:tcW w:w="1246" w:type="dxa"/>
          </w:tcPr>
          <w:p w14:paraId="16B6EA18" w14:textId="637D9C23" w:rsidR="00A56FD6" w:rsidRDefault="00E65A75" w:rsidP="00A56FD6">
            <w:r>
              <w:t>x</w:t>
            </w:r>
          </w:p>
        </w:tc>
      </w:tr>
      <w:tr w:rsidR="00A56FD6" w14:paraId="474B650C" w14:textId="77777777" w:rsidTr="00267521">
        <w:tc>
          <w:tcPr>
            <w:tcW w:w="1245" w:type="dxa"/>
          </w:tcPr>
          <w:p w14:paraId="3F1299B0" w14:textId="5390BDE7" w:rsidR="00A56FD6" w:rsidRDefault="00A56FD6" w:rsidP="00A56FD6">
            <w:r>
              <w:t>created_at</w:t>
            </w:r>
          </w:p>
        </w:tc>
        <w:tc>
          <w:tcPr>
            <w:tcW w:w="1245" w:type="dxa"/>
          </w:tcPr>
          <w:p w14:paraId="479ECC87" w14:textId="3996F626" w:rsidR="00A56FD6" w:rsidRDefault="00CF259C" w:rsidP="00A56FD6">
            <w:r>
              <w:t>Datetime default current_timestamp</w:t>
            </w:r>
          </w:p>
        </w:tc>
        <w:tc>
          <w:tcPr>
            <w:tcW w:w="1246" w:type="dxa"/>
          </w:tcPr>
          <w:p w14:paraId="32193DD9" w14:textId="16155D2A" w:rsidR="00A56FD6" w:rsidRDefault="00A56FD6" w:rsidP="00A56FD6"/>
        </w:tc>
        <w:tc>
          <w:tcPr>
            <w:tcW w:w="1246" w:type="dxa"/>
          </w:tcPr>
          <w:p w14:paraId="0D666967" w14:textId="7D1B2989" w:rsidR="00A56FD6" w:rsidRDefault="00FD6D6B" w:rsidP="00A56FD6">
            <w:r>
              <w:t>x</w:t>
            </w:r>
          </w:p>
        </w:tc>
        <w:tc>
          <w:tcPr>
            <w:tcW w:w="1246" w:type="dxa"/>
          </w:tcPr>
          <w:p w14:paraId="2CE65768" w14:textId="77777777" w:rsidR="00A56FD6" w:rsidRDefault="00A56FD6" w:rsidP="00A56FD6"/>
        </w:tc>
        <w:tc>
          <w:tcPr>
            <w:tcW w:w="1246" w:type="dxa"/>
          </w:tcPr>
          <w:p w14:paraId="1BB3F318" w14:textId="77777777" w:rsidR="00A56FD6" w:rsidRDefault="00A56FD6" w:rsidP="00A56FD6"/>
        </w:tc>
        <w:tc>
          <w:tcPr>
            <w:tcW w:w="1246" w:type="dxa"/>
          </w:tcPr>
          <w:p w14:paraId="6181B00A" w14:textId="77777777" w:rsidR="00A56FD6" w:rsidRDefault="00A56FD6" w:rsidP="00A56FD6"/>
        </w:tc>
      </w:tr>
    </w:tbl>
    <w:p w14:paraId="45B73B40" w14:textId="02283454" w:rsidR="00F135C0" w:rsidRDefault="00F135C0"/>
    <w:p w14:paraId="3454EEEF" w14:textId="2AB535E8" w:rsidR="00852D0C" w:rsidRDefault="00852D0C">
      <w:r>
        <w:t>Utilizadores_Aulas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32"/>
        <w:gridCol w:w="1953"/>
        <w:gridCol w:w="1056"/>
        <w:gridCol w:w="1069"/>
        <w:gridCol w:w="1045"/>
        <w:gridCol w:w="1070"/>
        <w:gridCol w:w="1069"/>
      </w:tblGrid>
      <w:tr w:rsidR="00852D0C" w14:paraId="544B976F" w14:textId="77777777" w:rsidTr="00852D0C">
        <w:tc>
          <w:tcPr>
            <w:tcW w:w="1245" w:type="dxa"/>
          </w:tcPr>
          <w:p w14:paraId="69C960B2" w14:textId="1CEA4C0E" w:rsidR="00852D0C" w:rsidRDefault="00852D0C" w:rsidP="00852D0C">
            <w:r>
              <w:t>Nome</w:t>
            </w:r>
          </w:p>
        </w:tc>
        <w:tc>
          <w:tcPr>
            <w:tcW w:w="1245" w:type="dxa"/>
          </w:tcPr>
          <w:p w14:paraId="6D8F788F" w14:textId="6374645D" w:rsidR="00852D0C" w:rsidRDefault="00852D0C" w:rsidP="00852D0C">
            <w:r>
              <w:t>Tipo</w:t>
            </w:r>
          </w:p>
        </w:tc>
        <w:tc>
          <w:tcPr>
            <w:tcW w:w="1246" w:type="dxa"/>
          </w:tcPr>
          <w:p w14:paraId="3410F55E" w14:textId="033B353B" w:rsidR="00852D0C" w:rsidRDefault="00852D0C" w:rsidP="00852D0C">
            <w:r>
              <w:t>PK</w:t>
            </w:r>
          </w:p>
        </w:tc>
        <w:tc>
          <w:tcPr>
            <w:tcW w:w="1246" w:type="dxa"/>
          </w:tcPr>
          <w:p w14:paraId="09A1F4E3" w14:textId="1175CC10" w:rsidR="00852D0C" w:rsidRDefault="00852D0C" w:rsidP="00852D0C">
            <w:r>
              <w:t>NN</w:t>
            </w:r>
          </w:p>
        </w:tc>
        <w:tc>
          <w:tcPr>
            <w:tcW w:w="1246" w:type="dxa"/>
          </w:tcPr>
          <w:p w14:paraId="253C64DC" w14:textId="6F223B0F" w:rsidR="00852D0C" w:rsidRDefault="00852D0C" w:rsidP="00852D0C">
            <w:r>
              <w:t>AI</w:t>
            </w:r>
          </w:p>
        </w:tc>
        <w:tc>
          <w:tcPr>
            <w:tcW w:w="1246" w:type="dxa"/>
          </w:tcPr>
          <w:p w14:paraId="18F60ED6" w14:textId="0F40969A" w:rsidR="00852D0C" w:rsidRDefault="00852D0C" w:rsidP="00852D0C">
            <w:r>
              <w:t>UQ</w:t>
            </w:r>
          </w:p>
        </w:tc>
        <w:tc>
          <w:tcPr>
            <w:tcW w:w="1246" w:type="dxa"/>
          </w:tcPr>
          <w:p w14:paraId="32A3E316" w14:textId="3BDE5801" w:rsidR="00852D0C" w:rsidRDefault="00852D0C" w:rsidP="00852D0C">
            <w:r>
              <w:t>UN</w:t>
            </w:r>
          </w:p>
        </w:tc>
      </w:tr>
      <w:tr w:rsidR="00A56FD6" w14:paraId="43C62EA3" w14:textId="77777777" w:rsidTr="00187812">
        <w:tc>
          <w:tcPr>
            <w:tcW w:w="1245" w:type="dxa"/>
          </w:tcPr>
          <w:p w14:paraId="72FD725C" w14:textId="2969B8C3" w:rsidR="00A56FD6" w:rsidRDefault="00A56FD6" w:rsidP="00A56FD6">
            <w:r>
              <w:t>id</w:t>
            </w:r>
          </w:p>
        </w:tc>
        <w:tc>
          <w:tcPr>
            <w:tcW w:w="1245" w:type="dxa"/>
          </w:tcPr>
          <w:p w14:paraId="001928FD" w14:textId="57E1E44F" w:rsidR="00A56FD6" w:rsidRDefault="00A56FD6" w:rsidP="00A56FD6">
            <w:r>
              <w:t>BigInt</w:t>
            </w:r>
          </w:p>
        </w:tc>
        <w:tc>
          <w:tcPr>
            <w:tcW w:w="1246" w:type="dxa"/>
            <w:vAlign w:val="center"/>
          </w:tcPr>
          <w:p w14:paraId="6046253C" w14:textId="100091E1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7E0F58E5" w14:textId="00E91CCA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2DD23876" w14:textId="0A021FC4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74CCD6AA" w14:textId="0E896664" w:rsidR="00A56FD6" w:rsidRDefault="00A56FD6" w:rsidP="00A56FD6">
            <w:r>
              <w:t>x</w:t>
            </w:r>
          </w:p>
        </w:tc>
        <w:tc>
          <w:tcPr>
            <w:tcW w:w="1246" w:type="dxa"/>
            <w:vAlign w:val="center"/>
          </w:tcPr>
          <w:p w14:paraId="715422C1" w14:textId="4829D48B" w:rsidR="00A56FD6" w:rsidRDefault="00A56FD6" w:rsidP="00A56FD6">
            <w:r>
              <w:t>x</w:t>
            </w:r>
          </w:p>
        </w:tc>
      </w:tr>
      <w:tr w:rsidR="00A56FD6" w14:paraId="529E5A2D" w14:textId="77777777" w:rsidTr="00852D0C">
        <w:tc>
          <w:tcPr>
            <w:tcW w:w="1245" w:type="dxa"/>
          </w:tcPr>
          <w:p w14:paraId="24F80C0B" w14:textId="1BDD1926" w:rsidR="00A56FD6" w:rsidRDefault="00A56FD6" w:rsidP="00A56FD6">
            <w:r>
              <w:t>users_id</w:t>
            </w:r>
          </w:p>
        </w:tc>
        <w:tc>
          <w:tcPr>
            <w:tcW w:w="1245" w:type="dxa"/>
          </w:tcPr>
          <w:p w14:paraId="5AF2B9E4" w14:textId="59353649" w:rsidR="00A56FD6" w:rsidRDefault="00E65A75" w:rsidP="00A56FD6">
            <w:r>
              <w:t>BigInt</w:t>
            </w:r>
          </w:p>
        </w:tc>
        <w:tc>
          <w:tcPr>
            <w:tcW w:w="1246" w:type="dxa"/>
          </w:tcPr>
          <w:p w14:paraId="2CD24D00" w14:textId="77777777" w:rsidR="00A56FD6" w:rsidRDefault="00A56FD6" w:rsidP="00A56FD6"/>
        </w:tc>
        <w:tc>
          <w:tcPr>
            <w:tcW w:w="1246" w:type="dxa"/>
          </w:tcPr>
          <w:p w14:paraId="1AE0C56E" w14:textId="38D407AE" w:rsidR="00A56FD6" w:rsidRDefault="00E65A75" w:rsidP="00A56FD6">
            <w:r>
              <w:t>x</w:t>
            </w:r>
          </w:p>
        </w:tc>
        <w:tc>
          <w:tcPr>
            <w:tcW w:w="1246" w:type="dxa"/>
          </w:tcPr>
          <w:p w14:paraId="3C02CAED" w14:textId="77777777" w:rsidR="00A56FD6" w:rsidRDefault="00A56FD6" w:rsidP="00A56FD6"/>
        </w:tc>
        <w:tc>
          <w:tcPr>
            <w:tcW w:w="1246" w:type="dxa"/>
          </w:tcPr>
          <w:p w14:paraId="522FC841" w14:textId="77777777" w:rsidR="00A56FD6" w:rsidRDefault="00A56FD6" w:rsidP="00A56FD6"/>
        </w:tc>
        <w:tc>
          <w:tcPr>
            <w:tcW w:w="1246" w:type="dxa"/>
          </w:tcPr>
          <w:p w14:paraId="0E223D82" w14:textId="77777777" w:rsidR="00A56FD6" w:rsidRDefault="00A56FD6" w:rsidP="00A56FD6"/>
        </w:tc>
      </w:tr>
      <w:tr w:rsidR="00A56FD6" w14:paraId="6B2D6BF4" w14:textId="77777777" w:rsidTr="00852D0C">
        <w:tc>
          <w:tcPr>
            <w:tcW w:w="1245" w:type="dxa"/>
          </w:tcPr>
          <w:p w14:paraId="1FF641CC" w14:textId="02602BF0" w:rsidR="00A56FD6" w:rsidRDefault="00A56FD6" w:rsidP="00A56FD6">
            <w:r>
              <w:t>aulas_id</w:t>
            </w:r>
          </w:p>
        </w:tc>
        <w:tc>
          <w:tcPr>
            <w:tcW w:w="1245" w:type="dxa"/>
          </w:tcPr>
          <w:p w14:paraId="4546F398" w14:textId="69706549" w:rsidR="00A56FD6" w:rsidRDefault="00E65A75" w:rsidP="00A56FD6">
            <w:r>
              <w:t>BigInt</w:t>
            </w:r>
          </w:p>
        </w:tc>
        <w:tc>
          <w:tcPr>
            <w:tcW w:w="1246" w:type="dxa"/>
          </w:tcPr>
          <w:p w14:paraId="4DFBE8CE" w14:textId="77777777" w:rsidR="00A56FD6" w:rsidRDefault="00A56FD6" w:rsidP="00A56FD6"/>
        </w:tc>
        <w:tc>
          <w:tcPr>
            <w:tcW w:w="1246" w:type="dxa"/>
          </w:tcPr>
          <w:p w14:paraId="541F17D4" w14:textId="03824D16" w:rsidR="00A56FD6" w:rsidRDefault="00E65A75" w:rsidP="00A56FD6">
            <w:r>
              <w:t>x</w:t>
            </w:r>
          </w:p>
        </w:tc>
        <w:tc>
          <w:tcPr>
            <w:tcW w:w="1246" w:type="dxa"/>
          </w:tcPr>
          <w:p w14:paraId="47E1F68F" w14:textId="77777777" w:rsidR="00A56FD6" w:rsidRDefault="00A56FD6" w:rsidP="00A56FD6"/>
        </w:tc>
        <w:tc>
          <w:tcPr>
            <w:tcW w:w="1246" w:type="dxa"/>
          </w:tcPr>
          <w:p w14:paraId="42BC9DEC" w14:textId="77777777" w:rsidR="00A56FD6" w:rsidRDefault="00A56FD6" w:rsidP="00A56FD6"/>
        </w:tc>
        <w:tc>
          <w:tcPr>
            <w:tcW w:w="1246" w:type="dxa"/>
          </w:tcPr>
          <w:p w14:paraId="590335A2" w14:textId="77777777" w:rsidR="00A56FD6" w:rsidRDefault="00A56FD6" w:rsidP="00A56FD6"/>
        </w:tc>
      </w:tr>
      <w:tr w:rsidR="00A56FD6" w14:paraId="09C6C6E3" w14:textId="77777777" w:rsidTr="00852D0C">
        <w:tc>
          <w:tcPr>
            <w:tcW w:w="1245" w:type="dxa"/>
          </w:tcPr>
          <w:p w14:paraId="1216F373" w14:textId="1200FF95" w:rsidR="00A56FD6" w:rsidRDefault="00A56FD6" w:rsidP="00A56FD6">
            <w:r>
              <w:t>created_at</w:t>
            </w:r>
          </w:p>
        </w:tc>
        <w:tc>
          <w:tcPr>
            <w:tcW w:w="1245" w:type="dxa"/>
          </w:tcPr>
          <w:p w14:paraId="158646E4" w14:textId="6F6DD7F6" w:rsidR="00A56FD6" w:rsidRDefault="00CF259C" w:rsidP="00A56FD6">
            <w:r>
              <w:t>Datetime default current_timestamp</w:t>
            </w:r>
          </w:p>
        </w:tc>
        <w:tc>
          <w:tcPr>
            <w:tcW w:w="1246" w:type="dxa"/>
          </w:tcPr>
          <w:p w14:paraId="5B5A5093" w14:textId="4CA3D96B" w:rsidR="00A56FD6" w:rsidRDefault="00A56FD6" w:rsidP="00A56FD6"/>
        </w:tc>
        <w:tc>
          <w:tcPr>
            <w:tcW w:w="1246" w:type="dxa"/>
          </w:tcPr>
          <w:p w14:paraId="32D1F6A3" w14:textId="44D8AA73" w:rsidR="00A56FD6" w:rsidRDefault="00FD6D6B" w:rsidP="00A56FD6">
            <w:r>
              <w:t>x</w:t>
            </w:r>
          </w:p>
        </w:tc>
        <w:tc>
          <w:tcPr>
            <w:tcW w:w="1246" w:type="dxa"/>
          </w:tcPr>
          <w:p w14:paraId="3BEF9FE2" w14:textId="77777777" w:rsidR="00A56FD6" w:rsidRDefault="00A56FD6" w:rsidP="00A56FD6"/>
        </w:tc>
        <w:tc>
          <w:tcPr>
            <w:tcW w:w="1246" w:type="dxa"/>
          </w:tcPr>
          <w:p w14:paraId="72D584AE" w14:textId="77777777" w:rsidR="00A56FD6" w:rsidRDefault="00A56FD6" w:rsidP="00A56FD6"/>
        </w:tc>
        <w:tc>
          <w:tcPr>
            <w:tcW w:w="1246" w:type="dxa"/>
          </w:tcPr>
          <w:p w14:paraId="044FF06A" w14:textId="77777777" w:rsidR="00A56FD6" w:rsidRDefault="00A56FD6" w:rsidP="00A56FD6"/>
        </w:tc>
      </w:tr>
    </w:tbl>
    <w:p w14:paraId="22E64005" w14:textId="77777777" w:rsidR="00852D0C" w:rsidRDefault="00852D0C"/>
    <w:sectPr w:rsidR="00852D0C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46"/>
    <w:rsid w:val="00312751"/>
    <w:rsid w:val="00375216"/>
    <w:rsid w:val="00382346"/>
    <w:rsid w:val="004059F0"/>
    <w:rsid w:val="004938DF"/>
    <w:rsid w:val="005A4A80"/>
    <w:rsid w:val="006F7848"/>
    <w:rsid w:val="007B2D10"/>
    <w:rsid w:val="007F100F"/>
    <w:rsid w:val="00850CCA"/>
    <w:rsid w:val="00852D0C"/>
    <w:rsid w:val="00885D06"/>
    <w:rsid w:val="009D794D"/>
    <w:rsid w:val="009E22E8"/>
    <w:rsid w:val="009E4ACA"/>
    <w:rsid w:val="00A13AAE"/>
    <w:rsid w:val="00A56FD6"/>
    <w:rsid w:val="00AF7C8F"/>
    <w:rsid w:val="00B25A40"/>
    <w:rsid w:val="00C0222C"/>
    <w:rsid w:val="00CF259C"/>
    <w:rsid w:val="00E2113D"/>
    <w:rsid w:val="00E27977"/>
    <w:rsid w:val="00E51436"/>
    <w:rsid w:val="00E65A75"/>
    <w:rsid w:val="00EC2598"/>
    <w:rsid w:val="00F135C0"/>
    <w:rsid w:val="00FC2223"/>
    <w:rsid w:val="00FD4DEC"/>
    <w:rsid w:val="00FD6D6B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1D37"/>
  <w15:chartTrackingRefBased/>
  <w15:docId w15:val="{B7F8DAFF-85A7-4FD3-AC56-3070299B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tulo1Carter">
    <w:name w:val="Título 1 Caráter"/>
    <w:link w:val="Ttulo1"/>
    <w:uiPriority w:val="9"/>
    <w:rsid w:val="00F135C0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uiPriority w:val="99"/>
    <w:unhideWhenUsed/>
    <w:rsid w:val="00F135C0"/>
    <w:rPr>
      <w:color w:val="0563C1"/>
      <w:u w:val="single"/>
    </w:rPr>
  </w:style>
  <w:style w:type="paragraph" w:styleId="SemEspaamento">
    <w:name w:val="No Spacing"/>
    <w:link w:val="SemEspaamentoCarter"/>
    <w:uiPriority w:val="1"/>
    <w:qFormat/>
    <w:rsid w:val="00F135C0"/>
    <w:rPr>
      <w:rFonts w:eastAsia="Times New Roman"/>
      <w:sz w:val="22"/>
      <w:szCs w:val="22"/>
      <w:lang w:val="pt-PT" w:eastAsia="pt-PT"/>
    </w:rPr>
  </w:style>
  <w:style w:type="character" w:customStyle="1" w:styleId="SemEspaamentoCarter">
    <w:name w:val="Sem Espaçamento Caráter"/>
    <w:link w:val="SemEspaamento"/>
    <w:uiPriority w:val="1"/>
    <w:rsid w:val="00F135C0"/>
    <w:rPr>
      <w:rFonts w:eastAsia="Times New Roman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ooxx\Downloads\DicionarioDados_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DicionarioDados_template.dot</Template>
  <TotalTime>72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1922</CharactersWithSpaces>
  <SharedDoc>false</SharedDoc>
  <HLinks>
    <vt:vector size="24" baseType="variant"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_Toc129696412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_Toc129696411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_Toc129696410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_Toc129696409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Marceloooxx</dc:creator>
  <cp:keywords/>
  <dc:description/>
  <cp:lastModifiedBy>Marcelo Domingues Ferreira</cp:lastModifiedBy>
  <cp:revision>1</cp:revision>
  <dcterms:created xsi:type="dcterms:W3CDTF">2024-11-25T19:41:00Z</dcterms:created>
  <dcterms:modified xsi:type="dcterms:W3CDTF">2024-11-25T22:16:00Z</dcterms:modified>
</cp:coreProperties>
</file>