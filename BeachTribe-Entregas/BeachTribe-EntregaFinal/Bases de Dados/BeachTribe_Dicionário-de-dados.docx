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88CE" w14:textId="4CA74AA8" w:rsidR="00F135C0" w:rsidRDefault="00CE5D3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2883EE" wp14:editId="7A23DB77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DB1B5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Dsdxci4AAAAAoBAAAPAAAAZHJz&#10;L2Rvd25yZXYueG1sTI9BS8NAEIXvgv9hGcGb3WxitMRsSinqqQi2gnibJtMkNDsbstsk/fduT3p6&#10;DO/x3jf5ajadGGlwrWUNahGBIC5t1XKt4Wv/9rAE4TxyhZ1l0nAhB6vi9ibHrLITf9K487UIJewy&#10;1NB432dSurIhg25he+LgHe1g0IdzqGU14BTKTSfjKHqSBlsOCw32tGmoPO3ORsP7hNM6Ua/j9nTc&#10;XH726cf3VpHW93fz+gWEp9n/heGKH9ChCEwHe+bKiU5DkqqQDLp8BnH1VZomIA4a4sdYgSxy+f+F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A165C" wp14:editId="62DB1BAE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07888B" w14:textId="77777777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5F0E3EB9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A165C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7F07888B" w14:textId="77777777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5F0E3EB9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0DF3CB2" w14:textId="77777777" w:rsidR="00F135C0" w:rsidRDefault="00F135C0">
      <w:r>
        <w:br w:type="page"/>
      </w:r>
    </w:p>
    <w:p w14:paraId="6F286E39" w14:textId="77777777" w:rsidR="00F135C0" w:rsidRDefault="00F135C0"/>
    <w:p w14:paraId="7D1980AE" w14:textId="77777777" w:rsidR="00F135C0" w:rsidRDefault="00F135C0">
      <w:pPr>
        <w:pStyle w:val="Cabealhodondice"/>
      </w:pPr>
      <w:r>
        <w:t>Conteúdo</w:t>
      </w:r>
    </w:p>
    <w:p w14:paraId="566A9CB4" w14:textId="77777777" w:rsidR="009E4ACA" w:rsidRPr="00AF7C8F" w:rsidRDefault="00F135C0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29696409" w:history="1">
        <w:r w:rsidR="009E4ACA" w:rsidRPr="00691A87">
          <w:rPr>
            <w:rStyle w:val="Hiperligao"/>
            <w:noProof/>
          </w:rPr>
          <w:t>BASE DE DADOS: &lt;nome_BD&gt;</w:t>
        </w:r>
        <w:r w:rsidR="009E4ACA">
          <w:rPr>
            <w:noProof/>
            <w:webHidden/>
          </w:rPr>
          <w:tab/>
        </w:r>
        <w:r w:rsidR="009E4ACA">
          <w:rPr>
            <w:noProof/>
            <w:webHidden/>
          </w:rPr>
          <w:fldChar w:fldCharType="begin"/>
        </w:r>
        <w:r w:rsidR="009E4ACA">
          <w:rPr>
            <w:noProof/>
            <w:webHidden/>
          </w:rPr>
          <w:instrText xml:space="preserve"> PAGEREF _Toc129696409 \h </w:instrText>
        </w:r>
        <w:r w:rsidR="009E4ACA">
          <w:rPr>
            <w:noProof/>
            <w:webHidden/>
          </w:rPr>
        </w:r>
        <w:r w:rsidR="009E4ACA">
          <w:rPr>
            <w:noProof/>
            <w:webHidden/>
          </w:rPr>
          <w:fldChar w:fldCharType="separate"/>
        </w:r>
        <w:r w:rsidR="009E4ACA">
          <w:rPr>
            <w:noProof/>
            <w:webHidden/>
          </w:rPr>
          <w:t>2</w:t>
        </w:r>
        <w:r w:rsidR="009E4ACA">
          <w:rPr>
            <w:noProof/>
            <w:webHidden/>
          </w:rPr>
          <w:fldChar w:fldCharType="end"/>
        </w:r>
      </w:hyperlink>
    </w:p>
    <w:p w14:paraId="530A8B38" w14:textId="77777777" w:rsidR="009E4ACA" w:rsidRPr="00AF7C8F" w:rsidRDefault="009E4ACA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hyperlink w:anchor="_Toc129696410" w:history="1">
        <w:r w:rsidRPr="00691A87">
          <w:rPr>
            <w:rStyle w:val="Hiperligao"/>
            <w:noProof/>
          </w:rPr>
          <w:t>Tabela &lt;nome_TABELA&gt;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8BB76A" w14:textId="77777777" w:rsidR="009E4ACA" w:rsidRPr="00AF7C8F" w:rsidRDefault="009E4ACA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hyperlink w:anchor="_Toc129696411" w:history="1">
        <w:r w:rsidRPr="00691A87">
          <w:rPr>
            <w:rStyle w:val="Hiperligao"/>
            <w:noProof/>
          </w:rPr>
          <w:t>Tabela &lt;nome_TABELA&gt;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082FB4" w14:textId="77777777" w:rsidR="009E4ACA" w:rsidRPr="00AF7C8F" w:rsidRDefault="009E4ACA">
      <w:pPr>
        <w:pStyle w:val="ndice1"/>
        <w:tabs>
          <w:tab w:val="right" w:leader="dot" w:pos="8494"/>
        </w:tabs>
        <w:rPr>
          <w:rFonts w:eastAsia="Times New Roman"/>
          <w:noProof/>
          <w:lang w:eastAsia="pt-PT"/>
        </w:rPr>
      </w:pPr>
      <w:hyperlink w:anchor="_Toc129696412" w:history="1">
        <w:r w:rsidRPr="00691A87">
          <w:rPr>
            <w:rStyle w:val="Hiperligao"/>
            <w:noProof/>
          </w:rPr>
          <w:t>Tabela &lt;nome_TABELA&gt;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_Toc129696412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1AF032" w14:textId="77777777" w:rsidR="00F135C0" w:rsidRDefault="00F135C0">
      <w:r>
        <w:rPr>
          <w:b/>
          <w:bCs/>
        </w:rPr>
        <w:fldChar w:fldCharType="end"/>
      </w:r>
    </w:p>
    <w:p w14:paraId="567D85E7" w14:textId="77777777" w:rsidR="00F135C0" w:rsidRDefault="00F135C0">
      <w:r>
        <w:br w:type="page"/>
      </w:r>
    </w:p>
    <w:p w14:paraId="2886E3A8" w14:textId="77777777" w:rsidR="00F135C0" w:rsidRDefault="00F135C0"/>
    <w:p w14:paraId="59D87DB8" w14:textId="30D56762" w:rsidR="00F135C0" w:rsidRDefault="00F135C0" w:rsidP="00F135C0">
      <w:pPr>
        <w:pStyle w:val="Ttulo1"/>
      </w:pPr>
      <w:bookmarkStart w:id="0" w:name="_Toc129696409"/>
      <w:r>
        <w:t>BASE DE DADOS:</w:t>
      </w:r>
      <w:r w:rsidR="009E4ACA">
        <w:t xml:space="preserve"> </w:t>
      </w:r>
      <w:bookmarkEnd w:id="0"/>
      <w:r w:rsidR="00BD7F2D">
        <w:t>beachtribe</w:t>
      </w:r>
    </w:p>
    <w:p w14:paraId="615BE5F1" w14:textId="77777777" w:rsidR="00F135C0" w:rsidRDefault="00F135C0"/>
    <w:p w14:paraId="1D91302F" w14:textId="3B7E646D" w:rsidR="00F135C0" w:rsidRDefault="00F135C0" w:rsidP="00F135C0">
      <w:pPr>
        <w:pStyle w:val="Ttulo1"/>
      </w:pPr>
      <w:bookmarkStart w:id="1" w:name="_Toc129696410"/>
      <w:r>
        <w:t>Tabela</w:t>
      </w:r>
      <w:bookmarkEnd w:id="1"/>
      <w:r w:rsidR="00BD7F2D">
        <w:t xml:space="preserve"> aboutus</w:t>
      </w:r>
    </w:p>
    <w:p w14:paraId="65F2488C" w14:textId="35690762" w:rsidR="00F135C0" w:rsidRDefault="00F135C0" w:rsidP="00F135C0">
      <w:pPr>
        <w:pStyle w:val="Legenda"/>
      </w:pPr>
      <w:bookmarkStart w:id="2" w:name="_Toc3709761"/>
      <w:r>
        <w:t xml:space="preserve">Tabela </w:t>
      </w:r>
      <w:fldSimple w:instr=" SEQ Tabela \* ARABIC ">
        <w:r w:rsidR="00CE5D31">
          <w:rPr>
            <w:noProof/>
          </w:rPr>
          <w:t>1</w:t>
        </w:r>
      </w:fldSimple>
      <w:r>
        <w:t xml:space="preserve"> – </w:t>
      </w:r>
      <w:bookmarkEnd w:id="2"/>
      <w:r w:rsidR="00BD7F2D">
        <w:t>aboutus (Sobre Nós)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178"/>
        <w:gridCol w:w="1957"/>
        <w:gridCol w:w="1247"/>
        <w:gridCol w:w="1068"/>
        <w:gridCol w:w="1678"/>
      </w:tblGrid>
      <w:tr w:rsidR="007F100F" w:rsidRPr="00AF7C8F" w14:paraId="6977BA11" w14:textId="77777777" w:rsidTr="00BD7F2D">
        <w:tc>
          <w:tcPr>
            <w:tcW w:w="1369" w:type="dxa"/>
            <w:shd w:val="clear" w:color="auto" w:fill="auto"/>
          </w:tcPr>
          <w:p w14:paraId="1AD61C05" w14:textId="77777777" w:rsidR="00F135C0" w:rsidRPr="00AF7C8F" w:rsidRDefault="00F135C0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78" w:type="dxa"/>
            <w:shd w:val="clear" w:color="auto" w:fill="auto"/>
          </w:tcPr>
          <w:p w14:paraId="22FDBAA5" w14:textId="77777777" w:rsidR="00F135C0" w:rsidRPr="00AF7C8F" w:rsidRDefault="00F135C0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959" w:type="dxa"/>
            <w:shd w:val="clear" w:color="auto" w:fill="auto"/>
          </w:tcPr>
          <w:p w14:paraId="7AEE02B6" w14:textId="77777777" w:rsidR="00F135C0" w:rsidRPr="00AF7C8F" w:rsidRDefault="00F135C0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17EAF7DB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8" w:type="dxa"/>
            <w:shd w:val="clear" w:color="auto" w:fill="auto"/>
          </w:tcPr>
          <w:p w14:paraId="2C334A3A" w14:textId="77777777" w:rsidR="00F135C0" w:rsidRPr="00AF7C8F" w:rsidRDefault="00F135C0" w:rsidP="00AF7C8F">
            <w:pPr>
              <w:spacing w:after="0" w:line="240" w:lineRule="auto"/>
            </w:pPr>
            <w:r w:rsidRPr="00AF7C8F">
              <w:t>C</w:t>
            </w:r>
            <w:r w:rsidR="009E4ACA" w:rsidRPr="00AF7C8F">
              <w:t>have Primária</w:t>
            </w:r>
          </w:p>
        </w:tc>
        <w:tc>
          <w:tcPr>
            <w:tcW w:w="1673" w:type="dxa"/>
            <w:shd w:val="clear" w:color="auto" w:fill="auto"/>
          </w:tcPr>
          <w:p w14:paraId="46B3595A" w14:textId="77777777" w:rsidR="00F135C0" w:rsidRPr="00AF7C8F" w:rsidRDefault="00F135C0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7F100F" w:rsidRPr="00AF7C8F" w14:paraId="061191BB" w14:textId="77777777" w:rsidTr="00BD7F2D">
        <w:tc>
          <w:tcPr>
            <w:tcW w:w="1369" w:type="dxa"/>
            <w:shd w:val="clear" w:color="auto" w:fill="auto"/>
          </w:tcPr>
          <w:p w14:paraId="312A1F5A" w14:textId="7D31D225" w:rsidR="00F135C0" w:rsidRPr="00AF7C8F" w:rsidRDefault="00BD7F2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178" w:type="dxa"/>
            <w:shd w:val="clear" w:color="auto" w:fill="auto"/>
          </w:tcPr>
          <w:p w14:paraId="38019F3B" w14:textId="67AC3892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146649D" w14:textId="0B7DCF1C" w:rsidR="00F135C0" w:rsidRPr="00AF7C8F" w:rsidRDefault="00BD7F2D" w:rsidP="00AF7C8F">
            <w:pPr>
              <w:spacing w:after="0" w:line="240" w:lineRule="auto"/>
            </w:pPr>
            <w:r w:rsidRPr="00BD7F2D">
              <w:t>bigint</w:t>
            </w:r>
          </w:p>
        </w:tc>
        <w:tc>
          <w:tcPr>
            <w:tcW w:w="1247" w:type="dxa"/>
            <w:shd w:val="clear" w:color="auto" w:fill="auto"/>
          </w:tcPr>
          <w:p w14:paraId="748EAE21" w14:textId="18FBE59D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20BB12B0" w14:textId="45FF4B73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3" w:type="dxa"/>
            <w:shd w:val="clear" w:color="auto" w:fill="auto"/>
          </w:tcPr>
          <w:p w14:paraId="43C8B697" w14:textId="412828BF" w:rsidR="00F135C0" w:rsidRPr="00BD7F2D" w:rsidRDefault="00BD7F2D" w:rsidP="00AF7C8F">
            <w:pPr>
              <w:spacing w:after="0" w:line="240" w:lineRule="auto"/>
              <w:rPr>
                <w:lang w:val="en-US"/>
              </w:rPr>
            </w:pPr>
            <w:r>
              <w:t>Auto_increment</w:t>
            </w:r>
          </w:p>
        </w:tc>
      </w:tr>
      <w:tr w:rsidR="007F100F" w:rsidRPr="00AF7C8F" w14:paraId="611B205C" w14:textId="77777777" w:rsidTr="00BD7F2D">
        <w:tc>
          <w:tcPr>
            <w:tcW w:w="1369" w:type="dxa"/>
            <w:shd w:val="clear" w:color="auto" w:fill="auto"/>
          </w:tcPr>
          <w:p w14:paraId="6B10625C" w14:textId="03559E9A" w:rsidR="00F135C0" w:rsidRPr="00AF7C8F" w:rsidRDefault="00BD7F2D" w:rsidP="00AF7C8F">
            <w:pPr>
              <w:spacing w:after="0" w:line="240" w:lineRule="auto"/>
            </w:pPr>
            <w:r>
              <w:t>name</w:t>
            </w:r>
          </w:p>
        </w:tc>
        <w:tc>
          <w:tcPr>
            <w:tcW w:w="1178" w:type="dxa"/>
            <w:shd w:val="clear" w:color="auto" w:fill="auto"/>
          </w:tcPr>
          <w:p w14:paraId="6E9A62CC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3CD2438" w14:textId="51CE9620" w:rsidR="00F135C0" w:rsidRPr="00AF7C8F" w:rsidRDefault="00BD7F2D" w:rsidP="00AF7C8F">
            <w:pPr>
              <w:spacing w:after="0" w:line="240" w:lineRule="auto"/>
            </w:pPr>
            <w:r w:rsidRPr="00BD7F2D">
              <w:t>varchar(255)</w:t>
            </w:r>
          </w:p>
        </w:tc>
        <w:tc>
          <w:tcPr>
            <w:tcW w:w="1247" w:type="dxa"/>
            <w:shd w:val="clear" w:color="auto" w:fill="auto"/>
          </w:tcPr>
          <w:p w14:paraId="5FF358C6" w14:textId="69BB246D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15A19B5E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3" w:type="dxa"/>
            <w:shd w:val="clear" w:color="auto" w:fill="auto"/>
          </w:tcPr>
          <w:p w14:paraId="73D22D27" w14:textId="77777777" w:rsidR="00F135C0" w:rsidRPr="00AF7C8F" w:rsidRDefault="00F135C0" w:rsidP="00AF7C8F">
            <w:pPr>
              <w:spacing w:after="0" w:line="240" w:lineRule="auto"/>
            </w:pPr>
          </w:p>
        </w:tc>
      </w:tr>
      <w:tr w:rsidR="007F100F" w:rsidRPr="00AF7C8F" w14:paraId="0D0135A8" w14:textId="77777777" w:rsidTr="00BD7F2D">
        <w:tc>
          <w:tcPr>
            <w:tcW w:w="1369" w:type="dxa"/>
            <w:shd w:val="clear" w:color="auto" w:fill="auto"/>
          </w:tcPr>
          <w:p w14:paraId="68B5588A" w14:textId="29D7DDA8" w:rsidR="00BD7F2D" w:rsidRPr="00AF7C8F" w:rsidRDefault="00BD7F2D" w:rsidP="00AF7C8F">
            <w:pPr>
              <w:spacing w:after="0" w:line="240" w:lineRule="auto"/>
            </w:pPr>
            <w:r>
              <w:t>Image</w:t>
            </w:r>
          </w:p>
        </w:tc>
        <w:tc>
          <w:tcPr>
            <w:tcW w:w="1178" w:type="dxa"/>
            <w:shd w:val="clear" w:color="auto" w:fill="auto"/>
          </w:tcPr>
          <w:p w14:paraId="10128E49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959" w:type="dxa"/>
            <w:shd w:val="clear" w:color="auto" w:fill="auto"/>
          </w:tcPr>
          <w:p w14:paraId="32E94C6E" w14:textId="00DFA7E0" w:rsidR="00F135C0" w:rsidRPr="00AF7C8F" w:rsidRDefault="00BD7F2D" w:rsidP="00AF7C8F">
            <w:pPr>
              <w:spacing w:after="0" w:line="240" w:lineRule="auto"/>
            </w:pPr>
            <w:r w:rsidRPr="00BD7F2D">
              <w:t>varchar(255)</w:t>
            </w:r>
          </w:p>
        </w:tc>
        <w:tc>
          <w:tcPr>
            <w:tcW w:w="1247" w:type="dxa"/>
            <w:shd w:val="clear" w:color="auto" w:fill="auto"/>
          </w:tcPr>
          <w:p w14:paraId="3B25DD7F" w14:textId="75DD69F8" w:rsidR="00F135C0" w:rsidRPr="00AF7C8F" w:rsidRDefault="00BD7F2D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8" w:type="dxa"/>
            <w:shd w:val="clear" w:color="auto" w:fill="auto"/>
          </w:tcPr>
          <w:p w14:paraId="36AF1A31" w14:textId="77777777" w:rsidR="00F135C0" w:rsidRPr="00AF7C8F" w:rsidRDefault="00F135C0" w:rsidP="00AF7C8F">
            <w:pPr>
              <w:spacing w:after="0" w:line="240" w:lineRule="auto"/>
            </w:pPr>
          </w:p>
        </w:tc>
        <w:tc>
          <w:tcPr>
            <w:tcW w:w="1673" w:type="dxa"/>
            <w:shd w:val="clear" w:color="auto" w:fill="auto"/>
          </w:tcPr>
          <w:p w14:paraId="768CA775" w14:textId="77777777" w:rsidR="00F135C0" w:rsidRPr="00AF7C8F" w:rsidRDefault="00F135C0" w:rsidP="00AF7C8F">
            <w:pPr>
              <w:spacing w:after="0" w:line="240" w:lineRule="auto"/>
            </w:pPr>
          </w:p>
        </w:tc>
      </w:tr>
    </w:tbl>
    <w:p w14:paraId="02743524" w14:textId="77777777" w:rsidR="00F135C0" w:rsidRDefault="00F135C0"/>
    <w:p w14:paraId="3F276804" w14:textId="7A8852EF" w:rsidR="00F135C0" w:rsidRDefault="00F135C0" w:rsidP="00F135C0">
      <w:pPr>
        <w:pStyle w:val="Ttulo1"/>
      </w:pPr>
      <w:bookmarkStart w:id="3" w:name="_Toc129696411"/>
      <w:r>
        <w:t xml:space="preserve">Tabela </w:t>
      </w:r>
      <w:bookmarkEnd w:id="3"/>
      <w:r w:rsidR="00BD7F2D">
        <w:t>classes</w:t>
      </w:r>
    </w:p>
    <w:p w14:paraId="65CE354C" w14:textId="35673B01" w:rsidR="00F135C0" w:rsidRDefault="00F135C0" w:rsidP="00F135C0">
      <w:pPr>
        <w:pStyle w:val="Legenda"/>
      </w:pPr>
      <w:bookmarkStart w:id="4" w:name="_Toc3709762"/>
      <w:r>
        <w:t xml:space="preserve">Tabela </w:t>
      </w:r>
      <w:fldSimple w:instr=" SEQ Tabela \* ARABIC ">
        <w:r w:rsidR="00CE5D31">
          <w:rPr>
            <w:noProof/>
          </w:rPr>
          <w:t>2</w:t>
        </w:r>
      </w:fldSimple>
      <w:r>
        <w:t xml:space="preserve"> – </w:t>
      </w:r>
      <w:bookmarkEnd w:id="4"/>
      <w:r w:rsidR="00BD7F2D">
        <w:t>classes (Aulas)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25A39521" w14:textId="77777777" w:rsidTr="00AF7C8F">
        <w:tc>
          <w:tcPr>
            <w:tcW w:w="1378" w:type="dxa"/>
            <w:shd w:val="clear" w:color="auto" w:fill="auto"/>
          </w:tcPr>
          <w:p w14:paraId="32DF9F45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7EDDAC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AEFE84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0AEC4A9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BBB4B35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B40F27E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50C60518" w14:textId="77777777" w:rsidTr="00AF7C8F">
        <w:tc>
          <w:tcPr>
            <w:tcW w:w="1378" w:type="dxa"/>
            <w:shd w:val="clear" w:color="auto" w:fill="auto"/>
          </w:tcPr>
          <w:p w14:paraId="0F9CE629" w14:textId="1123B805" w:rsidR="009E4ACA" w:rsidRPr="00AF7C8F" w:rsidRDefault="00BD7F2D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11367E33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294330E" w14:textId="204C00DA" w:rsidR="009E4ACA" w:rsidRPr="00AF7C8F" w:rsidRDefault="00871EAE" w:rsidP="00AF7C8F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3A7799B2" w14:textId="36117CB6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9501403" w14:textId="7276E8BD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01C8278" w14:textId="3C698348" w:rsidR="009E4ACA" w:rsidRPr="00AF7C8F" w:rsidRDefault="00871EAE" w:rsidP="00AF7C8F">
            <w:pPr>
              <w:spacing w:after="0" w:line="240" w:lineRule="auto"/>
            </w:pPr>
            <w:r>
              <w:t>Auto_increment</w:t>
            </w:r>
          </w:p>
        </w:tc>
      </w:tr>
      <w:tr w:rsidR="009E4ACA" w:rsidRPr="00AF7C8F" w14:paraId="20FF7B20" w14:textId="77777777" w:rsidTr="00AF7C8F">
        <w:tc>
          <w:tcPr>
            <w:tcW w:w="1378" w:type="dxa"/>
            <w:shd w:val="clear" w:color="auto" w:fill="auto"/>
          </w:tcPr>
          <w:p w14:paraId="57BE38D8" w14:textId="1B5E34FE" w:rsidR="009E4ACA" w:rsidRPr="00AF7C8F" w:rsidRDefault="00871EAE" w:rsidP="00AF7C8F">
            <w:pPr>
              <w:spacing w:after="0" w:line="240" w:lineRule="auto"/>
            </w:pPr>
            <w:r>
              <w:t>type</w:t>
            </w:r>
          </w:p>
        </w:tc>
        <w:tc>
          <w:tcPr>
            <w:tcW w:w="1311" w:type="dxa"/>
            <w:shd w:val="clear" w:color="auto" w:fill="auto"/>
          </w:tcPr>
          <w:p w14:paraId="3797891E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B7404C9" w14:textId="26C90E1D" w:rsidR="009E4ACA" w:rsidRPr="00AF7C8F" w:rsidRDefault="00871EAE" w:rsidP="00AF7C8F">
            <w:pPr>
              <w:spacing w:after="0" w:line="240" w:lineRule="auto"/>
            </w:pPr>
            <w:r w:rsidRPr="00871EAE">
              <w:t>enum('A', 'M', 'B')</w:t>
            </w:r>
          </w:p>
        </w:tc>
        <w:tc>
          <w:tcPr>
            <w:tcW w:w="1528" w:type="dxa"/>
            <w:shd w:val="clear" w:color="auto" w:fill="auto"/>
          </w:tcPr>
          <w:p w14:paraId="3CE87866" w14:textId="1A980F77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D5FB1AE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B3024C6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871EAE" w:rsidRPr="00AF7C8F" w14:paraId="546B4AF6" w14:textId="77777777" w:rsidTr="00AF7C8F">
        <w:tc>
          <w:tcPr>
            <w:tcW w:w="1378" w:type="dxa"/>
            <w:shd w:val="clear" w:color="auto" w:fill="auto"/>
          </w:tcPr>
          <w:p w14:paraId="535E8E05" w14:textId="598A6382" w:rsidR="00871EAE" w:rsidRDefault="00871EAE" w:rsidP="00AF7C8F">
            <w:pPr>
              <w:spacing w:after="0" w:line="240" w:lineRule="auto"/>
            </w:pPr>
            <w:r>
              <w:t>title</w:t>
            </w:r>
          </w:p>
        </w:tc>
        <w:tc>
          <w:tcPr>
            <w:tcW w:w="1311" w:type="dxa"/>
            <w:shd w:val="clear" w:color="auto" w:fill="auto"/>
          </w:tcPr>
          <w:p w14:paraId="6D7B2B4F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9395935" w14:textId="7FD418C2" w:rsidR="00871EAE" w:rsidRPr="00AF7C8F" w:rsidRDefault="00871EAE" w:rsidP="00AF7C8F">
            <w:pPr>
              <w:spacing w:after="0" w:line="240" w:lineRule="auto"/>
            </w:pPr>
            <w:r w:rsidRPr="00871EAE">
              <w:t>varchar(120)</w:t>
            </w:r>
          </w:p>
        </w:tc>
        <w:tc>
          <w:tcPr>
            <w:tcW w:w="1528" w:type="dxa"/>
            <w:shd w:val="clear" w:color="auto" w:fill="auto"/>
          </w:tcPr>
          <w:p w14:paraId="18200220" w14:textId="5695F8EF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EFE3E20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AA2037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64A79FEB" w14:textId="77777777" w:rsidTr="00AF7C8F">
        <w:tc>
          <w:tcPr>
            <w:tcW w:w="1378" w:type="dxa"/>
            <w:shd w:val="clear" w:color="auto" w:fill="auto"/>
          </w:tcPr>
          <w:p w14:paraId="364C2A39" w14:textId="67EF31ED" w:rsidR="00871EAE" w:rsidRDefault="00871EAE" w:rsidP="00AF7C8F">
            <w:pPr>
              <w:spacing w:after="0" w:line="240" w:lineRule="auto"/>
            </w:pPr>
            <w:r>
              <w:t>state</w:t>
            </w:r>
          </w:p>
        </w:tc>
        <w:tc>
          <w:tcPr>
            <w:tcW w:w="1311" w:type="dxa"/>
            <w:shd w:val="clear" w:color="auto" w:fill="auto"/>
          </w:tcPr>
          <w:p w14:paraId="22FCAFEA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2F56A5D" w14:textId="0ACEDD78" w:rsidR="00871EAE" w:rsidRPr="00AF7C8F" w:rsidRDefault="00871EAE" w:rsidP="00AF7C8F">
            <w:pPr>
              <w:spacing w:after="0" w:line="240" w:lineRule="auto"/>
            </w:pPr>
            <w:r w:rsidRPr="00871EAE">
              <w:t>enum('A', 'H')</w:t>
            </w:r>
          </w:p>
        </w:tc>
        <w:tc>
          <w:tcPr>
            <w:tcW w:w="1528" w:type="dxa"/>
            <w:shd w:val="clear" w:color="auto" w:fill="auto"/>
          </w:tcPr>
          <w:p w14:paraId="2BFE6121" w14:textId="527BC536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8E105AE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BA3C41E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14A8627" w14:textId="77777777" w:rsidTr="00AF7C8F">
        <w:tc>
          <w:tcPr>
            <w:tcW w:w="1378" w:type="dxa"/>
            <w:shd w:val="clear" w:color="auto" w:fill="auto"/>
          </w:tcPr>
          <w:p w14:paraId="0349F83A" w14:textId="47E32A76" w:rsidR="00871EAE" w:rsidRDefault="00871EAE" w:rsidP="00AF7C8F">
            <w:pPr>
              <w:spacing w:after="0" w:line="240" w:lineRule="auto"/>
            </w:pPr>
            <w:r>
              <w:t>location</w:t>
            </w:r>
          </w:p>
        </w:tc>
        <w:tc>
          <w:tcPr>
            <w:tcW w:w="1311" w:type="dxa"/>
            <w:shd w:val="clear" w:color="auto" w:fill="auto"/>
          </w:tcPr>
          <w:p w14:paraId="47C48B88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A29BEAB" w14:textId="09E3E237" w:rsidR="00871EAE" w:rsidRPr="00AF7C8F" w:rsidRDefault="00871EAE" w:rsidP="00AF7C8F">
            <w:pPr>
              <w:spacing w:after="0" w:line="240" w:lineRule="auto"/>
            </w:pPr>
            <w:r w:rsidRPr="00871EAE">
              <w:t>varchar(120)</w:t>
            </w:r>
          </w:p>
        </w:tc>
        <w:tc>
          <w:tcPr>
            <w:tcW w:w="1528" w:type="dxa"/>
            <w:shd w:val="clear" w:color="auto" w:fill="auto"/>
          </w:tcPr>
          <w:p w14:paraId="0E8483EF" w14:textId="71498108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CC62B30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9738F3B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9E4ACA" w:rsidRPr="00AF7C8F" w14:paraId="72D05004" w14:textId="77777777" w:rsidTr="00AF7C8F">
        <w:tc>
          <w:tcPr>
            <w:tcW w:w="1378" w:type="dxa"/>
            <w:shd w:val="clear" w:color="auto" w:fill="auto"/>
          </w:tcPr>
          <w:p w14:paraId="04234123" w14:textId="105DF987" w:rsidR="009E4ACA" w:rsidRPr="00AF7C8F" w:rsidRDefault="00871EAE" w:rsidP="00AF7C8F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57868C44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FC00184" w14:textId="4DFEA633" w:rsidR="009E4ACA" w:rsidRPr="00AF7C8F" w:rsidRDefault="00871EAE" w:rsidP="00AF7C8F">
            <w:pPr>
              <w:spacing w:after="0" w:line="240" w:lineRule="auto"/>
            </w:pPr>
            <w:r w:rsidRPr="00871EAE">
              <w:t>date</w:t>
            </w:r>
          </w:p>
        </w:tc>
        <w:tc>
          <w:tcPr>
            <w:tcW w:w="1528" w:type="dxa"/>
            <w:shd w:val="clear" w:color="auto" w:fill="auto"/>
          </w:tcPr>
          <w:p w14:paraId="6407059C" w14:textId="2BE7F6A2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C6F17A5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EB1D4F" w14:textId="77777777" w:rsidR="009E4ACA" w:rsidRPr="00AF7C8F" w:rsidRDefault="009E4ACA" w:rsidP="00AF7C8F">
            <w:pPr>
              <w:spacing w:after="0" w:line="240" w:lineRule="auto"/>
            </w:pPr>
          </w:p>
        </w:tc>
      </w:tr>
      <w:tr w:rsidR="00871EAE" w:rsidRPr="00AF7C8F" w14:paraId="30C79DEF" w14:textId="77777777" w:rsidTr="00AF7C8F">
        <w:tc>
          <w:tcPr>
            <w:tcW w:w="1378" w:type="dxa"/>
            <w:shd w:val="clear" w:color="auto" w:fill="auto"/>
          </w:tcPr>
          <w:p w14:paraId="25ADDF3E" w14:textId="4B84ADD3" w:rsidR="00871EAE" w:rsidRPr="00AF7C8F" w:rsidRDefault="00871EAE" w:rsidP="00AF7C8F">
            <w:pPr>
              <w:spacing w:after="0" w:line="240" w:lineRule="auto"/>
            </w:pPr>
            <w:r>
              <w:t>bgtime</w:t>
            </w:r>
          </w:p>
        </w:tc>
        <w:tc>
          <w:tcPr>
            <w:tcW w:w="1311" w:type="dxa"/>
            <w:shd w:val="clear" w:color="auto" w:fill="auto"/>
          </w:tcPr>
          <w:p w14:paraId="1A5A21E5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ED315E7" w14:textId="422103C7" w:rsidR="00871EAE" w:rsidRPr="00AF7C8F" w:rsidRDefault="00871EAE" w:rsidP="00AF7C8F">
            <w:pPr>
              <w:spacing w:after="0" w:line="240" w:lineRule="auto"/>
            </w:pPr>
            <w:r w:rsidRPr="00871EAE"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52FBEBE0" w14:textId="7CED7FE3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594C99E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80772B0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32AD1CC4" w14:textId="77777777" w:rsidTr="00AF7C8F">
        <w:tc>
          <w:tcPr>
            <w:tcW w:w="1378" w:type="dxa"/>
            <w:shd w:val="clear" w:color="auto" w:fill="auto"/>
          </w:tcPr>
          <w:p w14:paraId="7F6F1B3F" w14:textId="6D6EE37A" w:rsidR="00871EAE" w:rsidRPr="00AF7C8F" w:rsidRDefault="00871EAE" w:rsidP="00AF7C8F">
            <w:pPr>
              <w:spacing w:after="0" w:line="240" w:lineRule="auto"/>
            </w:pPr>
            <w:r>
              <w:t>endtime</w:t>
            </w:r>
          </w:p>
        </w:tc>
        <w:tc>
          <w:tcPr>
            <w:tcW w:w="1311" w:type="dxa"/>
            <w:shd w:val="clear" w:color="auto" w:fill="auto"/>
          </w:tcPr>
          <w:p w14:paraId="64753752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FD8334E" w14:textId="31990EE8" w:rsidR="00871EAE" w:rsidRPr="00AF7C8F" w:rsidRDefault="00871EAE" w:rsidP="00871EAE">
            <w:pPr>
              <w:spacing w:after="0" w:line="240" w:lineRule="auto"/>
            </w:pPr>
            <w:r w:rsidRPr="00871EAE"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24353478" w14:textId="3E501BE7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82AA042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652D47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F8131C9" w14:textId="77777777" w:rsidTr="00AF7C8F">
        <w:tc>
          <w:tcPr>
            <w:tcW w:w="1378" w:type="dxa"/>
            <w:shd w:val="clear" w:color="auto" w:fill="auto"/>
          </w:tcPr>
          <w:p w14:paraId="5A9D6823" w14:textId="7BCBB3A4" w:rsidR="00871EAE" w:rsidRPr="00AF7C8F" w:rsidRDefault="00871EAE" w:rsidP="00AF7C8F">
            <w:pPr>
              <w:spacing w:after="0" w:line="240" w:lineRule="auto"/>
            </w:pPr>
            <w:r>
              <w:t>price</w:t>
            </w:r>
          </w:p>
        </w:tc>
        <w:tc>
          <w:tcPr>
            <w:tcW w:w="1311" w:type="dxa"/>
            <w:shd w:val="clear" w:color="auto" w:fill="auto"/>
          </w:tcPr>
          <w:p w14:paraId="63B0E44C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43332CB" w14:textId="46A2220B" w:rsidR="00871EAE" w:rsidRPr="00AF7C8F" w:rsidRDefault="00871EAE" w:rsidP="00AF7C8F">
            <w:pPr>
              <w:spacing w:after="0" w:line="240" w:lineRule="auto"/>
            </w:pPr>
            <w:r w:rsidRPr="00871EAE">
              <w:t>decimal(8,2)</w:t>
            </w:r>
          </w:p>
        </w:tc>
        <w:tc>
          <w:tcPr>
            <w:tcW w:w="1528" w:type="dxa"/>
            <w:shd w:val="clear" w:color="auto" w:fill="auto"/>
          </w:tcPr>
          <w:p w14:paraId="0B3060E7" w14:textId="224B5140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A023883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23ED514" w14:textId="77777777" w:rsidR="00871EAE" w:rsidRPr="00AF7C8F" w:rsidRDefault="00871EAE" w:rsidP="00AF7C8F">
            <w:pPr>
              <w:spacing w:after="0" w:line="240" w:lineRule="auto"/>
            </w:pPr>
          </w:p>
        </w:tc>
      </w:tr>
      <w:tr w:rsidR="00871EAE" w:rsidRPr="00AF7C8F" w14:paraId="5B8EE30E" w14:textId="77777777" w:rsidTr="00AF7C8F">
        <w:tc>
          <w:tcPr>
            <w:tcW w:w="1378" w:type="dxa"/>
            <w:shd w:val="clear" w:color="auto" w:fill="auto"/>
          </w:tcPr>
          <w:p w14:paraId="36B2DAEA" w14:textId="50A2DB75" w:rsidR="00871EAE" w:rsidRPr="00AF7C8F" w:rsidRDefault="00871EAE" w:rsidP="00AF7C8F">
            <w:pPr>
              <w:spacing w:after="0" w:line="240" w:lineRule="auto"/>
            </w:pPr>
            <w:r>
              <w:t>duration</w:t>
            </w:r>
          </w:p>
        </w:tc>
        <w:tc>
          <w:tcPr>
            <w:tcW w:w="1311" w:type="dxa"/>
            <w:shd w:val="clear" w:color="auto" w:fill="auto"/>
          </w:tcPr>
          <w:p w14:paraId="068513B6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A51D248" w14:textId="2E2312F1" w:rsidR="00871EAE" w:rsidRPr="00AF7C8F" w:rsidRDefault="00871EAE" w:rsidP="00AF7C8F">
            <w:pPr>
              <w:spacing w:after="0" w:line="240" w:lineRule="auto"/>
            </w:pPr>
            <w:r w:rsidRPr="00871EAE">
              <w:t>int</w:t>
            </w:r>
          </w:p>
        </w:tc>
        <w:tc>
          <w:tcPr>
            <w:tcW w:w="1528" w:type="dxa"/>
            <w:shd w:val="clear" w:color="auto" w:fill="auto"/>
          </w:tcPr>
          <w:p w14:paraId="6FFCF197" w14:textId="3E78C00B" w:rsidR="00871EAE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5CD1B1A" w14:textId="77777777" w:rsidR="00871EAE" w:rsidRPr="00AF7C8F" w:rsidRDefault="00871EAE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89587FE" w14:textId="77777777" w:rsidR="00871EAE" w:rsidRPr="00AF7C8F" w:rsidRDefault="00871EAE" w:rsidP="00AF7C8F">
            <w:pPr>
              <w:spacing w:after="0" w:line="240" w:lineRule="auto"/>
            </w:pPr>
          </w:p>
        </w:tc>
      </w:tr>
    </w:tbl>
    <w:p w14:paraId="3C9A8E02" w14:textId="77777777" w:rsidR="00F135C0" w:rsidRDefault="00F135C0" w:rsidP="00F135C0"/>
    <w:p w14:paraId="1046B394" w14:textId="08F58B06" w:rsidR="009E4ACA" w:rsidRDefault="009E4ACA" w:rsidP="009E4ACA">
      <w:pPr>
        <w:pStyle w:val="Ttulo1"/>
      </w:pPr>
      <w:bookmarkStart w:id="5" w:name="_Toc129696412"/>
      <w:bookmarkStart w:id="6" w:name="_Toc3709763"/>
      <w:r>
        <w:t xml:space="preserve">Tabela </w:t>
      </w:r>
      <w:bookmarkEnd w:id="5"/>
      <w:r w:rsidR="00871EAE">
        <w:t>class_subscriptions</w:t>
      </w:r>
    </w:p>
    <w:p w14:paraId="0363E7DF" w14:textId="76F6D091" w:rsidR="00F135C0" w:rsidRDefault="00F135C0" w:rsidP="00F135C0">
      <w:pPr>
        <w:pStyle w:val="Legenda"/>
      </w:pPr>
      <w:r>
        <w:t xml:space="preserve">Tabela </w:t>
      </w:r>
      <w:fldSimple w:instr=" SEQ Tabela \* ARABIC ">
        <w:r w:rsidR="00CE5D31">
          <w:rPr>
            <w:noProof/>
          </w:rPr>
          <w:t>3</w:t>
        </w:r>
      </w:fldSimple>
      <w:r>
        <w:t xml:space="preserve"> – </w:t>
      </w:r>
      <w:bookmarkEnd w:id="6"/>
      <w:r w:rsidR="00871EAE">
        <w:t>class_subscriptions (Subscrições de Aulas)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9E4ACA" w:rsidRPr="00AF7C8F" w14:paraId="0B81DBC0" w14:textId="77777777" w:rsidTr="00AF7C8F">
        <w:tc>
          <w:tcPr>
            <w:tcW w:w="1378" w:type="dxa"/>
            <w:shd w:val="clear" w:color="auto" w:fill="auto"/>
          </w:tcPr>
          <w:p w14:paraId="2AC304D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69D9A1A" w14:textId="77777777" w:rsidR="009E4ACA" w:rsidRPr="00AF7C8F" w:rsidRDefault="009E4ACA" w:rsidP="00AF7C8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372DA3CC" w14:textId="77777777" w:rsidR="009E4ACA" w:rsidRPr="00AF7C8F" w:rsidRDefault="009E4ACA" w:rsidP="00AF7C8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CF1A678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D8C2FE0" w14:textId="77777777" w:rsidR="009E4ACA" w:rsidRPr="00AF7C8F" w:rsidRDefault="009E4ACA" w:rsidP="00AF7C8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5615559A" w14:textId="77777777" w:rsidR="009E4ACA" w:rsidRPr="00AF7C8F" w:rsidRDefault="009E4ACA" w:rsidP="00AF7C8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E4ACA" w:rsidRPr="00AF7C8F" w14:paraId="2CCA56CC" w14:textId="77777777" w:rsidTr="00AF7C8F">
        <w:tc>
          <w:tcPr>
            <w:tcW w:w="1378" w:type="dxa"/>
            <w:shd w:val="clear" w:color="auto" w:fill="auto"/>
          </w:tcPr>
          <w:p w14:paraId="0FD81052" w14:textId="5CAD8BDA" w:rsidR="009E4ACA" w:rsidRPr="00AF7C8F" w:rsidRDefault="00871EAE" w:rsidP="00AF7C8F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EF6DCC6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F80809C" w14:textId="479AA64A" w:rsidR="009E4ACA" w:rsidRPr="00AF7C8F" w:rsidRDefault="00871EAE" w:rsidP="00AF7C8F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4FD28AB5" w14:textId="029D4420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B2017C5" w14:textId="5525AA3E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93CCE7C" w14:textId="53591D65" w:rsidR="009E4ACA" w:rsidRPr="00AF7C8F" w:rsidRDefault="00871EAE" w:rsidP="00AF7C8F">
            <w:pPr>
              <w:spacing w:after="0" w:line="240" w:lineRule="auto"/>
            </w:pPr>
            <w:r>
              <w:t>Auto_increment</w:t>
            </w:r>
          </w:p>
        </w:tc>
      </w:tr>
      <w:tr w:rsidR="009E4ACA" w:rsidRPr="00AF7C8F" w14:paraId="4815D21B" w14:textId="77777777" w:rsidTr="00AF7C8F">
        <w:tc>
          <w:tcPr>
            <w:tcW w:w="1378" w:type="dxa"/>
            <w:shd w:val="clear" w:color="auto" w:fill="auto"/>
          </w:tcPr>
          <w:p w14:paraId="69708B60" w14:textId="5418DA84" w:rsidR="009E4ACA" w:rsidRPr="00AF7C8F" w:rsidRDefault="00871EAE" w:rsidP="00AF7C8F">
            <w:pPr>
              <w:spacing w:after="0" w:line="240" w:lineRule="auto"/>
            </w:pPr>
            <w:r>
              <w:t>classes_id</w:t>
            </w:r>
          </w:p>
        </w:tc>
        <w:tc>
          <w:tcPr>
            <w:tcW w:w="1311" w:type="dxa"/>
            <w:shd w:val="clear" w:color="auto" w:fill="auto"/>
          </w:tcPr>
          <w:p w14:paraId="1D9FD5B7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D6A047" w14:textId="34BFAF23" w:rsidR="009E4ACA" w:rsidRPr="00AF7C8F" w:rsidRDefault="00871EAE" w:rsidP="00AF7C8F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1FCF929F" w14:textId="4E1F1266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9389488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AA71D25" w14:textId="0BFC8CD9" w:rsidR="009E4ACA" w:rsidRPr="00AF7C8F" w:rsidRDefault="00871EAE" w:rsidP="00AF7C8F">
            <w:pPr>
              <w:spacing w:after="0" w:line="240" w:lineRule="auto"/>
            </w:pPr>
            <w:r>
              <w:t>Chave estrangeira (id) - classes</w:t>
            </w:r>
          </w:p>
        </w:tc>
      </w:tr>
      <w:tr w:rsidR="009E4ACA" w:rsidRPr="00AF7C8F" w14:paraId="753EF639" w14:textId="77777777" w:rsidTr="00AF7C8F">
        <w:tc>
          <w:tcPr>
            <w:tcW w:w="1378" w:type="dxa"/>
            <w:shd w:val="clear" w:color="auto" w:fill="auto"/>
          </w:tcPr>
          <w:p w14:paraId="082A4275" w14:textId="76CE2265" w:rsidR="009E4ACA" w:rsidRPr="00AF7C8F" w:rsidRDefault="00871EAE" w:rsidP="00AF7C8F">
            <w:pPr>
              <w:spacing w:after="0" w:line="240" w:lineRule="auto"/>
            </w:pPr>
            <w:r>
              <w:t>users_id</w:t>
            </w:r>
          </w:p>
        </w:tc>
        <w:tc>
          <w:tcPr>
            <w:tcW w:w="1311" w:type="dxa"/>
            <w:shd w:val="clear" w:color="auto" w:fill="auto"/>
          </w:tcPr>
          <w:p w14:paraId="58444484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E0556C4" w14:textId="3C3853AB" w:rsidR="009E4ACA" w:rsidRPr="00AF7C8F" w:rsidRDefault="00871EAE" w:rsidP="00AF7C8F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3DDE7CBD" w14:textId="1911A64D" w:rsidR="009E4ACA" w:rsidRPr="00AF7C8F" w:rsidRDefault="00871EAE" w:rsidP="00AF7C8F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B6428D7" w14:textId="77777777" w:rsidR="009E4ACA" w:rsidRPr="00AF7C8F" w:rsidRDefault="009E4ACA" w:rsidP="00AF7C8F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C7F9333" w14:textId="2225AE0A" w:rsidR="009E4ACA" w:rsidRPr="00AF7C8F" w:rsidRDefault="00871EAE" w:rsidP="00AF7C8F">
            <w:pPr>
              <w:spacing w:after="0" w:line="240" w:lineRule="auto"/>
            </w:pPr>
            <w:r>
              <w:t>Chave estrangeira (id)- users</w:t>
            </w:r>
          </w:p>
        </w:tc>
      </w:tr>
    </w:tbl>
    <w:p w14:paraId="0B78DBBA" w14:textId="77777777" w:rsidR="00F135C0" w:rsidRDefault="00F135C0" w:rsidP="00F135C0"/>
    <w:p w14:paraId="639AE36A" w14:textId="77777777" w:rsidR="00871EAE" w:rsidRDefault="00871EAE" w:rsidP="00F135C0"/>
    <w:p w14:paraId="26B66BB3" w14:textId="77777777" w:rsidR="00871EAE" w:rsidRDefault="00871EAE" w:rsidP="00F135C0"/>
    <w:p w14:paraId="41674BB2" w14:textId="77777777" w:rsidR="00871EAE" w:rsidRDefault="00871EAE" w:rsidP="00F135C0"/>
    <w:p w14:paraId="656333DB" w14:textId="77777777" w:rsidR="00871EAE" w:rsidRDefault="00871EAE" w:rsidP="00F135C0"/>
    <w:p w14:paraId="5053A9C4" w14:textId="5510AA46" w:rsidR="00BD7F2D" w:rsidRDefault="00BD7F2D" w:rsidP="00BD7F2D">
      <w:pPr>
        <w:pStyle w:val="Ttulo1"/>
      </w:pPr>
      <w:r>
        <w:lastRenderedPageBreak/>
        <w:t xml:space="preserve">Tabela </w:t>
      </w:r>
      <w:r w:rsidR="00871EAE">
        <w:t>contacts</w:t>
      </w:r>
    </w:p>
    <w:p w14:paraId="34A491AE" w14:textId="30FAA0E7" w:rsidR="00BD7F2D" w:rsidRDefault="00BD7F2D" w:rsidP="00BD7F2D">
      <w:pPr>
        <w:pStyle w:val="Legenda"/>
      </w:pPr>
      <w:r>
        <w:t xml:space="preserve">Tabela </w:t>
      </w:r>
      <w:r w:rsidR="00871EAE">
        <w:t>4</w:t>
      </w:r>
      <w:r>
        <w:t xml:space="preserve"> – </w:t>
      </w:r>
      <w:r w:rsidR="00871EAE">
        <w:t>contacts (Contatctos)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5F9C14FF" w14:textId="77777777" w:rsidTr="00EB48E1">
        <w:tc>
          <w:tcPr>
            <w:tcW w:w="1378" w:type="dxa"/>
            <w:shd w:val="clear" w:color="auto" w:fill="auto"/>
          </w:tcPr>
          <w:p w14:paraId="2875930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195828D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FBE385C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5F84F2C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0A6339A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1BA68DD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0053B6D2" w14:textId="77777777" w:rsidTr="00EB48E1">
        <w:tc>
          <w:tcPr>
            <w:tcW w:w="1378" w:type="dxa"/>
            <w:shd w:val="clear" w:color="auto" w:fill="auto"/>
          </w:tcPr>
          <w:p w14:paraId="01DE54B4" w14:textId="299342B7" w:rsidR="00BD7F2D" w:rsidRPr="00AF7C8F" w:rsidRDefault="00871EA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49643D9B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59C3057" w14:textId="0DF7982E" w:rsidR="00BD7F2D" w:rsidRPr="00AF7C8F" w:rsidRDefault="00871EAE" w:rsidP="00EB48E1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73F73997" w14:textId="4707CF57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E695AB3" w14:textId="03BB1E4C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5AC9872D" w14:textId="2448BBBF" w:rsidR="00BD7F2D" w:rsidRPr="00AF7C8F" w:rsidRDefault="00871EA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BD7F2D" w:rsidRPr="00AF7C8F" w14:paraId="42D4E11E" w14:textId="77777777" w:rsidTr="00EB48E1">
        <w:tc>
          <w:tcPr>
            <w:tcW w:w="1378" w:type="dxa"/>
            <w:shd w:val="clear" w:color="auto" w:fill="auto"/>
          </w:tcPr>
          <w:p w14:paraId="2699583A" w14:textId="22BB3CD5" w:rsidR="00BD7F2D" w:rsidRPr="00AF7C8F" w:rsidRDefault="00871EAE" w:rsidP="00EB48E1">
            <w:pPr>
              <w:spacing w:after="0" w:line="240" w:lineRule="auto"/>
            </w:pPr>
            <w:r>
              <w:t>email</w:t>
            </w:r>
          </w:p>
        </w:tc>
        <w:tc>
          <w:tcPr>
            <w:tcW w:w="1311" w:type="dxa"/>
            <w:shd w:val="clear" w:color="auto" w:fill="auto"/>
          </w:tcPr>
          <w:p w14:paraId="63DA7CEA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FF70F0C" w14:textId="0EBEDBFC" w:rsidR="00BD7F2D" w:rsidRPr="00AF7C8F" w:rsidRDefault="00871EAE" w:rsidP="00EB48E1">
            <w:pPr>
              <w:spacing w:after="0" w:line="240" w:lineRule="auto"/>
            </w:pPr>
            <w:r>
              <w:t>Varchar(50)</w:t>
            </w:r>
          </w:p>
        </w:tc>
        <w:tc>
          <w:tcPr>
            <w:tcW w:w="1528" w:type="dxa"/>
            <w:shd w:val="clear" w:color="auto" w:fill="auto"/>
          </w:tcPr>
          <w:p w14:paraId="54092ABB" w14:textId="0A763CBD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EB92CEF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0FDC756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0934C95C" w14:textId="77777777" w:rsidTr="00EB48E1">
        <w:tc>
          <w:tcPr>
            <w:tcW w:w="1378" w:type="dxa"/>
            <w:shd w:val="clear" w:color="auto" w:fill="auto"/>
          </w:tcPr>
          <w:p w14:paraId="7BCD228C" w14:textId="1750394A" w:rsidR="00BD7F2D" w:rsidRPr="00AF7C8F" w:rsidRDefault="00871EAE" w:rsidP="00EB48E1">
            <w:pPr>
              <w:spacing w:after="0" w:line="240" w:lineRule="auto"/>
            </w:pPr>
            <w:r>
              <w:t>name</w:t>
            </w:r>
          </w:p>
        </w:tc>
        <w:tc>
          <w:tcPr>
            <w:tcW w:w="1311" w:type="dxa"/>
            <w:shd w:val="clear" w:color="auto" w:fill="auto"/>
          </w:tcPr>
          <w:p w14:paraId="07B34F3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4F2E2A7" w14:textId="37F35DB4" w:rsidR="00BD7F2D" w:rsidRPr="00AF7C8F" w:rsidRDefault="00871EAE" w:rsidP="00EB48E1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1528" w:type="dxa"/>
            <w:shd w:val="clear" w:color="auto" w:fill="auto"/>
          </w:tcPr>
          <w:p w14:paraId="74EDC2D5" w14:textId="7504C3F9" w:rsidR="00BD7F2D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0585EF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940E242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871EAE" w:rsidRPr="00AF7C8F" w14:paraId="7E3F054F" w14:textId="77777777" w:rsidTr="00EB48E1">
        <w:tc>
          <w:tcPr>
            <w:tcW w:w="1378" w:type="dxa"/>
            <w:shd w:val="clear" w:color="auto" w:fill="auto"/>
          </w:tcPr>
          <w:p w14:paraId="5B061ADD" w14:textId="3DA92E8E" w:rsidR="00871EAE" w:rsidRDefault="00871EAE" w:rsidP="00EB48E1">
            <w:pPr>
              <w:spacing w:after="0" w:line="240" w:lineRule="auto"/>
            </w:pPr>
            <w:r>
              <w:t>phone</w:t>
            </w:r>
          </w:p>
        </w:tc>
        <w:tc>
          <w:tcPr>
            <w:tcW w:w="1311" w:type="dxa"/>
            <w:shd w:val="clear" w:color="auto" w:fill="auto"/>
          </w:tcPr>
          <w:p w14:paraId="14418002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FD87989" w14:textId="28694C7B" w:rsidR="00871EAE" w:rsidRPr="00AF7C8F" w:rsidRDefault="00871EAE" w:rsidP="00EB48E1">
            <w:pPr>
              <w:spacing w:after="0" w:line="240" w:lineRule="auto"/>
            </w:pPr>
            <w:r>
              <w:t>Varchar(9)</w:t>
            </w:r>
          </w:p>
        </w:tc>
        <w:tc>
          <w:tcPr>
            <w:tcW w:w="1528" w:type="dxa"/>
            <w:shd w:val="clear" w:color="auto" w:fill="auto"/>
          </w:tcPr>
          <w:p w14:paraId="1EBB4813" w14:textId="52DF12D4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1C8C970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EE47A91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4039845A" w14:textId="77777777" w:rsidTr="00EB48E1">
        <w:tc>
          <w:tcPr>
            <w:tcW w:w="1378" w:type="dxa"/>
            <w:shd w:val="clear" w:color="auto" w:fill="auto"/>
          </w:tcPr>
          <w:p w14:paraId="136ED197" w14:textId="55299282" w:rsidR="00871EAE" w:rsidRDefault="00871EAE" w:rsidP="00EB48E1">
            <w:pPr>
              <w:spacing w:after="0" w:line="240" w:lineRule="auto"/>
            </w:pPr>
            <w:r>
              <w:t>message</w:t>
            </w:r>
          </w:p>
        </w:tc>
        <w:tc>
          <w:tcPr>
            <w:tcW w:w="1311" w:type="dxa"/>
            <w:shd w:val="clear" w:color="auto" w:fill="auto"/>
          </w:tcPr>
          <w:p w14:paraId="1D6B5BEF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AB29DA4" w14:textId="6FE606AC" w:rsidR="00871EAE" w:rsidRPr="00AF7C8F" w:rsidRDefault="00871EAE" w:rsidP="00EB48E1">
            <w:pPr>
              <w:spacing w:after="0" w:line="240" w:lineRule="auto"/>
            </w:pPr>
            <w:r>
              <w:t>Varchar(360)</w:t>
            </w:r>
          </w:p>
        </w:tc>
        <w:tc>
          <w:tcPr>
            <w:tcW w:w="1528" w:type="dxa"/>
            <w:shd w:val="clear" w:color="auto" w:fill="auto"/>
          </w:tcPr>
          <w:p w14:paraId="715670CB" w14:textId="52E23418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C32223F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A588029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3BAA9BDA" w14:textId="77777777" w:rsidTr="00EB48E1">
        <w:tc>
          <w:tcPr>
            <w:tcW w:w="1378" w:type="dxa"/>
            <w:shd w:val="clear" w:color="auto" w:fill="auto"/>
          </w:tcPr>
          <w:p w14:paraId="622F9FE9" w14:textId="237F87BE" w:rsidR="00871EAE" w:rsidRDefault="00871EAE" w:rsidP="00EB48E1">
            <w:pPr>
              <w:spacing w:after="0" w:line="240" w:lineRule="auto"/>
            </w:pPr>
            <w:r>
              <w:t>subject</w:t>
            </w:r>
          </w:p>
        </w:tc>
        <w:tc>
          <w:tcPr>
            <w:tcW w:w="1311" w:type="dxa"/>
            <w:shd w:val="clear" w:color="auto" w:fill="auto"/>
          </w:tcPr>
          <w:p w14:paraId="5816A381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78B8159" w14:textId="5DD48F89" w:rsidR="00871EAE" w:rsidRPr="00AF7C8F" w:rsidRDefault="00871EAE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3DEE2C57" w14:textId="4AF557D5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527ECEE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7B952CF" w14:textId="77777777" w:rsidR="00871EAE" w:rsidRPr="00AF7C8F" w:rsidRDefault="00871EAE" w:rsidP="00EB48E1">
            <w:pPr>
              <w:spacing w:after="0" w:line="240" w:lineRule="auto"/>
            </w:pPr>
          </w:p>
        </w:tc>
      </w:tr>
      <w:tr w:rsidR="00871EAE" w:rsidRPr="00AF7C8F" w14:paraId="203F25C7" w14:textId="77777777" w:rsidTr="00EB48E1">
        <w:tc>
          <w:tcPr>
            <w:tcW w:w="1378" w:type="dxa"/>
            <w:shd w:val="clear" w:color="auto" w:fill="auto"/>
          </w:tcPr>
          <w:p w14:paraId="545E1FEE" w14:textId="40DAFAFD" w:rsidR="00871EAE" w:rsidRDefault="00871EAE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39FBD563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D360E56" w14:textId="082F97B8" w:rsidR="00871EAE" w:rsidRPr="00AF7C8F" w:rsidRDefault="00871EAE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528" w:type="dxa"/>
            <w:shd w:val="clear" w:color="auto" w:fill="auto"/>
          </w:tcPr>
          <w:p w14:paraId="6DD0A4C6" w14:textId="41375B6C" w:rsidR="00871EAE" w:rsidRPr="00AF7C8F" w:rsidRDefault="00871EA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784E2E39" w14:textId="77777777" w:rsidR="00871EAE" w:rsidRPr="00AF7C8F" w:rsidRDefault="00871EA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A5028EE" w14:textId="77777777" w:rsidR="00871EAE" w:rsidRPr="00AF7C8F" w:rsidRDefault="00871EAE" w:rsidP="00EB48E1">
            <w:pPr>
              <w:spacing w:after="0" w:line="240" w:lineRule="auto"/>
            </w:pPr>
          </w:p>
        </w:tc>
      </w:tr>
    </w:tbl>
    <w:p w14:paraId="491D778F" w14:textId="77777777" w:rsidR="00BD7F2D" w:rsidRDefault="00BD7F2D" w:rsidP="00BD7F2D"/>
    <w:p w14:paraId="62AB391C" w14:textId="44A1AAE2" w:rsidR="00BD7F2D" w:rsidRDefault="00BD7F2D" w:rsidP="00BD7F2D">
      <w:pPr>
        <w:pStyle w:val="Ttulo1"/>
      </w:pPr>
      <w:r>
        <w:t xml:space="preserve">Tabela </w:t>
      </w:r>
      <w:r w:rsidR="004B2180">
        <w:t>events</w:t>
      </w:r>
    </w:p>
    <w:p w14:paraId="5DBACCB3" w14:textId="0676354F" w:rsidR="00BD7F2D" w:rsidRDefault="00BD7F2D" w:rsidP="00BD7F2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</w:t>
      </w:r>
      <w:r w:rsidR="004B2180">
        <w:t>events (Eventos)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191"/>
        <w:gridCol w:w="1931"/>
        <w:gridCol w:w="1381"/>
        <w:gridCol w:w="1018"/>
        <w:gridCol w:w="1678"/>
      </w:tblGrid>
      <w:tr w:rsidR="004B2180" w:rsidRPr="00AF7C8F" w14:paraId="65DF4FA7" w14:textId="77777777" w:rsidTr="00EB48E1">
        <w:tc>
          <w:tcPr>
            <w:tcW w:w="1378" w:type="dxa"/>
            <w:shd w:val="clear" w:color="auto" w:fill="auto"/>
          </w:tcPr>
          <w:p w14:paraId="624BCD9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111AD62D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4D97384A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D5754B6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5A599E2F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3B1669A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4B2180" w:rsidRPr="00AF7C8F" w14:paraId="4C675AB3" w14:textId="77777777" w:rsidTr="00EB48E1">
        <w:tc>
          <w:tcPr>
            <w:tcW w:w="1378" w:type="dxa"/>
            <w:shd w:val="clear" w:color="auto" w:fill="auto"/>
          </w:tcPr>
          <w:p w14:paraId="42FFB7C6" w14:textId="1AE2B850" w:rsidR="00BD7F2D" w:rsidRPr="00AF7C8F" w:rsidRDefault="004B2180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6739F54D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848B07" w14:textId="02B1F9C3" w:rsidR="00BD7F2D" w:rsidRPr="00AF7C8F" w:rsidRDefault="004B2180" w:rsidP="00EB48E1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38D64F47" w14:textId="28682A9A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0AC386E" w14:textId="40B90A2B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9FD7B13" w14:textId="434F1421" w:rsidR="00BD7F2D" w:rsidRPr="00AF7C8F" w:rsidRDefault="004B2180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4B2180" w:rsidRPr="00AF7C8F" w14:paraId="21881A9A" w14:textId="77777777" w:rsidTr="00EB48E1">
        <w:tc>
          <w:tcPr>
            <w:tcW w:w="1378" w:type="dxa"/>
            <w:shd w:val="clear" w:color="auto" w:fill="auto"/>
          </w:tcPr>
          <w:p w14:paraId="0B490B91" w14:textId="4608464B" w:rsidR="004B2180" w:rsidRPr="00AF7C8F" w:rsidRDefault="004B2180" w:rsidP="00EB48E1">
            <w:pPr>
              <w:spacing w:after="0" w:line="240" w:lineRule="auto"/>
            </w:pPr>
            <w:r>
              <w:t>title</w:t>
            </w:r>
          </w:p>
        </w:tc>
        <w:tc>
          <w:tcPr>
            <w:tcW w:w="1311" w:type="dxa"/>
            <w:shd w:val="clear" w:color="auto" w:fill="auto"/>
          </w:tcPr>
          <w:p w14:paraId="0C4D698F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0D7490D" w14:textId="6385BC59" w:rsidR="004B2180" w:rsidRPr="00AF7C8F" w:rsidRDefault="004B2180" w:rsidP="00EB48E1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1528" w:type="dxa"/>
            <w:shd w:val="clear" w:color="auto" w:fill="auto"/>
          </w:tcPr>
          <w:p w14:paraId="2E1A30BF" w14:textId="740BC386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DCCCBA1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4ACBAD3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6647086A" w14:textId="77777777" w:rsidTr="00EB48E1">
        <w:tc>
          <w:tcPr>
            <w:tcW w:w="1378" w:type="dxa"/>
            <w:shd w:val="clear" w:color="auto" w:fill="auto"/>
          </w:tcPr>
          <w:p w14:paraId="7D7159C9" w14:textId="543237C5" w:rsidR="004B2180" w:rsidRPr="00AF7C8F" w:rsidRDefault="004B2180" w:rsidP="00EB48E1">
            <w:pPr>
              <w:spacing w:after="0" w:line="240" w:lineRule="auto"/>
            </w:pPr>
            <w:r>
              <w:t>image</w:t>
            </w:r>
          </w:p>
        </w:tc>
        <w:tc>
          <w:tcPr>
            <w:tcW w:w="1311" w:type="dxa"/>
            <w:shd w:val="clear" w:color="auto" w:fill="auto"/>
          </w:tcPr>
          <w:p w14:paraId="008E7E0B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75860F96" w14:textId="47B0FF17" w:rsidR="004B2180" w:rsidRPr="00AF7C8F" w:rsidRDefault="004B2180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3310D20C" w14:textId="54342DF8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756F299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DA5A20F" w14:textId="2A82A602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57B8D4F0" w14:textId="77777777" w:rsidTr="00EB48E1">
        <w:tc>
          <w:tcPr>
            <w:tcW w:w="1378" w:type="dxa"/>
            <w:shd w:val="clear" w:color="auto" w:fill="auto"/>
          </w:tcPr>
          <w:p w14:paraId="4E1ACB16" w14:textId="5C8EFC6C" w:rsidR="004B2180" w:rsidRPr="00AF7C8F" w:rsidRDefault="004B2180" w:rsidP="00EB48E1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311" w:type="dxa"/>
            <w:shd w:val="clear" w:color="auto" w:fill="auto"/>
          </w:tcPr>
          <w:p w14:paraId="74EDD924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3B02539" w14:textId="29C1DC28" w:rsidR="004B2180" w:rsidRPr="00AF7C8F" w:rsidRDefault="004B2180" w:rsidP="00EB48E1">
            <w:pPr>
              <w:spacing w:after="0" w:line="240" w:lineRule="auto"/>
            </w:pPr>
            <w:r>
              <w:t>text</w:t>
            </w:r>
          </w:p>
        </w:tc>
        <w:tc>
          <w:tcPr>
            <w:tcW w:w="1528" w:type="dxa"/>
            <w:shd w:val="clear" w:color="auto" w:fill="auto"/>
          </w:tcPr>
          <w:p w14:paraId="7790F251" w14:textId="6B8F241D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ACFBE0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D4769F6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3E9E1336" w14:textId="77777777" w:rsidTr="00EB48E1">
        <w:tc>
          <w:tcPr>
            <w:tcW w:w="1378" w:type="dxa"/>
            <w:shd w:val="clear" w:color="auto" w:fill="auto"/>
          </w:tcPr>
          <w:p w14:paraId="68CDDB78" w14:textId="7913EF4B" w:rsidR="004B2180" w:rsidRPr="00AF7C8F" w:rsidRDefault="004B2180" w:rsidP="00EB48E1">
            <w:pPr>
              <w:spacing w:after="0" w:line="240" w:lineRule="auto"/>
            </w:pPr>
            <w:r>
              <w:t>type</w:t>
            </w:r>
          </w:p>
        </w:tc>
        <w:tc>
          <w:tcPr>
            <w:tcW w:w="1311" w:type="dxa"/>
            <w:shd w:val="clear" w:color="auto" w:fill="auto"/>
          </w:tcPr>
          <w:p w14:paraId="3C697418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4978CF8" w14:textId="78E0EE8B" w:rsidR="004B2180" w:rsidRPr="00AF7C8F" w:rsidRDefault="004B2180" w:rsidP="00EB48E1">
            <w:pPr>
              <w:spacing w:after="0" w:line="240" w:lineRule="auto"/>
            </w:pPr>
            <w:r w:rsidRPr="004B2180">
              <w:t>enum('Formações', 'Festivais')</w:t>
            </w:r>
          </w:p>
        </w:tc>
        <w:tc>
          <w:tcPr>
            <w:tcW w:w="1528" w:type="dxa"/>
            <w:shd w:val="clear" w:color="auto" w:fill="auto"/>
          </w:tcPr>
          <w:p w14:paraId="3507CE2D" w14:textId="3F876F88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77D6426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077CA70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1431F159" w14:textId="77777777" w:rsidTr="00EB48E1">
        <w:tc>
          <w:tcPr>
            <w:tcW w:w="1378" w:type="dxa"/>
            <w:shd w:val="clear" w:color="auto" w:fill="auto"/>
          </w:tcPr>
          <w:p w14:paraId="6595672A" w14:textId="0A7451C4" w:rsidR="004B2180" w:rsidRPr="00AF7C8F" w:rsidRDefault="004B2180" w:rsidP="00EB48E1">
            <w:pPr>
              <w:spacing w:after="0" w:line="240" w:lineRule="auto"/>
            </w:pPr>
            <w:r>
              <w:t>state</w:t>
            </w:r>
          </w:p>
        </w:tc>
        <w:tc>
          <w:tcPr>
            <w:tcW w:w="1311" w:type="dxa"/>
            <w:shd w:val="clear" w:color="auto" w:fill="auto"/>
          </w:tcPr>
          <w:p w14:paraId="2FA3ABF9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50930A5" w14:textId="224CCD6F" w:rsidR="004B2180" w:rsidRPr="00AF7C8F" w:rsidRDefault="004B2180" w:rsidP="00EB48E1">
            <w:pPr>
              <w:spacing w:after="0" w:line="240" w:lineRule="auto"/>
            </w:pPr>
            <w:r w:rsidRPr="004B2180">
              <w:t>enum(</w:t>
            </w:r>
            <w:r>
              <w:t>‘ativado’</w:t>
            </w:r>
            <w:r w:rsidRPr="004B2180">
              <w:t xml:space="preserve">, </w:t>
            </w:r>
            <w:r>
              <w:t>‘desativado’</w:t>
            </w:r>
            <w:r w:rsidRPr="004B2180">
              <w:t>)</w:t>
            </w:r>
          </w:p>
        </w:tc>
        <w:tc>
          <w:tcPr>
            <w:tcW w:w="1528" w:type="dxa"/>
            <w:shd w:val="clear" w:color="auto" w:fill="auto"/>
          </w:tcPr>
          <w:p w14:paraId="3C9C04D4" w14:textId="49CE7C43" w:rsidR="004B2180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8721F84" w14:textId="77777777" w:rsidR="004B2180" w:rsidRPr="00AF7C8F" w:rsidRDefault="004B2180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5D2FF75F" w14:textId="77777777" w:rsidR="004B2180" w:rsidRPr="00AF7C8F" w:rsidRDefault="004B2180" w:rsidP="00EB48E1">
            <w:pPr>
              <w:spacing w:after="0" w:line="240" w:lineRule="auto"/>
            </w:pPr>
          </w:p>
        </w:tc>
      </w:tr>
      <w:tr w:rsidR="004B2180" w:rsidRPr="00AF7C8F" w14:paraId="42D35538" w14:textId="77777777" w:rsidTr="00EB48E1">
        <w:tc>
          <w:tcPr>
            <w:tcW w:w="1378" w:type="dxa"/>
            <w:shd w:val="clear" w:color="auto" w:fill="auto"/>
          </w:tcPr>
          <w:p w14:paraId="340F53DA" w14:textId="499ACF8F" w:rsidR="00BD7F2D" w:rsidRPr="00AF7C8F" w:rsidRDefault="004B2180" w:rsidP="00EB48E1">
            <w:pPr>
              <w:spacing w:after="0" w:line="240" w:lineRule="auto"/>
            </w:pPr>
            <w:r>
              <w:t>local</w:t>
            </w:r>
          </w:p>
        </w:tc>
        <w:tc>
          <w:tcPr>
            <w:tcW w:w="1311" w:type="dxa"/>
            <w:shd w:val="clear" w:color="auto" w:fill="auto"/>
          </w:tcPr>
          <w:p w14:paraId="4B10AF5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A232140" w14:textId="33A35DF6" w:rsidR="00BD7F2D" w:rsidRPr="00AF7C8F" w:rsidRDefault="004B2180" w:rsidP="00EB48E1">
            <w:pPr>
              <w:spacing w:after="0" w:line="240" w:lineRule="auto"/>
            </w:pPr>
            <w:r w:rsidRPr="004B2180">
              <w:t>varchar(50)</w:t>
            </w:r>
          </w:p>
        </w:tc>
        <w:tc>
          <w:tcPr>
            <w:tcW w:w="1528" w:type="dxa"/>
            <w:shd w:val="clear" w:color="auto" w:fill="auto"/>
          </w:tcPr>
          <w:p w14:paraId="10BF7822" w14:textId="1181F79A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C7068B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F6D6549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4B2180" w:rsidRPr="00AF7C8F" w14:paraId="442FDE18" w14:textId="77777777" w:rsidTr="00EB48E1">
        <w:tc>
          <w:tcPr>
            <w:tcW w:w="1378" w:type="dxa"/>
            <w:shd w:val="clear" w:color="auto" w:fill="auto"/>
          </w:tcPr>
          <w:p w14:paraId="40792BEC" w14:textId="006F88C6" w:rsidR="00BD7F2D" w:rsidRPr="00AF7C8F" w:rsidRDefault="004B2180" w:rsidP="00EB48E1">
            <w:pPr>
              <w:spacing w:after="0" w:line="240" w:lineRule="auto"/>
            </w:pPr>
            <w:r>
              <w:t>date</w:t>
            </w:r>
          </w:p>
        </w:tc>
        <w:tc>
          <w:tcPr>
            <w:tcW w:w="1311" w:type="dxa"/>
            <w:shd w:val="clear" w:color="auto" w:fill="auto"/>
          </w:tcPr>
          <w:p w14:paraId="0396C9C4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AC70D30" w14:textId="62DFA02F" w:rsidR="00BD7F2D" w:rsidRPr="00AF7C8F" w:rsidRDefault="004B2180" w:rsidP="00EB48E1">
            <w:pPr>
              <w:spacing w:after="0" w:line="240" w:lineRule="auto"/>
            </w:pPr>
            <w:r>
              <w:t>datetime</w:t>
            </w:r>
          </w:p>
        </w:tc>
        <w:tc>
          <w:tcPr>
            <w:tcW w:w="1528" w:type="dxa"/>
            <w:shd w:val="clear" w:color="auto" w:fill="auto"/>
          </w:tcPr>
          <w:p w14:paraId="5151D1FD" w14:textId="42047994" w:rsidR="00BD7F2D" w:rsidRPr="00AF7C8F" w:rsidRDefault="004B2180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4AF1B1C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53EC59D" w14:textId="77777777" w:rsidR="00BD7F2D" w:rsidRPr="00AF7C8F" w:rsidRDefault="00BD7F2D" w:rsidP="00EB48E1">
            <w:pPr>
              <w:spacing w:after="0" w:line="240" w:lineRule="auto"/>
            </w:pPr>
          </w:p>
        </w:tc>
      </w:tr>
    </w:tbl>
    <w:p w14:paraId="7B681230" w14:textId="77777777" w:rsidR="00BD7F2D" w:rsidRDefault="00BD7F2D" w:rsidP="00BD7F2D"/>
    <w:p w14:paraId="6BEEAD07" w14:textId="23A46469" w:rsidR="00BD7F2D" w:rsidRDefault="00BD7F2D" w:rsidP="00BD7F2D">
      <w:pPr>
        <w:pStyle w:val="Ttulo1"/>
      </w:pPr>
      <w:r>
        <w:t xml:space="preserve">Tabela </w:t>
      </w:r>
      <w:r w:rsidR="00556048">
        <w:t>products</w:t>
      </w:r>
    </w:p>
    <w:p w14:paraId="3E70CBF8" w14:textId="2EFCE361" w:rsidR="00BD7F2D" w:rsidRDefault="00BD7F2D" w:rsidP="00BD7F2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</w:t>
      </w:r>
      <w:r w:rsidR="00556048">
        <w:t>products (produtos)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649D59D4" w14:textId="77777777" w:rsidTr="00EB48E1">
        <w:tc>
          <w:tcPr>
            <w:tcW w:w="1378" w:type="dxa"/>
            <w:shd w:val="clear" w:color="auto" w:fill="auto"/>
          </w:tcPr>
          <w:p w14:paraId="084DCEA0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2BFC88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12069479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217AA1E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78A1DA6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7443B5A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4B103635" w14:textId="77777777" w:rsidTr="00EB48E1">
        <w:tc>
          <w:tcPr>
            <w:tcW w:w="1378" w:type="dxa"/>
            <w:shd w:val="clear" w:color="auto" w:fill="auto"/>
          </w:tcPr>
          <w:p w14:paraId="038C0BD6" w14:textId="791C4B78" w:rsidR="00BD7F2D" w:rsidRPr="00AF7C8F" w:rsidRDefault="00556048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2EAEC0D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1290FD7" w14:textId="4EC7C82F" w:rsidR="00BD7F2D" w:rsidRPr="00AF7C8F" w:rsidRDefault="00556048" w:rsidP="00EB48E1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1F5157C4" w14:textId="1C826BA3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A0B793" w14:textId="500AACE6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46AF3850" w14:textId="587FA027" w:rsidR="00BD7F2D" w:rsidRPr="00AF7C8F" w:rsidRDefault="00556048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BD7F2D" w:rsidRPr="00AF7C8F" w14:paraId="07400B70" w14:textId="77777777" w:rsidTr="00EB48E1">
        <w:tc>
          <w:tcPr>
            <w:tcW w:w="1378" w:type="dxa"/>
            <w:shd w:val="clear" w:color="auto" w:fill="auto"/>
          </w:tcPr>
          <w:p w14:paraId="47FC6905" w14:textId="212E8369" w:rsidR="00BD7F2D" w:rsidRPr="00AF7C8F" w:rsidRDefault="00556048" w:rsidP="00EB48E1">
            <w:pPr>
              <w:spacing w:after="0" w:line="240" w:lineRule="auto"/>
            </w:pPr>
            <w:r>
              <w:t>name</w:t>
            </w:r>
          </w:p>
        </w:tc>
        <w:tc>
          <w:tcPr>
            <w:tcW w:w="1311" w:type="dxa"/>
            <w:shd w:val="clear" w:color="auto" w:fill="auto"/>
          </w:tcPr>
          <w:p w14:paraId="3955AF8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73B5ED4" w14:textId="5DFEE9D7" w:rsidR="00BD7F2D" w:rsidRPr="00AF7C8F" w:rsidRDefault="00556048" w:rsidP="00EB48E1">
            <w:pPr>
              <w:spacing w:after="0" w:line="240" w:lineRule="auto"/>
            </w:pPr>
            <w:r>
              <w:t>Varchar(30)</w:t>
            </w:r>
          </w:p>
        </w:tc>
        <w:tc>
          <w:tcPr>
            <w:tcW w:w="1528" w:type="dxa"/>
            <w:shd w:val="clear" w:color="auto" w:fill="auto"/>
          </w:tcPr>
          <w:p w14:paraId="2BB1B8DE" w14:textId="7C194BD7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5C0DEBEC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D209D52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755948AD" w14:textId="77777777" w:rsidTr="00EB48E1">
        <w:tc>
          <w:tcPr>
            <w:tcW w:w="1378" w:type="dxa"/>
            <w:shd w:val="clear" w:color="auto" w:fill="auto"/>
          </w:tcPr>
          <w:p w14:paraId="3F038774" w14:textId="4109B30B" w:rsidR="00BD7F2D" w:rsidRPr="00AF7C8F" w:rsidRDefault="00556048" w:rsidP="00EB48E1">
            <w:pPr>
              <w:spacing w:after="0" w:line="240" w:lineRule="auto"/>
            </w:pPr>
            <w:r>
              <w:t>image</w:t>
            </w:r>
          </w:p>
        </w:tc>
        <w:tc>
          <w:tcPr>
            <w:tcW w:w="1311" w:type="dxa"/>
            <w:shd w:val="clear" w:color="auto" w:fill="auto"/>
          </w:tcPr>
          <w:p w14:paraId="057036B9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3CF018EB" w14:textId="6A6F41D8" w:rsidR="00BD7F2D" w:rsidRPr="00AF7C8F" w:rsidRDefault="00556048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61F8D4AC" w14:textId="717F610D" w:rsidR="00BD7F2D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203BA81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416AF8C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556048" w:rsidRPr="00AF7C8F" w14:paraId="5AEE0CA2" w14:textId="77777777" w:rsidTr="00EB48E1">
        <w:tc>
          <w:tcPr>
            <w:tcW w:w="1378" w:type="dxa"/>
            <w:shd w:val="clear" w:color="auto" w:fill="auto"/>
          </w:tcPr>
          <w:p w14:paraId="0AB2D5D9" w14:textId="606D3698" w:rsidR="00556048" w:rsidRDefault="00556048" w:rsidP="00EB48E1">
            <w:pPr>
              <w:spacing w:after="0" w:line="240" w:lineRule="auto"/>
            </w:pPr>
            <w:r>
              <w:t>link</w:t>
            </w:r>
          </w:p>
        </w:tc>
        <w:tc>
          <w:tcPr>
            <w:tcW w:w="1311" w:type="dxa"/>
            <w:shd w:val="clear" w:color="auto" w:fill="auto"/>
          </w:tcPr>
          <w:p w14:paraId="09C2A287" w14:textId="77777777" w:rsidR="00556048" w:rsidRPr="00AF7C8F" w:rsidRDefault="00556048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AE1CD78" w14:textId="3BDE31FE" w:rsidR="00556048" w:rsidRPr="00AF7C8F" w:rsidRDefault="00556048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13941F75" w14:textId="3603EF93" w:rsidR="00556048" w:rsidRPr="00AF7C8F" w:rsidRDefault="00556048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4877B16" w14:textId="77777777" w:rsidR="00556048" w:rsidRPr="00AF7C8F" w:rsidRDefault="00556048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C89BB94" w14:textId="77777777" w:rsidR="00556048" w:rsidRPr="00AF7C8F" w:rsidRDefault="00556048" w:rsidP="00EB48E1">
            <w:pPr>
              <w:spacing w:after="0" w:line="240" w:lineRule="auto"/>
            </w:pPr>
          </w:p>
        </w:tc>
      </w:tr>
    </w:tbl>
    <w:p w14:paraId="7D46053D" w14:textId="77777777" w:rsidR="00BD7F2D" w:rsidRDefault="00BD7F2D" w:rsidP="00BD7F2D"/>
    <w:p w14:paraId="46D191F1" w14:textId="3B9674F0" w:rsidR="00BD7F2D" w:rsidRDefault="00BD7F2D" w:rsidP="00BD7F2D">
      <w:pPr>
        <w:pStyle w:val="Ttulo1"/>
      </w:pPr>
      <w:r>
        <w:t xml:space="preserve">Tabela </w:t>
      </w:r>
      <w:r w:rsidR="00CF162E">
        <w:t>sports</w:t>
      </w:r>
    </w:p>
    <w:p w14:paraId="70D8B757" w14:textId="7E3B1306" w:rsidR="00BD7F2D" w:rsidRDefault="00BD7F2D" w:rsidP="00BD7F2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</w:t>
      </w:r>
      <w:r w:rsidR="00CF162E">
        <w:t>sports (desportos)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1E5B5518" w14:textId="77777777" w:rsidTr="00EB48E1">
        <w:tc>
          <w:tcPr>
            <w:tcW w:w="1378" w:type="dxa"/>
            <w:shd w:val="clear" w:color="auto" w:fill="auto"/>
          </w:tcPr>
          <w:p w14:paraId="44FE67D0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6EE15CE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56B692B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35274D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3FCE30A2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642C9BA1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29AB2A3A" w14:textId="77777777" w:rsidTr="00EB48E1">
        <w:tc>
          <w:tcPr>
            <w:tcW w:w="1378" w:type="dxa"/>
            <w:shd w:val="clear" w:color="auto" w:fill="auto"/>
          </w:tcPr>
          <w:p w14:paraId="30DC38E2" w14:textId="3BCDDA9E" w:rsidR="00BD7F2D" w:rsidRPr="00AF7C8F" w:rsidRDefault="00CF162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0B7F14AA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5487A14" w14:textId="7515641C" w:rsidR="00BD7F2D" w:rsidRPr="00AF7C8F" w:rsidRDefault="00CF162E" w:rsidP="00EB48E1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68800D35" w14:textId="719442B0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879016" w14:textId="67873E60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52AF49B3" w14:textId="28E7C05E" w:rsidR="00BD7F2D" w:rsidRPr="00AF7C8F" w:rsidRDefault="00CF162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CF162E" w:rsidRPr="00AF7C8F" w14:paraId="1D77B168" w14:textId="77777777" w:rsidTr="00EB48E1">
        <w:tc>
          <w:tcPr>
            <w:tcW w:w="1378" w:type="dxa"/>
            <w:shd w:val="clear" w:color="auto" w:fill="auto"/>
          </w:tcPr>
          <w:p w14:paraId="0AE58392" w14:textId="0A00ADA6" w:rsidR="00CF162E" w:rsidRPr="00AF7C8F" w:rsidRDefault="00CF162E" w:rsidP="00EB48E1">
            <w:pPr>
              <w:spacing w:after="0" w:line="240" w:lineRule="auto"/>
            </w:pPr>
            <w:r>
              <w:t>image</w:t>
            </w:r>
          </w:p>
        </w:tc>
        <w:tc>
          <w:tcPr>
            <w:tcW w:w="1311" w:type="dxa"/>
            <w:shd w:val="clear" w:color="auto" w:fill="auto"/>
          </w:tcPr>
          <w:p w14:paraId="21F5235A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5459E6B8" w14:textId="0423E660" w:rsidR="00CF162E" w:rsidRPr="00AF7C8F" w:rsidRDefault="00CF162E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17F5156F" w14:textId="4DB0FC98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0440F14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E033E3E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490ADB84" w14:textId="77777777" w:rsidTr="00EB48E1">
        <w:tc>
          <w:tcPr>
            <w:tcW w:w="1378" w:type="dxa"/>
            <w:shd w:val="clear" w:color="auto" w:fill="auto"/>
          </w:tcPr>
          <w:p w14:paraId="36E47C9C" w14:textId="4F0F8CFC" w:rsidR="00CF162E" w:rsidRPr="00AF7C8F" w:rsidRDefault="00CF162E" w:rsidP="00EB48E1">
            <w:pPr>
              <w:spacing w:after="0" w:line="240" w:lineRule="auto"/>
            </w:pPr>
            <w:r>
              <w:t>title</w:t>
            </w:r>
          </w:p>
        </w:tc>
        <w:tc>
          <w:tcPr>
            <w:tcW w:w="1311" w:type="dxa"/>
            <w:shd w:val="clear" w:color="auto" w:fill="auto"/>
          </w:tcPr>
          <w:p w14:paraId="768D2E75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13C2AC7" w14:textId="70A96014" w:rsidR="00CF162E" w:rsidRPr="00AF7C8F" w:rsidRDefault="00CF162E" w:rsidP="00EB48E1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1528" w:type="dxa"/>
            <w:shd w:val="clear" w:color="auto" w:fill="auto"/>
          </w:tcPr>
          <w:p w14:paraId="1C41D9E7" w14:textId="70A8D5F2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255142F1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981F117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BD7F2D" w:rsidRPr="00AF7C8F" w14:paraId="2E1FE076" w14:textId="77777777" w:rsidTr="00EB48E1">
        <w:tc>
          <w:tcPr>
            <w:tcW w:w="1378" w:type="dxa"/>
            <w:shd w:val="clear" w:color="auto" w:fill="auto"/>
          </w:tcPr>
          <w:p w14:paraId="267FB083" w14:textId="3CD69D52" w:rsidR="00BD7F2D" w:rsidRPr="00AF7C8F" w:rsidRDefault="00CF162E" w:rsidP="00EB48E1">
            <w:pPr>
              <w:spacing w:after="0" w:line="240" w:lineRule="auto"/>
            </w:pPr>
            <w:r>
              <w:t>difficulty</w:t>
            </w:r>
          </w:p>
        </w:tc>
        <w:tc>
          <w:tcPr>
            <w:tcW w:w="1311" w:type="dxa"/>
            <w:shd w:val="clear" w:color="auto" w:fill="auto"/>
          </w:tcPr>
          <w:p w14:paraId="0BA36956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70CB042" w14:textId="6B5E96A4" w:rsidR="00BD7F2D" w:rsidRPr="00AF7C8F" w:rsidRDefault="00CF162E" w:rsidP="00EB48E1">
            <w:pPr>
              <w:spacing w:after="0" w:line="240" w:lineRule="auto"/>
            </w:pPr>
            <w:r w:rsidRPr="00CF162E">
              <w:t>enum('Easy', 'Medium', 'Hard')</w:t>
            </w:r>
          </w:p>
        </w:tc>
        <w:tc>
          <w:tcPr>
            <w:tcW w:w="1528" w:type="dxa"/>
            <w:shd w:val="clear" w:color="auto" w:fill="auto"/>
          </w:tcPr>
          <w:p w14:paraId="5CD2874D" w14:textId="18248799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9D7F1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C20B72C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BD7F2D" w:rsidRPr="00AF7C8F" w14:paraId="50094367" w14:textId="77777777" w:rsidTr="00EB48E1">
        <w:tc>
          <w:tcPr>
            <w:tcW w:w="1378" w:type="dxa"/>
            <w:shd w:val="clear" w:color="auto" w:fill="auto"/>
          </w:tcPr>
          <w:p w14:paraId="17F2E1AA" w14:textId="3E3FA69A" w:rsidR="00BD7F2D" w:rsidRPr="00AF7C8F" w:rsidRDefault="00CF162E" w:rsidP="00EB48E1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311" w:type="dxa"/>
            <w:shd w:val="clear" w:color="auto" w:fill="auto"/>
          </w:tcPr>
          <w:p w14:paraId="5BC80595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38B0244" w14:textId="7CA77EDE" w:rsidR="00BD7F2D" w:rsidRPr="00AF7C8F" w:rsidRDefault="00CF162E" w:rsidP="00CF162E">
            <w:pPr>
              <w:spacing w:after="0" w:line="240" w:lineRule="auto"/>
              <w:jc w:val="center"/>
            </w:pPr>
            <w:r>
              <w:t>Varchar(250)</w:t>
            </w:r>
          </w:p>
        </w:tc>
        <w:tc>
          <w:tcPr>
            <w:tcW w:w="1528" w:type="dxa"/>
            <w:shd w:val="clear" w:color="auto" w:fill="auto"/>
          </w:tcPr>
          <w:p w14:paraId="26E2BC14" w14:textId="4C72B499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35608C8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769BBF5D" w14:textId="77777777" w:rsidR="00BD7F2D" w:rsidRPr="00AF7C8F" w:rsidRDefault="00BD7F2D" w:rsidP="00EB48E1">
            <w:pPr>
              <w:spacing w:after="0" w:line="240" w:lineRule="auto"/>
            </w:pPr>
          </w:p>
        </w:tc>
      </w:tr>
    </w:tbl>
    <w:p w14:paraId="0E6BA08F" w14:textId="77777777" w:rsidR="00BD7F2D" w:rsidRDefault="00BD7F2D" w:rsidP="00BD7F2D"/>
    <w:p w14:paraId="6F122DB3" w14:textId="05928B27" w:rsidR="00BD7F2D" w:rsidRDefault="00BD7F2D" w:rsidP="00BD7F2D">
      <w:pPr>
        <w:pStyle w:val="Ttulo1"/>
      </w:pPr>
      <w:r>
        <w:t xml:space="preserve">Tabela </w:t>
      </w:r>
      <w:r w:rsidR="00CF162E">
        <w:t>users</w:t>
      </w:r>
    </w:p>
    <w:p w14:paraId="2770100F" w14:textId="5F9AE975" w:rsidR="00BD7F2D" w:rsidRDefault="00BD7F2D" w:rsidP="00BD7F2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</w:t>
      </w:r>
      <w:r w:rsidR="00CF162E">
        <w:t>users (Utilizadores)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311"/>
        <w:gridCol w:w="1530"/>
        <w:gridCol w:w="1528"/>
        <w:gridCol w:w="1069"/>
        <w:gridCol w:w="1678"/>
      </w:tblGrid>
      <w:tr w:rsidR="00BD7F2D" w:rsidRPr="00AF7C8F" w14:paraId="0058C878" w14:textId="77777777" w:rsidTr="00EB48E1">
        <w:tc>
          <w:tcPr>
            <w:tcW w:w="1378" w:type="dxa"/>
            <w:shd w:val="clear" w:color="auto" w:fill="auto"/>
          </w:tcPr>
          <w:p w14:paraId="1124D5CF" w14:textId="77777777" w:rsidR="00BD7F2D" w:rsidRPr="00AF7C8F" w:rsidRDefault="00BD7F2D" w:rsidP="00EB48E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311" w:type="dxa"/>
            <w:shd w:val="clear" w:color="auto" w:fill="auto"/>
          </w:tcPr>
          <w:p w14:paraId="4D2B2F2E" w14:textId="77777777" w:rsidR="00BD7F2D" w:rsidRPr="00AF7C8F" w:rsidRDefault="00BD7F2D" w:rsidP="00EB48E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530" w:type="dxa"/>
            <w:shd w:val="clear" w:color="auto" w:fill="auto"/>
          </w:tcPr>
          <w:p w14:paraId="0CBDCE68" w14:textId="77777777" w:rsidR="00BD7F2D" w:rsidRPr="00AF7C8F" w:rsidRDefault="00BD7F2D" w:rsidP="00EB48E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528" w:type="dxa"/>
            <w:shd w:val="clear" w:color="auto" w:fill="auto"/>
          </w:tcPr>
          <w:p w14:paraId="68A42553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69" w:type="dxa"/>
            <w:shd w:val="clear" w:color="auto" w:fill="auto"/>
          </w:tcPr>
          <w:p w14:paraId="7C38CE2B" w14:textId="77777777" w:rsidR="00BD7F2D" w:rsidRPr="00AF7C8F" w:rsidRDefault="00BD7F2D" w:rsidP="00EB48E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2A4A52D7" w14:textId="77777777" w:rsidR="00BD7F2D" w:rsidRPr="00AF7C8F" w:rsidRDefault="00BD7F2D" w:rsidP="00EB48E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BD7F2D" w:rsidRPr="00AF7C8F" w14:paraId="44CFCD19" w14:textId="77777777" w:rsidTr="00EB48E1">
        <w:tc>
          <w:tcPr>
            <w:tcW w:w="1378" w:type="dxa"/>
            <w:shd w:val="clear" w:color="auto" w:fill="auto"/>
          </w:tcPr>
          <w:p w14:paraId="690F4635" w14:textId="6441A1C8" w:rsidR="00BD7F2D" w:rsidRPr="00AF7C8F" w:rsidRDefault="00CF162E" w:rsidP="00EB48E1">
            <w:pPr>
              <w:spacing w:after="0" w:line="240" w:lineRule="auto"/>
            </w:pPr>
            <w:r>
              <w:t>id</w:t>
            </w:r>
          </w:p>
        </w:tc>
        <w:tc>
          <w:tcPr>
            <w:tcW w:w="1311" w:type="dxa"/>
            <w:shd w:val="clear" w:color="auto" w:fill="auto"/>
          </w:tcPr>
          <w:p w14:paraId="0A055C50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AB330FF" w14:textId="4C9E9905" w:rsidR="00BD7F2D" w:rsidRPr="00AF7C8F" w:rsidRDefault="00CF162E" w:rsidP="00EB48E1">
            <w:pPr>
              <w:spacing w:after="0" w:line="240" w:lineRule="auto"/>
            </w:pPr>
            <w:r>
              <w:t>Bigint</w:t>
            </w:r>
          </w:p>
        </w:tc>
        <w:tc>
          <w:tcPr>
            <w:tcW w:w="1528" w:type="dxa"/>
            <w:shd w:val="clear" w:color="auto" w:fill="auto"/>
          </w:tcPr>
          <w:p w14:paraId="176B6880" w14:textId="3DD1B77D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0E94C361" w14:textId="6754E2A6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7C1821A6" w14:textId="7864EF04" w:rsidR="00BD7F2D" w:rsidRPr="00AF7C8F" w:rsidRDefault="00CF162E" w:rsidP="00EB48E1">
            <w:pPr>
              <w:spacing w:after="0" w:line="240" w:lineRule="auto"/>
            </w:pPr>
            <w:r>
              <w:t>Auto_increment</w:t>
            </w:r>
          </w:p>
        </w:tc>
      </w:tr>
      <w:tr w:rsidR="00CF162E" w:rsidRPr="00AF7C8F" w14:paraId="55472AC8" w14:textId="77777777" w:rsidTr="00EB48E1">
        <w:tc>
          <w:tcPr>
            <w:tcW w:w="1378" w:type="dxa"/>
            <w:shd w:val="clear" w:color="auto" w:fill="auto"/>
          </w:tcPr>
          <w:p w14:paraId="601967FF" w14:textId="618F76F7" w:rsidR="00CF162E" w:rsidRPr="00AF7C8F" w:rsidRDefault="00CF162E" w:rsidP="00EB48E1">
            <w:pPr>
              <w:spacing w:after="0" w:line="240" w:lineRule="auto"/>
            </w:pPr>
            <w:r>
              <w:t>name</w:t>
            </w:r>
          </w:p>
        </w:tc>
        <w:tc>
          <w:tcPr>
            <w:tcW w:w="1311" w:type="dxa"/>
            <w:shd w:val="clear" w:color="auto" w:fill="auto"/>
          </w:tcPr>
          <w:p w14:paraId="49B78FA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220E0635" w14:textId="2F2B7085" w:rsidR="00CF162E" w:rsidRPr="00AF7C8F" w:rsidRDefault="00CF162E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0F10D641" w14:textId="3BB9082E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3F83B8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510818F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BD7F2D" w:rsidRPr="00AF7C8F" w14:paraId="6ABE0B6D" w14:textId="77777777" w:rsidTr="00EB48E1">
        <w:tc>
          <w:tcPr>
            <w:tcW w:w="1378" w:type="dxa"/>
            <w:shd w:val="clear" w:color="auto" w:fill="auto"/>
          </w:tcPr>
          <w:p w14:paraId="72FC1238" w14:textId="122E75DA" w:rsidR="00BD7F2D" w:rsidRPr="00AF7C8F" w:rsidRDefault="00CF162E" w:rsidP="00EB48E1">
            <w:pPr>
              <w:spacing w:after="0" w:line="240" w:lineRule="auto"/>
            </w:pPr>
            <w:r>
              <w:t>email</w:t>
            </w:r>
          </w:p>
        </w:tc>
        <w:tc>
          <w:tcPr>
            <w:tcW w:w="1311" w:type="dxa"/>
            <w:shd w:val="clear" w:color="auto" w:fill="auto"/>
          </w:tcPr>
          <w:p w14:paraId="4B53DBE3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B2782E2" w14:textId="7B20AE9C" w:rsidR="00BD7F2D" w:rsidRPr="00AF7C8F" w:rsidRDefault="00CF162E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65D4F5C3" w14:textId="57B11562" w:rsidR="00BD7F2D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35E515C7" w14:textId="77777777" w:rsidR="00BD7F2D" w:rsidRPr="00AF7C8F" w:rsidRDefault="00BD7F2D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30814843" w14:textId="77777777" w:rsidR="00BD7F2D" w:rsidRPr="00AF7C8F" w:rsidRDefault="00BD7F2D" w:rsidP="00EB48E1">
            <w:pPr>
              <w:spacing w:after="0" w:line="240" w:lineRule="auto"/>
            </w:pPr>
          </w:p>
        </w:tc>
      </w:tr>
      <w:tr w:rsidR="00CF162E" w:rsidRPr="00AF7C8F" w14:paraId="4AFDC131" w14:textId="77777777" w:rsidTr="00EB48E1">
        <w:tc>
          <w:tcPr>
            <w:tcW w:w="1378" w:type="dxa"/>
            <w:shd w:val="clear" w:color="auto" w:fill="auto"/>
          </w:tcPr>
          <w:p w14:paraId="58D78B3B" w14:textId="183C16B5" w:rsidR="00CF162E" w:rsidRPr="00AF7C8F" w:rsidRDefault="00CF162E" w:rsidP="00EB48E1">
            <w:pPr>
              <w:spacing w:after="0" w:line="240" w:lineRule="auto"/>
            </w:pPr>
            <w:r>
              <w:t>password</w:t>
            </w:r>
          </w:p>
        </w:tc>
        <w:tc>
          <w:tcPr>
            <w:tcW w:w="1311" w:type="dxa"/>
            <w:shd w:val="clear" w:color="auto" w:fill="auto"/>
          </w:tcPr>
          <w:p w14:paraId="60054BFF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46414F40" w14:textId="2FD792C1" w:rsidR="00CF162E" w:rsidRPr="00AF7C8F" w:rsidRDefault="00CF162E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528A2D61" w14:textId="3F8E3ADA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19FBC7FE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B34285F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1F967FB0" w14:textId="77777777" w:rsidTr="00EB48E1">
        <w:tc>
          <w:tcPr>
            <w:tcW w:w="1378" w:type="dxa"/>
            <w:shd w:val="clear" w:color="auto" w:fill="auto"/>
          </w:tcPr>
          <w:p w14:paraId="2AA351A5" w14:textId="5AAA0E37" w:rsidR="00CF162E" w:rsidRPr="00AF7C8F" w:rsidRDefault="00CF162E" w:rsidP="00EB48E1">
            <w:pPr>
              <w:spacing w:after="0" w:line="240" w:lineRule="auto"/>
            </w:pPr>
            <w:r>
              <w:t>phone</w:t>
            </w:r>
          </w:p>
        </w:tc>
        <w:tc>
          <w:tcPr>
            <w:tcW w:w="1311" w:type="dxa"/>
            <w:shd w:val="clear" w:color="auto" w:fill="auto"/>
          </w:tcPr>
          <w:p w14:paraId="567FFEC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075D2DD3" w14:textId="33F81D14" w:rsidR="00CF162E" w:rsidRPr="00AF7C8F" w:rsidRDefault="00CF162E" w:rsidP="00EB48E1">
            <w:pPr>
              <w:spacing w:after="0" w:line="240" w:lineRule="auto"/>
            </w:pPr>
            <w:r>
              <w:t>int</w:t>
            </w:r>
          </w:p>
        </w:tc>
        <w:tc>
          <w:tcPr>
            <w:tcW w:w="1528" w:type="dxa"/>
            <w:shd w:val="clear" w:color="auto" w:fill="auto"/>
          </w:tcPr>
          <w:p w14:paraId="1CB3A6DC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069" w:type="dxa"/>
            <w:shd w:val="clear" w:color="auto" w:fill="auto"/>
          </w:tcPr>
          <w:p w14:paraId="33150A0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92EB304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78FA1896" w14:textId="77777777" w:rsidTr="00EB48E1">
        <w:tc>
          <w:tcPr>
            <w:tcW w:w="1378" w:type="dxa"/>
            <w:shd w:val="clear" w:color="auto" w:fill="auto"/>
          </w:tcPr>
          <w:p w14:paraId="40EFC5BD" w14:textId="4C9C5C0A" w:rsidR="00CF162E" w:rsidRPr="00AF7C8F" w:rsidRDefault="00CF162E" w:rsidP="00EB48E1">
            <w:pPr>
              <w:spacing w:after="0" w:line="240" w:lineRule="auto"/>
            </w:pPr>
            <w:r>
              <w:t>address</w:t>
            </w:r>
          </w:p>
        </w:tc>
        <w:tc>
          <w:tcPr>
            <w:tcW w:w="1311" w:type="dxa"/>
            <w:shd w:val="clear" w:color="auto" w:fill="auto"/>
          </w:tcPr>
          <w:p w14:paraId="4981C571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12805B77" w14:textId="7C25C828" w:rsidR="00CF162E" w:rsidRPr="00AF7C8F" w:rsidRDefault="00CF162E" w:rsidP="00EB48E1">
            <w:pPr>
              <w:spacing w:after="0" w:line="240" w:lineRule="auto"/>
            </w:pPr>
            <w:r>
              <w:t>Varchar(255)</w:t>
            </w:r>
          </w:p>
        </w:tc>
        <w:tc>
          <w:tcPr>
            <w:tcW w:w="1528" w:type="dxa"/>
            <w:shd w:val="clear" w:color="auto" w:fill="auto"/>
          </w:tcPr>
          <w:p w14:paraId="6141AEC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069" w:type="dxa"/>
            <w:shd w:val="clear" w:color="auto" w:fill="auto"/>
          </w:tcPr>
          <w:p w14:paraId="2FDB2498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0517B151" w14:textId="77777777" w:rsidR="00CF162E" w:rsidRPr="00AF7C8F" w:rsidRDefault="00CF162E" w:rsidP="00EB48E1">
            <w:pPr>
              <w:spacing w:after="0" w:line="240" w:lineRule="auto"/>
            </w:pPr>
          </w:p>
        </w:tc>
      </w:tr>
      <w:tr w:rsidR="00CF162E" w:rsidRPr="00AF7C8F" w14:paraId="3F707FA5" w14:textId="77777777" w:rsidTr="00EB48E1">
        <w:tc>
          <w:tcPr>
            <w:tcW w:w="1378" w:type="dxa"/>
            <w:shd w:val="clear" w:color="auto" w:fill="auto"/>
          </w:tcPr>
          <w:p w14:paraId="1880F85E" w14:textId="19EB9A0A" w:rsidR="00CF162E" w:rsidRPr="00AF7C8F" w:rsidRDefault="00CF162E" w:rsidP="00EB48E1">
            <w:pPr>
              <w:spacing w:after="0" w:line="240" w:lineRule="auto"/>
            </w:pPr>
            <w:r>
              <w:t>tipo</w:t>
            </w:r>
          </w:p>
        </w:tc>
        <w:tc>
          <w:tcPr>
            <w:tcW w:w="1311" w:type="dxa"/>
            <w:shd w:val="clear" w:color="auto" w:fill="auto"/>
          </w:tcPr>
          <w:p w14:paraId="26C4F076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530" w:type="dxa"/>
            <w:shd w:val="clear" w:color="auto" w:fill="auto"/>
          </w:tcPr>
          <w:p w14:paraId="6C49AF30" w14:textId="68C01064" w:rsidR="00CF162E" w:rsidRPr="00AF7C8F" w:rsidRDefault="00CF162E" w:rsidP="00EB48E1">
            <w:pPr>
              <w:spacing w:after="0" w:line="240" w:lineRule="auto"/>
            </w:pPr>
            <w:r w:rsidRPr="00CF162E">
              <w:t>enum('A', 'C')</w:t>
            </w:r>
          </w:p>
        </w:tc>
        <w:tc>
          <w:tcPr>
            <w:tcW w:w="1528" w:type="dxa"/>
            <w:shd w:val="clear" w:color="auto" w:fill="auto"/>
          </w:tcPr>
          <w:p w14:paraId="61D2B9D9" w14:textId="4E748666" w:rsidR="00CF162E" w:rsidRPr="00AF7C8F" w:rsidRDefault="00CF162E" w:rsidP="00EB48E1">
            <w:pPr>
              <w:spacing w:after="0" w:line="240" w:lineRule="auto"/>
            </w:pPr>
            <w:r>
              <w:t>Sim</w:t>
            </w:r>
          </w:p>
        </w:tc>
        <w:tc>
          <w:tcPr>
            <w:tcW w:w="1069" w:type="dxa"/>
            <w:shd w:val="clear" w:color="auto" w:fill="auto"/>
          </w:tcPr>
          <w:p w14:paraId="6C30ABF2" w14:textId="77777777" w:rsidR="00CF162E" w:rsidRPr="00AF7C8F" w:rsidRDefault="00CF162E" w:rsidP="00EB48E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2415542" w14:textId="77777777" w:rsidR="00CF162E" w:rsidRPr="00AF7C8F" w:rsidRDefault="00CF162E" w:rsidP="00EB48E1">
            <w:pPr>
              <w:spacing w:after="0" w:line="240" w:lineRule="auto"/>
            </w:pPr>
          </w:p>
        </w:tc>
      </w:tr>
    </w:tbl>
    <w:p w14:paraId="47809394" w14:textId="77777777" w:rsidR="00BD7F2D" w:rsidRDefault="00BD7F2D" w:rsidP="00BD7F2D"/>
    <w:p w14:paraId="36921B27" w14:textId="77777777" w:rsidR="00F135C0" w:rsidRDefault="00F135C0"/>
    <w:sectPr w:rsidR="00F135C0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31"/>
    <w:rsid w:val="00312751"/>
    <w:rsid w:val="00375216"/>
    <w:rsid w:val="004059F0"/>
    <w:rsid w:val="004938DF"/>
    <w:rsid w:val="004B2180"/>
    <w:rsid w:val="00556048"/>
    <w:rsid w:val="006C4B10"/>
    <w:rsid w:val="007F100F"/>
    <w:rsid w:val="00871EAE"/>
    <w:rsid w:val="00885D06"/>
    <w:rsid w:val="009D794D"/>
    <w:rsid w:val="009E22E8"/>
    <w:rsid w:val="009E4ACA"/>
    <w:rsid w:val="00A13AAE"/>
    <w:rsid w:val="00A62D7A"/>
    <w:rsid w:val="00AF7C8F"/>
    <w:rsid w:val="00B25A40"/>
    <w:rsid w:val="00BD7F2D"/>
    <w:rsid w:val="00C0222C"/>
    <w:rsid w:val="00CE5D31"/>
    <w:rsid w:val="00CF162E"/>
    <w:rsid w:val="00DD57D9"/>
    <w:rsid w:val="00E27977"/>
    <w:rsid w:val="00F135C0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1740"/>
  <w15:chartTrackingRefBased/>
  <w15:docId w15:val="{14B4A153-E1E9-4D31-B642-68A682D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2E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DicionarioDados_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1</TotalTime>
  <Pages>5</Pages>
  <Words>453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2896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Marcelo Ferreira</dc:creator>
  <cp:keywords/>
  <dc:description/>
  <cp:lastModifiedBy>Marcelo Ferreira</cp:lastModifiedBy>
  <cp:revision>2</cp:revision>
  <dcterms:created xsi:type="dcterms:W3CDTF">2025-01-28T19:17:00Z</dcterms:created>
  <dcterms:modified xsi:type="dcterms:W3CDTF">2025-01-28T19:17:00Z</dcterms:modified>
</cp:coreProperties>
</file>